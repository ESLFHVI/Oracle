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781695A" w14:textId="77777777" w:rsidR="003D7B3F" w:rsidRDefault="003D7B3F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89856406" w:history="1">
            <w:r w:rsidRPr="00BA2553">
              <w:rPr>
                <w:rStyle w:val="Lienhypertexte"/>
                <w:noProof/>
              </w:rPr>
              <w:t>Préparation de la base primaire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7F21" w14:textId="77777777" w:rsidR="003D7B3F" w:rsidRDefault="002864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07" w:history="1">
            <w:r w:rsidR="003D7B3F" w:rsidRPr="00BA2553">
              <w:rPr>
                <w:rStyle w:val="Lienhypertexte"/>
                <w:noProof/>
              </w:rPr>
              <w:t>Préparation de la base standby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_Toc89856407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3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0321023D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08" w:history="1">
            <w:r w:rsidR="003D7B3F" w:rsidRPr="00BA2553">
              <w:rPr>
                <w:rStyle w:val="Lienhypertexte"/>
                <w:noProof/>
                <w:lang w:val="en-US"/>
              </w:rPr>
              <w:t>CREATION STANDBY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_Toc89856408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7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245F8B32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09" w:history="1">
            <w:r w:rsidR="003D7B3F" w:rsidRPr="00BA2553">
              <w:rPr>
                <w:rStyle w:val="Lienhypertexte"/>
                <w:noProof/>
              </w:rPr>
              <w:t>Adaptation du listener.ora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_Toc89856409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7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006BB704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10" w:history="1">
            <w:r w:rsidR="003D7B3F" w:rsidRPr="00BA2553">
              <w:rPr>
                <w:rStyle w:val="Lienhypertexte"/>
                <w:noProof/>
              </w:rPr>
              <w:t>Tester connexion en sqlplus des deux côtés: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_Toc89856410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9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3F58C143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11" w:history="1">
            <w:r w:rsidR="003D7B3F" w:rsidRPr="00BA2553">
              <w:rPr>
                <w:rStyle w:val="Lienhypertexte"/>
                <w:noProof/>
              </w:rPr>
              <w:t>Créer configuration standby :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_Toc89856411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9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4AFAF2A5" w14:textId="77777777" w:rsidR="003D7B3F" w:rsidRDefault="002864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12" w:history="1">
            <w:r w:rsidR="003D7B3F" w:rsidRPr="00BA2553">
              <w:rPr>
                <w:rStyle w:val="Lienhypertexte"/>
                <w:noProof/>
              </w:rPr>
              <w:t>Instancier la base standby: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_Toc89856412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10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183B77F0" w14:textId="77777777" w:rsidR="003D7B3F" w:rsidRDefault="002864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13" w:history="1">
            <w:r w:rsidR="003D7B3F" w:rsidRPr="00BA2553">
              <w:rPr>
                <w:rStyle w:val="Lienhypertexte"/>
                <w:noProof/>
                <w:lang w:val="en-US"/>
              </w:rPr>
              <w:t>Tests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_Toc89856413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10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3C74FD6B" w14:textId="77777777" w:rsidR="003D7B3F" w:rsidRDefault="002864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9856414" w:history="1">
            <w:r w:rsidR="003D7B3F" w:rsidRPr="00BA2553">
              <w:rPr>
                <w:rStyle w:val="Lienhypertexte"/>
                <w:noProof/>
                <w:lang w:val="en-US"/>
              </w:rPr>
              <w:t>Tester apply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_Toc89856414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10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6F2AB36E" w14:textId="77777777" w:rsidR="003D7B3F" w:rsidRDefault="002864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9856415" w:history="1">
            <w:r w:rsidR="003D7B3F" w:rsidRPr="00BA2553">
              <w:rPr>
                <w:rStyle w:val="Lienhypertexte"/>
                <w:noProof/>
              </w:rPr>
              <w:t>Tester switchover (downtime !)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_Toc89856415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10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543280B1" w14:textId="77777777" w:rsidR="003D7B3F" w:rsidRDefault="002864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9856416" w:history="1">
            <w:r w:rsidR="003D7B3F" w:rsidRPr="00BA2553">
              <w:rPr>
                <w:rStyle w:val="Lienhypertexte"/>
                <w:noProof/>
              </w:rPr>
              <w:t>Test purge archive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_Toc89856416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10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307FD859" w14:textId="77777777" w:rsidR="003D7B3F" w:rsidRDefault="002864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17" w:history="1">
            <w:r w:rsidR="003D7B3F" w:rsidRPr="00BA2553">
              <w:rPr>
                <w:rStyle w:val="Lienhypertexte"/>
                <w:noProof/>
              </w:rPr>
              <w:t>Ajouter jobs à la crontab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_Toc89856417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10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339BA433" w14:textId="77777777" w:rsidR="003D7B3F" w:rsidRDefault="002864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9856418" w:history="1">
            <w:r w:rsidR="003D7B3F" w:rsidRPr="00BA2553">
              <w:rPr>
                <w:rStyle w:val="Lienhypertexte"/>
                <w:noProof/>
              </w:rPr>
              <w:t>Test création de PDB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_Toc89856418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11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74F71882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19" w:history="1">
            <w:r w:rsidR="003D7B3F" w:rsidRPr="00BA2553">
              <w:rPr>
                <w:rStyle w:val="Lienhypertexte"/>
                <w:noProof/>
              </w:rPr>
              <w:t>Troubleshooting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_Toc89856419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12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46742737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0" w:history="1">
            <w:r w:rsidR="003D7B3F" w:rsidRPr="00BA2553">
              <w:rPr>
                <w:rStyle w:val="Lienhypertexte"/>
                <w:noProof/>
                <w:lang w:val="en-US"/>
              </w:rPr>
              <w:t>Création Db*Backup Repository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_Toc89856420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13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711149B6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1" w:history="1">
            <w:r w:rsidR="003D7B3F" w:rsidRPr="00BA2553">
              <w:rPr>
                <w:rStyle w:val="Lienhypertexte"/>
                <w:noProof/>
              </w:rPr>
              <w:t>ANNEXES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_Toc89856421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14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3F45B810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2" w:history="1">
            <w:r w:rsidR="003D7B3F" w:rsidRPr="00BA2553">
              <w:rPr>
                <w:rStyle w:val="Lienhypertexte"/>
                <w:noProof/>
                <w:highlight w:val="yellow"/>
              </w:rPr>
              <w:t>Modifier le statut d’une CDB pour qu’elle redémarre en Atuomatique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_Toc89856422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14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70B31BD8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3" w:history="1">
            <w:r w:rsidR="003D7B3F" w:rsidRPr="00BA2553">
              <w:rPr>
                <w:rStyle w:val="Lienhypertexte"/>
                <w:noProof/>
              </w:rPr>
              <w:t>Création catalogue RMAN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_Toc89856423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14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22402C1A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4" w:history="1">
            <w:r w:rsidR="003D7B3F" w:rsidRPr="00BA2553">
              <w:rPr>
                <w:rStyle w:val="Lienhypertexte"/>
                <w:noProof/>
                <w:lang w:val="en-US"/>
              </w:rPr>
              <w:t>Problème roles et profiles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_Toc89856424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18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12E89406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5" w:history="1">
            <w:r w:rsidR="003D7B3F" w:rsidRPr="00BA2553">
              <w:rPr>
                <w:rStyle w:val="Lienhypertexte"/>
                <w:noProof/>
                <w:lang w:val="en-US"/>
              </w:rPr>
              <w:t>Compiler objects invalides: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_Toc89856425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20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7F8374F4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6" w:history="1">
            <w:r w:rsidR="003D7B3F" w:rsidRPr="00BA2553">
              <w:rPr>
                <w:rStyle w:val="Lienhypertexte"/>
                <w:noProof/>
                <w:lang w:val="en-US"/>
              </w:rPr>
              <w:t>ANNEXES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_Toc89856426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22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712ABF7B" w14:textId="77777777" w:rsidR="003D7B3F" w:rsidRDefault="002864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27" w:history="1">
            <w:r w:rsidR="003D7B3F" w:rsidRPr="00BA2553">
              <w:rPr>
                <w:rStyle w:val="Lienhypertexte"/>
                <w:noProof/>
                <w:lang w:val="en-US"/>
              </w:rPr>
              <w:t>Export des synonyms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_Toc89856427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22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1000C1DB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8" w:history="1">
            <w:r w:rsidR="003D7B3F" w:rsidRPr="00BA2553">
              <w:rPr>
                <w:rStyle w:val="Lienhypertexte"/>
                <w:noProof/>
                <w:lang w:val="en-US"/>
              </w:rPr>
              <w:t>MESSAGES D’ERREUR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_Toc89856428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22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08199EE4" w14:textId="77777777" w:rsidR="003D7B3F" w:rsidRDefault="002864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29" w:history="1">
            <w:r w:rsidR="003D7B3F" w:rsidRPr="00BA2553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_Toc89856429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22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59F14A5F" w14:textId="77777777" w:rsidR="003D7B3F" w:rsidRDefault="002864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30" w:history="1">
            <w:r w:rsidR="003D7B3F" w:rsidRPr="00BA2553">
              <w:rPr>
                <w:rStyle w:val="Lienhypertexte"/>
                <w:noProof/>
                <w:highlight w:val="yellow"/>
              </w:rPr>
              <w:t>SI BASE EN ETAT MIGRATE:</w:t>
            </w:r>
            <w:r w:rsidR="003D7B3F">
              <w:rPr>
                <w:noProof/>
                <w:webHidden/>
              </w:rPr>
              <w:tab/>
            </w:r>
            <w:r w:rsidR="003D7B3F">
              <w:rPr>
                <w:noProof/>
                <w:webHidden/>
              </w:rPr>
              <w:fldChar w:fldCharType="begin"/>
            </w:r>
            <w:r w:rsidR="003D7B3F">
              <w:rPr>
                <w:noProof/>
                <w:webHidden/>
              </w:rPr>
              <w:instrText xml:space="preserve"> PAGEREF _Toc89856430 \h </w:instrText>
            </w:r>
            <w:r w:rsidR="003D7B3F">
              <w:rPr>
                <w:noProof/>
                <w:webHidden/>
              </w:rPr>
            </w:r>
            <w:r w:rsidR="003D7B3F">
              <w:rPr>
                <w:noProof/>
                <w:webHidden/>
              </w:rPr>
              <w:fldChar w:fldCharType="separate"/>
            </w:r>
            <w:r w:rsidR="003D7B3F">
              <w:rPr>
                <w:noProof/>
                <w:webHidden/>
              </w:rPr>
              <w:t>22</w:t>
            </w:r>
            <w:r w:rsidR="003D7B3F"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lastRenderedPageBreak/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89856406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lastRenderedPageBreak/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89856407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77777777" w:rsidR="00130897" w:rsidRDefault="00130897" w:rsidP="00130897">
      <w:pPr>
        <w:pStyle w:val="Sansinterligne"/>
      </w:pP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lastRenderedPageBreak/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bookmarkStart w:id="2" w:name="_GoBack"/>
      <w:bookmarkEnd w:id="2"/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3" w:name="_Toc89856408"/>
      <w:r w:rsidRPr="00377CA3">
        <w:rPr>
          <w:lang w:val="en-US"/>
        </w:rPr>
        <w:lastRenderedPageBreak/>
        <w:t>CREATION STANDBY</w:t>
      </w:r>
      <w:bookmarkEnd w:id="3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4" w:name="_Toc89856409"/>
      <w:r>
        <w:t xml:space="preserve">Adaptation du </w:t>
      </w:r>
      <w:proofErr w:type="spellStart"/>
      <w:r>
        <w:t>listener.ora</w:t>
      </w:r>
      <w:bookmarkEnd w:id="4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lastRenderedPageBreak/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5" w:name="_Toc89856410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5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6" w:name="_Toc89856411"/>
      <w:r w:rsidRPr="00012C36">
        <w:t>Cré</w:t>
      </w:r>
      <w:r>
        <w:t>er configuration standby :</w:t>
      </w:r>
      <w:bookmarkEnd w:id="6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lastRenderedPageBreak/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7" w:name="_Toc89856412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7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8" w:name="_Toc89856413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8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9" w:name="_Toc89856414"/>
      <w:r>
        <w:rPr>
          <w:lang w:val="en-US"/>
        </w:rPr>
        <w:t>Tester apply</w:t>
      </w:r>
      <w:bookmarkEnd w:id="9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10" w:name="_Toc89856415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10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1" w:name="_Toc89856416"/>
      <w:r>
        <w:t>Test purge archive</w:t>
      </w:r>
      <w:bookmarkEnd w:id="11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2" w:name="_Toc89856417"/>
      <w:r w:rsidRPr="009C5F60">
        <w:t>Ajouter jobs à</w:t>
      </w:r>
      <w:r>
        <w:t xml:space="preserve"> la </w:t>
      </w:r>
      <w:proofErr w:type="spellStart"/>
      <w:r>
        <w:t>crontab</w:t>
      </w:r>
      <w:bookmarkEnd w:id="12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lastRenderedPageBreak/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3" w:name="_Toc89856418"/>
      <w:r>
        <w:t>Test création de PDB</w:t>
      </w:r>
      <w:bookmarkEnd w:id="13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lastRenderedPageBreak/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4" w:name="_Toc89856419"/>
      <w:r>
        <w:t>Troubleshooting</w:t>
      </w:r>
      <w:bookmarkEnd w:id="14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5" w:name="_Toc89856420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5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6" w:name="_Toc89856421"/>
      <w:r>
        <w:lastRenderedPageBreak/>
        <w:t>ANNEXES</w:t>
      </w:r>
      <w:bookmarkEnd w:id="16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7" w:name="_Toc89856422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7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8" w:name="_Toc89856423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8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lastRenderedPageBreak/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DD469A" w:rsidRDefault="00834EA6" w:rsidP="00834EA6">
      <w:pPr>
        <w:pStyle w:val="Titre"/>
        <w:rPr>
          <w:lang w:val="en-US"/>
        </w:rPr>
      </w:pPr>
      <w:r>
        <w:rPr>
          <w:lang w:val="en-US"/>
        </w:rPr>
        <w:lastRenderedPageBreak/>
        <w:t xml:space="preserve">Migration DBs via </w:t>
      </w:r>
      <w:proofErr w:type="spellStart"/>
      <w:r>
        <w:rPr>
          <w:lang w:val="en-US"/>
        </w:rPr>
        <w:t>DataPump</w:t>
      </w:r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SQL&gt; set lines 500</w:t>
      </w:r>
    </w:p>
    <w:p w14:paraId="64F948DB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SQL&gt; 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4A6CF869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 xml:space="preserve">=pspe11.dmp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logfile=pspe11.log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CA3A242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286437">
        <w:rPr>
          <w:lang w:val="en-US"/>
        </w:rPr>
        <w:t>PSPEP</w:t>
      </w:r>
      <w:r w:rsidRPr="00605131">
        <w:rPr>
          <w:lang w:val="en-US"/>
        </w:rPr>
        <w:t>_</w:t>
      </w:r>
      <w:r w:rsidR="00286437">
        <w:rPr>
          <w:lang w:val="en-US"/>
        </w:rPr>
        <w:t>PDB</w:t>
      </w:r>
      <w:r w:rsidRPr="00605131">
        <w:rPr>
          <w:lang w:val="en-US"/>
        </w:rPr>
        <w:t xml:space="preserve"> admin user </w:t>
      </w:r>
      <w:r w:rsidR="00286437">
        <w:rPr>
          <w:lang w:val="en-US"/>
        </w:rPr>
        <w:t>system</w:t>
      </w:r>
      <w:r w:rsidRPr="00605131">
        <w:rPr>
          <w:lang w:val="en-US"/>
        </w:rPr>
        <w:t xml:space="preserve"> identified by Oracle19;</w:t>
      </w:r>
    </w:p>
    <w:p w14:paraId="1F4CB501" w14:textId="77777777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proofErr w:type="spellStart"/>
      <w:r>
        <w:rPr>
          <w:lang w:val="en-US"/>
        </w:rPr>
        <w:t>pspeq_pdb</w:t>
      </w:r>
      <w:proofErr w:type="spellEnd"/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Pr="002A4DD6" w:rsidRDefault="002A4DD6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0A1361FB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system@pspe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 xml:space="preserve">=pspe11.dmp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=DATA_PUMP_DIR:pspe11_imp.log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19" w:name="_Toc89856424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19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lastRenderedPageBreak/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lastRenderedPageBreak/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0" w:name="_Toc89856425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0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1DBDB140" w14:textId="1145A73D" w:rsidR="00F330C8" w:rsidRPr="00DE1E63" w:rsidRDefault="00F330C8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lastRenderedPageBreak/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198BA0CD" w14:textId="1CA4850F" w:rsidR="00C13284" w:rsidRDefault="00C13284">
      <w:pPr>
        <w:rPr>
          <w:lang w:val="en-US"/>
        </w:rPr>
      </w:pPr>
      <w:r>
        <w:rPr>
          <w:lang w:val="en-US"/>
        </w:rPr>
        <w:br w:type="page"/>
      </w:r>
    </w:p>
    <w:p w14:paraId="6E9146D8" w14:textId="5657C7BA" w:rsidR="00C13284" w:rsidRDefault="00C13284" w:rsidP="00C13284">
      <w:pPr>
        <w:pStyle w:val="Titre1"/>
        <w:rPr>
          <w:lang w:val="en-US"/>
        </w:rPr>
      </w:pPr>
      <w:bookmarkStart w:id="21" w:name="_Toc89856426"/>
      <w:r>
        <w:rPr>
          <w:lang w:val="en-US"/>
        </w:rPr>
        <w:lastRenderedPageBreak/>
        <w:t>ANNEXES</w:t>
      </w:r>
      <w:bookmarkEnd w:id="21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2" w:name="_Toc89856427"/>
      <w:r>
        <w:rPr>
          <w:lang w:val="en-US"/>
        </w:rPr>
        <w:t>Export des synonyms</w:t>
      </w:r>
      <w:bookmarkEnd w:id="22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3" w:name="_Toc89856428"/>
      <w:r>
        <w:rPr>
          <w:lang w:val="en-US"/>
        </w:rPr>
        <w:t>MESSAGES D’ERREUR</w:t>
      </w:r>
      <w:bookmarkEnd w:id="23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4" w:name="_Toc89856429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4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5" w:name="_Toc89856430"/>
      <w:r>
        <w:rPr>
          <w:highlight w:val="yellow"/>
        </w:rPr>
        <w:t>SI BASE EN ETAT MIGRATE:</w:t>
      </w:r>
      <w:bookmarkEnd w:id="25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Pr="00733084" w:rsidRDefault="00FF6022" w:rsidP="00126C6E">
      <w:pPr>
        <w:pStyle w:val="Sansinterligne"/>
        <w:rPr>
          <w:lang w:val="en-US"/>
        </w:rPr>
      </w:pPr>
    </w:p>
    <w:sectPr w:rsidR="00FF6022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4B78"/>
    <w:rsid w:val="000255E1"/>
    <w:rsid w:val="00026292"/>
    <w:rsid w:val="0003102B"/>
    <w:rsid w:val="0004168F"/>
    <w:rsid w:val="000469B0"/>
    <w:rsid w:val="0007281F"/>
    <w:rsid w:val="00077243"/>
    <w:rsid w:val="00093712"/>
    <w:rsid w:val="000B71C2"/>
    <w:rsid w:val="000C05D6"/>
    <w:rsid w:val="000D35B0"/>
    <w:rsid w:val="000E0C46"/>
    <w:rsid w:val="000E4E5E"/>
    <w:rsid w:val="00114898"/>
    <w:rsid w:val="0012045D"/>
    <w:rsid w:val="00120B67"/>
    <w:rsid w:val="00120FFE"/>
    <w:rsid w:val="00126C6E"/>
    <w:rsid w:val="00130897"/>
    <w:rsid w:val="00146B1E"/>
    <w:rsid w:val="00151406"/>
    <w:rsid w:val="00151628"/>
    <w:rsid w:val="001650F3"/>
    <w:rsid w:val="001675E3"/>
    <w:rsid w:val="001768F6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666"/>
    <w:rsid w:val="002E5AD5"/>
    <w:rsid w:val="002F14DD"/>
    <w:rsid w:val="002F7F84"/>
    <w:rsid w:val="00336BDD"/>
    <w:rsid w:val="00346BCD"/>
    <w:rsid w:val="00363D38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C49C8"/>
    <w:rsid w:val="004D3252"/>
    <w:rsid w:val="004E1658"/>
    <w:rsid w:val="004E54C5"/>
    <w:rsid w:val="004F49D2"/>
    <w:rsid w:val="00500582"/>
    <w:rsid w:val="005175D6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D3F1E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C2D33"/>
    <w:rsid w:val="007C40ED"/>
    <w:rsid w:val="007D534B"/>
    <w:rsid w:val="00810F10"/>
    <w:rsid w:val="0081264D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CB5"/>
    <w:rsid w:val="008C1E0E"/>
    <w:rsid w:val="008D1AE8"/>
    <w:rsid w:val="008F324A"/>
    <w:rsid w:val="008F519C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780F"/>
    <w:rsid w:val="00B756FC"/>
    <w:rsid w:val="00B85525"/>
    <w:rsid w:val="00BB0634"/>
    <w:rsid w:val="00BB4075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360F7"/>
    <w:rsid w:val="00C53D53"/>
    <w:rsid w:val="00C7075B"/>
    <w:rsid w:val="00C735A4"/>
    <w:rsid w:val="00C73FED"/>
    <w:rsid w:val="00C74417"/>
    <w:rsid w:val="00C751F7"/>
    <w:rsid w:val="00C857CC"/>
    <w:rsid w:val="00CD0D7C"/>
    <w:rsid w:val="00CE6695"/>
    <w:rsid w:val="00D12C0B"/>
    <w:rsid w:val="00D17603"/>
    <w:rsid w:val="00D63ED2"/>
    <w:rsid w:val="00D85C37"/>
    <w:rsid w:val="00DA1F7A"/>
    <w:rsid w:val="00DA3451"/>
    <w:rsid w:val="00DB0E91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A576E"/>
    <w:rsid w:val="00EB420A"/>
    <w:rsid w:val="00EC2165"/>
    <w:rsid w:val="00EC25D0"/>
    <w:rsid w:val="00EE2C41"/>
    <w:rsid w:val="00EF0101"/>
    <w:rsid w:val="00F23AB7"/>
    <w:rsid w:val="00F330C8"/>
    <w:rsid w:val="00F5168F"/>
    <w:rsid w:val="00F664F2"/>
    <w:rsid w:val="00FA7EBB"/>
    <w:rsid w:val="00FD4B1E"/>
    <w:rsid w:val="00FE1EEB"/>
    <w:rsid w:val="00FE5BC3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2276D30B-A058-4E5F-9648-CE37FD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B7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556AE-952F-44F9-A165-C8CD1B69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A2F2A809.dotm</Template>
  <TotalTime>0</TotalTime>
  <Pages>22</Pages>
  <Words>4341</Words>
  <Characters>23877</Characters>
  <Application>Microsoft Office Word</Application>
  <DocSecurity>4</DocSecurity>
  <Lines>198</Lines>
  <Paragraphs>56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FHVi</Company>
  <LinksUpToDate>false</LinksUpToDate>
  <CharactersWithSpaces>28162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2</cp:revision>
  <dcterms:created xsi:type="dcterms:W3CDTF">2022-03-10T10:17:00Z</dcterms:created>
  <dcterms:modified xsi:type="dcterms:W3CDTF">2022-03-10T10:17:00Z</dcterms:modified>
</cp:coreProperties>
</file>