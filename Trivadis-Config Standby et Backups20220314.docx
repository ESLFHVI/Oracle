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9734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C4DD7" w14:textId="742A4542" w:rsidR="003D7B3F" w:rsidRDefault="003D7B3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6A05894" w14:textId="77777777" w:rsidR="000D3F79" w:rsidRDefault="003D7B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98348544" w:history="1">
            <w:r w:rsidR="000D3F79" w:rsidRPr="00EB2B67">
              <w:rPr>
                <w:rStyle w:val="Lienhypertexte"/>
                <w:noProof/>
              </w:rPr>
              <w:t>Préparation de la base primaire</w:t>
            </w:r>
            <w:r w:rsidR="000D3F79">
              <w:rPr>
                <w:noProof/>
                <w:webHidden/>
              </w:rPr>
              <w:tab/>
            </w:r>
            <w:r w:rsidR="000D3F79">
              <w:rPr>
                <w:noProof/>
                <w:webHidden/>
              </w:rPr>
              <w:fldChar w:fldCharType="begin"/>
            </w:r>
            <w:r w:rsidR="000D3F79">
              <w:rPr>
                <w:noProof/>
                <w:webHidden/>
              </w:rPr>
              <w:instrText xml:space="preserve"> PAGEREF _Toc98348544 \h </w:instrText>
            </w:r>
            <w:r w:rsidR="000D3F79">
              <w:rPr>
                <w:noProof/>
                <w:webHidden/>
              </w:rPr>
            </w:r>
            <w:r w:rsidR="000D3F79">
              <w:rPr>
                <w:noProof/>
                <w:webHidden/>
              </w:rPr>
              <w:fldChar w:fldCharType="separate"/>
            </w:r>
            <w:r w:rsidR="000D3F79">
              <w:rPr>
                <w:noProof/>
                <w:webHidden/>
              </w:rPr>
              <w:t>2</w:t>
            </w:r>
            <w:r w:rsidR="000D3F79">
              <w:rPr>
                <w:noProof/>
                <w:webHidden/>
              </w:rPr>
              <w:fldChar w:fldCharType="end"/>
            </w:r>
          </w:hyperlink>
        </w:p>
        <w:p w14:paraId="60731735" w14:textId="77777777" w:rsidR="000D3F79" w:rsidRDefault="000D3F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45" w:history="1">
            <w:r w:rsidRPr="00EB2B67">
              <w:rPr>
                <w:rStyle w:val="Lienhypertexte"/>
                <w:noProof/>
              </w:rPr>
              <w:t>Préparation de la base 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263E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46" w:history="1">
            <w:r w:rsidRPr="00EB2B67">
              <w:rPr>
                <w:rStyle w:val="Lienhypertexte"/>
                <w:noProof/>
                <w:lang w:val="en-US"/>
              </w:rPr>
              <w:t>CREATION 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F821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47" w:history="1">
            <w:r w:rsidRPr="00EB2B67">
              <w:rPr>
                <w:rStyle w:val="Lienhypertexte"/>
                <w:noProof/>
              </w:rPr>
              <w:t>Adaptation du listener.ora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0181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48" w:history="1">
            <w:r w:rsidRPr="00EB2B67">
              <w:rPr>
                <w:rStyle w:val="Lienhypertexte"/>
                <w:noProof/>
              </w:rPr>
              <w:t>Tester connexion en sqlplus des deux côtés: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5A7A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49" w:history="1">
            <w:r w:rsidRPr="00EB2B67">
              <w:rPr>
                <w:rStyle w:val="Lienhypertexte"/>
                <w:noProof/>
              </w:rPr>
              <w:t>Créer configuration standby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BF08" w14:textId="77777777" w:rsidR="000D3F79" w:rsidRDefault="000D3F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50" w:history="1">
            <w:r w:rsidRPr="00EB2B67">
              <w:rPr>
                <w:rStyle w:val="Lienhypertexte"/>
                <w:noProof/>
              </w:rPr>
              <w:t>Instancier la base standby: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5F09" w14:textId="77777777" w:rsidR="000D3F79" w:rsidRDefault="000D3F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51" w:history="1">
            <w:r w:rsidRPr="00EB2B67">
              <w:rPr>
                <w:rStyle w:val="Lienhypertexte"/>
                <w:noProof/>
                <w:lang w:val="en-US"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C0E6" w14:textId="77777777" w:rsidR="000D3F79" w:rsidRDefault="000D3F7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52" w:history="1">
            <w:r w:rsidRPr="00EB2B67">
              <w:rPr>
                <w:rStyle w:val="Lienhypertexte"/>
                <w:noProof/>
                <w:lang w:val="en-US"/>
              </w:rPr>
              <w:t>Tester 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0F39" w14:textId="77777777" w:rsidR="000D3F79" w:rsidRDefault="000D3F7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53" w:history="1">
            <w:r w:rsidRPr="00EB2B67">
              <w:rPr>
                <w:rStyle w:val="Lienhypertexte"/>
                <w:noProof/>
              </w:rPr>
              <w:t>Tester switchover (downtime 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C51D" w14:textId="77777777" w:rsidR="000D3F79" w:rsidRDefault="000D3F7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54" w:history="1">
            <w:r w:rsidRPr="00EB2B67">
              <w:rPr>
                <w:rStyle w:val="Lienhypertexte"/>
                <w:noProof/>
              </w:rPr>
              <w:t>Test purge archive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C758" w14:textId="77777777" w:rsidR="000D3F79" w:rsidRDefault="000D3F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55" w:history="1">
            <w:r w:rsidRPr="00EB2B67">
              <w:rPr>
                <w:rStyle w:val="Lienhypertexte"/>
                <w:noProof/>
              </w:rPr>
              <w:t>Ajouter jobs à la crontab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64B2" w14:textId="77777777" w:rsidR="000D3F79" w:rsidRDefault="000D3F7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56" w:history="1">
            <w:r w:rsidRPr="00EB2B67">
              <w:rPr>
                <w:rStyle w:val="Lienhypertexte"/>
                <w:noProof/>
              </w:rPr>
              <w:t>Test création de PDB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BF75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57" w:history="1">
            <w:r w:rsidRPr="00EB2B67">
              <w:rPr>
                <w:rStyle w:val="Lienhypertexte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A739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58" w:history="1">
            <w:r w:rsidRPr="00EB2B67">
              <w:rPr>
                <w:rStyle w:val="Lienhypertexte"/>
                <w:noProof/>
                <w:lang w:val="en-US"/>
              </w:rPr>
              <w:t>Création Db*Backup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06A2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59" w:history="1">
            <w:r w:rsidRPr="00EB2B67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2EEB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60" w:history="1">
            <w:r w:rsidRPr="00EB2B67">
              <w:rPr>
                <w:rStyle w:val="Lienhypertexte"/>
                <w:noProof/>
                <w:highlight w:val="yellow"/>
              </w:rPr>
              <w:t>Modifier le statut d’une CDB pour qu’elle redémarre en Automatique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E4CF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61" w:history="1">
            <w:r w:rsidRPr="00EB2B67">
              <w:rPr>
                <w:rStyle w:val="Lienhypertexte"/>
                <w:noProof/>
              </w:rPr>
              <w:t>Création catalogue 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A15B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62" w:history="1">
            <w:r w:rsidRPr="00EB2B67">
              <w:rPr>
                <w:rStyle w:val="Lienhypertexte"/>
                <w:noProof/>
                <w:lang w:val="en-US"/>
              </w:rPr>
              <w:t>Problème roles et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F6D3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63" w:history="1">
            <w:r w:rsidRPr="00EB2B67">
              <w:rPr>
                <w:rStyle w:val="Lienhypertexte"/>
                <w:noProof/>
                <w:lang w:val="en-US"/>
              </w:rPr>
              <w:t>Compiler objects invalides: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E387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64" w:history="1">
            <w:r w:rsidRPr="00EB2B67">
              <w:rPr>
                <w:rStyle w:val="Lienhypertexte"/>
                <w:noProof/>
                <w:lang w:val="en-US"/>
              </w:rPr>
              <w:t>RECHARGER LA BASE PAR 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9B05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65" w:history="1">
            <w:r w:rsidRPr="00EB2B67">
              <w:rPr>
                <w:rStyle w:val="Lienhypertexte"/>
                <w:noProof/>
                <w:lang w:val="en-US"/>
              </w:rPr>
              <w:t>CLONE d’UNE BASE DE PROD 19c VERS UNE BASE DE QUAL en 19c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D4A6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66" w:history="1">
            <w:r w:rsidRPr="00EB2B67">
              <w:rPr>
                <w:rStyle w:val="Lienhypertexte"/>
                <w:noProof/>
                <w:lang w:val="en-US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C93C" w14:textId="77777777" w:rsidR="000D3F79" w:rsidRDefault="000D3F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67" w:history="1">
            <w:r w:rsidRPr="00EB2B67">
              <w:rPr>
                <w:rStyle w:val="Lienhypertexte"/>
                <w:noProof/>
                <w:lang w:val="en-US"/>
              </w:rPr>
              <w:t>Export des synonyms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CFFA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68" w:history="1">
            <w:r w:rsidRPr="00EB2B67">
              <w:rPr>
                <w:rStyle w:val="Lienhypertexte"/>
                <w:noProof/>
                <w:lang w:val="en-US"/>
              </w:rPr>
              <w:t>MESSAGES D’ERREUR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60BF" w14:textId="77777777" w:rsidR="000D3F79" w:rsidRDefault="000D3F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69" w:history="1">
            <w:r w:rsidRPr="00EB2B67">
              <w:rPr>
                <w:rStyle w:val="Lienhypertexte"/>
                <w:noProof/>
                <w:lang w:val="en-US"/>
              </w:rPr>
              <w:t>19.10.0.0.0 Release_Update 2101081850' is installed in the CDB but '19.13.0.0.0 Release_Update 2110041650' is installed in the PDB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3854" w14:textId="77777777" w:rsidR="000D3F79" w:rsidRDefault="000D3F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348570" w:history="1">
            <w:r w:rsidRPr="00EB2B67">
              <w:rPr>
                <w:rStyle w:val="Lienhypertexte"/>
                <w:noProof/>
                <w:highlight w:val="yellow"/>
              </w:rPr>
              <w:t>SI BASE EN ETAT MIGRATE: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3A00" w14:textId="18BF0B89" w:rsidR="003D7B3F" w:rsidRDefault="003D7B3F">
          <w:r>
            <w:rPr>
              <w:b/>
              <w:bCs/>
              <w:lang w:val="fr-FR"/>
            </w:rPr>
            <w:fldChar w:fldCharType="end"/>
          </w:r>
        </w:p>
      </w:sdtContent>
    </w:sdt>
    <w:p w14:paraId="5F11D394" w14:textId="77777777" w:rsidR="003D7B3F" w:rsidRDefault="003D7B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BB62F9C" w14:textId="7E5A08D5" w:rsidR="00EE2C41" w:rsidRDefault="00EE2C41" w:rsidP="008A15B9">
      <w:pPr>
        <w:pStyle w:val="Titre"/>
        <w:jc w:val="center"/>
      </w:pPr>
      <w:r>
        <w:lastRenderedPageBreak/>
        <w:t>Activités effectuées</w:t>
      </w:r>
    </w:p>
    <w:p w14:paraId="5125EDF4" w14:textId="37267B8A" w:rsidR="00EE2C41" w:rsidRDefault="00EE2C41" w:rsidP="00EE2C41"/>
    <w:p w14:paraId="5A5E2510" w14:textId="0584A280" w:rsidR="00EE2C41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</w:t>
      </w:r>
      <w:proofErr w:type="spellStart"/>
      <w:r>
        <w:t>BasEnv</w:t>
      </w:r>
      <w:proofErr w:type="spellEnd"/>
      <w:r>
        <w:t xml:space="preserve"> dans deux serveurs</w:t>
      </w:r>
    </w:p>
    <w:p w14:paraId="4C5AC09F" w14:textId="2A91866E" w:rsidR="000469B0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*Standby dans deux serveurs</w:t>
      </w:r>
    </w:p>
    <w:p w14:paraId="2BDEE0F6" w14:textId="6BC96422" w:rsidR="000469B0" w:rsidRDefault="000469B0" w:rsidP="000469B0">
      <w:pPr>
        <w:pStyle w:val="Paragraphedeliste"/>
        <w:numPr>
          <w:ilvl w:val="0"/>
          <w:numId w:val="4"/>
        </w:numPr>
      </w:pPr>
      <w:r>
        <w:t>Configurat</w:t>
      </w:r>
      <w:r w:rsidR="00FD4B1E">
        <w:t>i</w:t>
      </w:r>
      <w:r>
        <w:t xml:space="preserve">on </w:t>
      </w:r>
      <w:proofErr w:type="spellStart"/>
      <w:r>
        <w:t>db</w:t>
      </w:r>
      <w:proofErr w:type="spellEnd"/>
      <w:r>
        <w:t xml:space="preserve">*Standby pour deux </w:t>
      </w:r>
      <w:r w:rsidR="00336BDD">
        <w:t>bases de données</w:t>
      </w:r>
    </w:p>
    <w:p w14:paraId="28134A04" w14:textId="1F98CB86" w:rsidR="00FD4B1E" w:rsidRDefault="00FD4B1E" w:rsidP="000469B0">
      <w:pPr>
        <w:pStyle w:val="Paragraphedeliste"/>
        <w:numPr>
          <w:ilvl w:val="0"/>
          <w:numId w:val="4"/>
        </w:numPr>
      </w:pPr>
      <w:r>
        <w:t>Correction problème d’espace de backups</w:t>
      </w:r>
    </w:p>
    <w:p w14:paraId="32B94EAA" w14:textId="3BE27669" w:rsidR="00336BDD" w:rsidRDefault="00336BDD" w:rsidP="000469B0">
      <w:pPr>
        <w:pStyle w:val="Paragraphedeliste"/>
        <w:numPr>
          <w:ilvl w:val="0"/>
          <w:numId w:val="4"/>
        </w:numPr>
      </w:pPr>
      <w:r>
        <w:t>Création et configuration du catalogue RMAN (backups)</w:t>
      </w:r>
    </w:p>
    <w:p w14:paraId="79E563CC" w14:textId="105B8D46" w:rsidR="00336BDD" w:rsidRDefault="009B58AB" w:rsidP="000469B0">
      <w:pPr>
        <w:pStyle w:val="Paragraphedeliste"/>
        <w:numPr>
          <w:ilvl w:val="0"/>
          <w:numId w:val="4"/>
        </w:numPr>
      </w:pPr>
      <w:r>
        <w:t>Patch des bases de données 19c avec Update de Octobre 2021 (19.13)</w:t>
      </w:r>
    </w:p>
    <w:p w14:paraId="0B17F774" w14:textId="6DB196F4" w:rsidR="00EE2C41" w:rsidRDefault="00DC6AF5" w:rsidP="00DC6AF5">
      <w:pPr>
        <w:pStyle w:val="Paragraphedeliste"/>
        <w:numPr>
          <w:ilvl w:val="0"/>
          <w:numId w:val="4"/>
        </w:numPr>
      </w:pPr>
      <w:r>
        <w:t>Support divers avec migration de bases de données</w:t>
      </w:r>
    </w:p>
    <w:p w14:paraId="50F90B78" w14:textId="3B2C5A9C" w:rsidR="00AD0AC6" w:rsidRDefault="00AD0AC6" w:rsidP="00AD0AC6"/>
    <w:p w14:paraId="2F9CD6A2" w14:textId="75FD91B8" w:rsidR="00AD0AC6" w:rsidRDefault="00AD0AC6" w:rsidP="00AD0AC6">
      <w:r>
        <w:t>Activités à faire :</w:t>
      </w:r>
    </w:p>
    <w:p w14:paraId="1BCC2812" w14:textId="482ABBC8" w:rsidR="00AD0AC6" w:rsidRDefault="00AD0AC6" w:rsidP="00AD0AC6">
      <w:pPr>
        <w:pStyle w:val="Paragraphedeliste"/>
        <w:numPr>
          <w:ilvl w:val="0"/>
          <w:numId w:val="5"/>
        </w:numPr>
      </w:pPr>
      <w:r>
        <w:t>Monitoring du backup</w:t>
      </w:r>
      <w:r w:rsidR="006D708C">
        <w:t xml:space="preserve"> (</w:t>
      </w:r>
      <w:r w:rsidR="008F519C">
        <w:t>éventuellement</w:t>
      </w:r>
      <w:r w:rsidR="006D708C">
        <w:t xml:space="preserve"> </w:t>
      </w:r>
      <w:proofErr w:type="spellStart"/>
      <w:r w:rsidR="008F519C">
        <w:t>db</w:t>
      </w:r>
      <w:proofErr w:type="spellEnd"/>
      <w:r w:rsidR="008F519C">
        <w:t>*Backup)</w:t>
      </w:r>
    </w:p>
    <w:p w14:paraId="2A72C94A" w14:textId="42A57A67" w:rsidR="008F519C" w:rsidRPr="008F519C" w:rsidRDefault="008F519C" w:rsidP="00AD0AC6">
      <w:pPr>
        <w:pStyle w:val="Paragraphedeliste"/>
        <w:numPr>
          <w:ilvl w:val="0"/>
          <w:numId w:val="5"/>
        </w:numPr>
      </w:pPr>
      <w:r w:rsidRPr="008F519C">
        <w:t>Corriger PDB$SEED dans CDB_SP</w:t>
      </w:r>
      <w:r>
        <w:t>0</w:t>
      </w:r>
      <w:r w:rsidR="00DA3451">
        <w:t>9</w:t>
      </w:r>
    </w:p>
    <w:p w14:paraId="6B795C2E" w14:textId="78846B5E" w:rsidR="009A18FF" w:rsidRDefault="007A09B2" w:rsidP="008A15B9">
      <w:pPr>
        <w:pStyle w:val="Titre"/>
        <w:jc w:val="center"/>
      </w:pPr>
      <w:r>
        <w:t xml:space="preserve">Configuration </w:t>
      </w:r>
      <w:proofErr w:type="spellStart"/>
      <w:r>
        <w:t>db</w:t>
      </w:r>
      <w:proofErr w:type="spellEnd"/>
      <w:r>
        <w:t>*Standby</w:t>
      </w:r>
    </w:p>
    <w:p w14:paraId="5AC81FD9" w14:textId="4A7AAD82" w:rsidR="00F5168F" w:rsidRDefault="00F5168F" w:rsidP="00F5168F"/>
    <w:p w14:paraId="5F5F40B9" w14:textId="55FB989D" w:rsidR="00F5168F" w:rsidRDefault="00F5168F" w:rsidP="00F5168F">
      <w:r>
        <w:t xml:space="preserve">La configuration de </w:t>
      </w:r>
      <w:proofErr w:type="spellStart"/>
      <w:r>
        <w:t>db</w:t>
      </w:r>
      <w:proofErr w:type="spellEnd"/>
      <w:r>
        <w:t xml:space="preserve">*Standby (anciennement TVD Standby) ce fait </w:t>
      </w:r>
      <w:r w:rsidR="002E5AD5">
        <w:t>en plusieurs pas :</w:t>
      </w:r>
    </w:p>
    <w:p w14:paraId="301AAB28" w14:textId="10DAC251" w:rsidR="002E5AD5" w:rsidRDefault="002E5AD5" w:rsidP="002E5AD5">
      <w:pPr>
        <w:pStyle w:val="Paragraphedeliste"/>
        <w:numPr>
          <w:ilvl w:val="0"/>
          <w:numId w:val="2"/>
        </w:numPr>
      </w:pPr>
      <w:r>
        <w:t>Préparation de la base primaire</w:t>
      </w:r>
    </w:p>
    <w:p w14:paraId="335D527A" w14:textId="3FA4CDC0" w:rsidR="001A4BA3" w:rsidRDefault="001A4BA3" w:rsidP="001A4BA3">
      <w:pPr>
        <w:pStyle w:val="Paragraphedeliste"/>
        <w:numPr>
          <w:ilvl w:val="0"/>
          <w:numId w:val="2"/>
        </w:numPr>
      </w:pPr>
      <w:r>
        <w:t>Préparation de la base standby</w:t>
      </w:r>
    </w:p>
    <w:p w14:paraId="6D6C6D87" w14:textId="5771041E" w:rsidR="002E5AD5" w:rsidRDefault="00584D9E" w:rsidP="002E5AD5">
      <w:pPr>
        <w:pStyle w:val="Paragraphedeliste"/>
        <w:numPr>
          <w:ilvl w:val="0"/>
          <w:numId w:val="2"/>
        </w:numPr>
      </w:pPr>
      <w:r>
        <w:t xml:space="preserve">Configuration </w:t>
      </w:r>
      <w:r w:rsidR="00DB0E91">
        <w:t xml:space="preserve">et test </w:t>
      </w:r>
      <w:r>
        <w:t xml:space="preserve">des entrées </w:t>
      </w:r>
      <w:proofErr w:type="spellStart"/>
      <w:r>
        <w:t>listener</w:t>
      </w:r>
      <w:proofErr w:type="spellEnd"/>
      <w:r>
        <w:t xml:space="preserve"> et </w:t>
      </w:r>
      <w:proofErr w:type="spellStart"/>
      <w:r>
        <w:t>tnsnames</w:t>
      </w:r>
      <w:proofErr w:type="spellEnd"/>
      <w:r w:rsidR="00B6780F">
        <w:t xml:space="preserve"> (</w:t>
      </w:r>
      <w:proofErr w:type="spellStart"/>
      <w:r w:rsidR="00B6780F">
        <w:t>primary</w:t>
      </w:r>
      <w:proofErr w:type="spellEnd"/>
      <w:r w:rsidR="00B6780F">
        <w:t xml:space="preserve"> et standby)</w:t>
      </w:r>
    </w:p>
    <w:p w14:paraId="3BF1BF79" w14:textId="25B7CCE4" w:rsidR="00B6780F" w:rsidRDefault="007075BC" w:rsidP="002E5AD5">
      <w:pPr>
        <w:pStyle w:val="Paragraphedeliste"/>
        <w:numPr>
          <w:ilvl w:val="0"/>
          <w:numId w:val="2"/>
        </w:numPr>
      </w:pPr>
      <w:r>
        <w:t xml:space="preserve">Configuration de l’entrée </w:t>
      </w:r>
      <w:r w:rsidR="001A4BA3">
        <w:t xml:space="preserve">dans </w:t>
      </w:r>
      <w:proofErr w:type="spellStart"/>
      <w:r w:rsidR="001A4BA3">
        <w:t>standby.conf</w:t>
      </w:r>
      <w:proofErr w:type="spellEnd"/>
    </w:p>
    <w:p w14:paraId="2FA3AEED" w14:textId="77777777" w:rsidR="008661BE" w:rsidRDefault="00DB0E91" w:rsidP="002E5AD5">
      <w:pPr>
        <w:pStyle w:val="Paragraphedeliste"/>
        <w:numPr>
          <w:ilvl w:val="0"/>
          <w:numId w:val="2"/>
        </w:numPr>
      </w:pPr>
      <w:r>
        <w:t>Insta</w:t>
      </w:r>
      <w:r w:rsidR="008661BE">
        <w:t>ncier la base standby</w:t>
      </w:r>
    </w:p>
    <w:p w14:paraId="640AA634" w14:textId="1A909255" w:rsidR="0027416B" w:rsidRDefault="0027416B" w:rsidP="002E5AD5">
      <w:pPr>
        <w:pStyle w:val="Paragraphedeliste"/>
        <w:numPr>
          <w:ilvl w:val="0"/>
          <w:numId w:val="2"/>
        </w:numPr>
      </w:pPr>
      <w:r>
        <w:t xml:space="preserve">Tester </w:t>
      </w:r>
      <w:r w:rsidR="00D63ED2">
        <w:t>jobs de synchronisation</w:t>
      </w:r>
    </w:p>
    <w:p w14:paraId="173C0013" w14:textId="42842155" w:rsidR="00DB0E91" w:rsidRDefault="0027416B" w:rsidP="002E5AD5">
      <w:pPr>
        <w:pStyle w:val="Paragraphedeliste"/>
        <w:numPr>
          <w:ilvl w:val="0"/>
          <w:numId w:val="2"/>
        </w:numPr>
      </w:pPr>
      <w:r>
        <w:t xml:space="preserve">Ajout des jobs </w:t>
      </w:r>
      <w:r w:rsidR="00A02EFA">
        <w:t xml:space="preserve">de synchronisation au </w:t>
      </w:r>
      <w:proofErr w:type="spellStart"/>
      <w:r w:rsidR="00A02EFA">
        <w:t>crontab</w:t>
      </w:r>
      <w:proofErr w:type="spellEnd"/>
      <w:r w:rsidR="00A02EFA">
        <w:t xml:space="preserve"> (primaire et standby)</w:t>
      </w:r>
      <w:r>
        <w:t xml:space="preserve"> </w:t>
      </w:r>
      <w:r w:rsidR="00784143">
        <w:t xml:space="preserve"> </w:t>
      </w:r>
    </w:p>
    <w:p w14:paraId="0C3DF732" w14:textId="3697F5F9" w:rsidR="007A09B2" w:rsidRDefault="00A02EFA" w:rsidP="008A15B9">
      <w:r>
        <w:t>La description des différents pas suit.</w:t>
      </w:r>
    </w:p>
    <w:p w14:paraId="7EC428D2" w14:textId="2AD8445F" w:rsidR="00A02EFA" w:rsidRDefault="00A54EF1" w:rsidP="00A54EF1">
      <w:pPr>
        <w:pStyle w:val="Titre2"/>
      </w:pPr>
      <w:bookmarkStart w:id="0" w:name="_Toc98348544"/>
      <w:r>
        <w:t>Préparation de la base primaire</w:t>
      </w:r>
      <w:bookmarkEnd w:id="0"/>
    </w:p>
    <w:p w14:paraId="33015F3E" w14:textId="255062B3" w:rsidR="00A54EF1" w:rsidRDefault="004644AD" w:rsidP="00A54EF1">
      <w:r>
        <w:t>La base primaire doit êtr</w:t>
      </w:r>
      <w:r w:rsidR="00263889">
        <w:t xml:space="preserve">e en mode d’archivage active et forcé. Aussi, elle doit avoir </w:t>
      </w:r>
      <w:r w:rsidR="004742A8">
        <w:t>un nom unique qui correspond à sa localisation.</w:t>
      </w:r>
    </w:p>
    <w:p w14:paraId="17E74539" w14:textId="72E5BB0E" w:rsidR="00810F10" w:rsidRDefault="00810F10" w:rsidP="00A54EF1">
      <w:r w:rsidRPr="003B1348">
        <w:rPr>
          <w:highlight w:val="yellow"/>
        </w:rPr>
        <w:t>Toutes les modifications s’effectuent au niveau de la CDB</w:t>
      </w:r>
      <w:r w:rsidR="00500582" w:rsidRPr="003B1348">
        <w:rPr>
          <w:highlight w:val="yellow"/>
        </w:rPr>
        <w:t xml:space="preserve"> (</w:t>
      </w:r>
      <w:proofErr w:type="spellStart"/>
      <w:r w:rsidR="00500582" w:rsidRPr="003B1348">
        <w:rPr>
          <w:highlight w:val="yellow"/>
        </w:rPr>
        <w:t>cdb$root</w:t>
      </w:r>
      <w:proofErr w:type="spellEnd"/>
      <w:r w:rsidR="00500582" w:rsidRPr="003B1348">
        <w:rPr>
          <w:highlight w:val="yellow"/>
        </w:rPr>
        <w:t>).</w:t>
      </w:r>
    </w:p>
    <w:p w14:paraId="6C5A5720" w14:textId="66BC39CF" w:rsidR="004742A8" w:rsidRDefault="004742A8" w:rsidP="00A54EF1">
      <w:r>
        <w:t>Vérification de l’état</w:t>
      </w:r>
      <w:r w:rsidR="00E41EA3">
        <w:t> :</w:t>
      </w:r>
    </w:p>
    <w:p w14:paraId="205003DD" w14:textId="3064C7C3" w:rsidR="004644AD" w:rsidRDefault="00810F10" w:rsidP="00810F10">
      <w:pPr>
        <w:pStyle w:val="Paragraphedeliste"/>
      </w:pPr>
      <w:r>
        <w:t xml:space="preserve">SQL&gt; </w:t>
      </w:r>
      <w:r w:rsidR="004644AD" w:rsidRPr="005F1994">
        <w:t xml:space="preserve">select </w:t>
      </w:r>
      <w:proofErr w:type="spellStart"/>
      <w:r w:rsidR="004644AD" w:rsidRPr="005F1994">
        <w:t>log_</w:t>
      </w:r>
      <w:proofErr w:type="gramStart"/>
      <w:r w:rsidR="004644AD" w:rsidRPr="005F1994">
        <w:t>mode</w:t>
      </w:r>
      <w:proofErr w:type="spellEnd"/>
      <w:r w:rsidR="004644AD" w:rsidRPr="005F1994">
        <w:t xml:space="preserve"> ,</w:t>
      </w:r>
      <w:proofErr w:type="gramEnd"/>
      <w:r w:rsidR="004644AD" w:rsidRPr="005F1994">
        <w:t xml:space="preserve"> </w:t>
      </w:r>
      <w:proofErr w:type="spellStart"/>
      <w:r w:rsidR="004644AD" w:rsidRPr="005F1994">
        <w:t>force_logging</w:t>
      </w:r>
      <w:proofErr w:type="spellEnd"/>
      <w:r w:rsidR="004644AD" w:rsidRPr="005F1994">
        <w:t xml:space="preserve"> </w:t>
      </w:r>
      <w:proofErr w:type="spellStart"/>
      <w:r w:rsidR="004644AD" w:rsidRPr="005F1994">
        <w:t>from</w:t>
      </w:r>
      <w:proofErr w:type="spellEnd"/>
      <w:r w:rsidR="004644AD" w:rsidRPr="005F1994">
        <w:t xml:space="preserve"> </w:t>
      </w:r>
      <w:proofErr w:type="spellStart"/>
      <w:r w:rsidR="004644AD" w:rsidRPr="005F1994">
        <w:t>v$database</w:t>
      </w:r>
      <w:proofErr w:type="spellEnd"/>
      <w:r w:rsidR="004644AD" w:rsidRPr="005F1994">
        <w:t>;</w:t>
      </w:r>
      <w:r w:rsidR="004644AD">
        <w:t xml:space="preserve"> </w:t>
      </w:r>
    </w:p>
    <w:p w14:paraId="022662BD" w14:textId="07727BE0" w:rsidR="00500582" w:rsidRDefault="00B37806" w:rsidP="00D85C37">
      <w:r>
        <w:t>Si besoin, corriger l’état :</w:t>
      </w:r>
    </w:p>
    <w:p w14:paraId="02D50284" w14:textId="7080A43C" w:rsidR="00B37806" w:rsidRDefault="00B37806" w:rsidP="00D85C37">
      <w:pPr>
        <w:rPr>
          <w:lang w:val="en-US"/>
        </w:rPr>
      </w:pPr>
      <w:r w:rsidRPr="00B37806">
        <w:rPr>
          <w:lang w:val="en-US"/>
        </w:rPr>
        <w:t>Act</w:t>
      </w:r>
      <w:r>
        <w:rPr>
          <w:lang w:val="en-US"/>
        </w:rPr>
        <w:t xml:space="preserve">ivation mode </w:t>
      </w:r>
      <w:proofErr w:type="spellStart"/>
      <w:r>
        <w:rPr>
          <w:lang w:val="en-US"/>
        </w:rPr>
        <w:t>archivage</w:t>
      </w:r>
      <w:proofErr w:type="spellEnd"/>
      <w:r>
        <w:rPr>
          <w:lang w:val="en-US"/>
        </w:rPr>
        <w:t>:</w:t>
      </w:r>
    </w:p>
    <w:p w14:paraId="122977ED" w14:textId="528931BD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Shutdown immediate</w:t>
      </w:r>
    </w:p>
    <w:p w14:paraId="08485F4B" w14:textId="74BA11AF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Startup mount</w:t>
      </w:r>
    </w:p>
    <w:p w14:paraId="21642769" w14:textId="6D18D483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 xml:space="preserve">Alter database </w:t>
      </w:r>
      <w:proofErr w:type="spellStart"/>
      <w:r w:rsidR="00120FFE">
        <w:rPr>
          <w:lang w:val="en-US"/>
        </w:rPr>
        <w:t>archivelog</w:t>
      </w:r>
      <w:proofErr w:type="spellEnd"/>
      <w:r w:rsidR="00120FFE">
        <w:rPr>
          <w:lang w:val="en-US"/>
        </w:rPr>
        <w:t>;</w:t>
      </w:r>
    </w:p>
    <w:p w14:paraId="49DA1B3D" w14:textId="4A9A395C" w:rsidR="00120FFE" w:rsidRP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120FFE">
        <w:rPr>
          <w:lang w:val="en-US"/>
        </w:rPr>
        <w:t>Alter database open;</w:t>
      </w:r>
    </w:p>
    <w:p w14:paraId="1BD479A4" w14:textId="4A9A849F" w:rsidR="00B37806" w:rsidRDefault="00B6399E" w:rsidP="005D3F1E">
      <w:pPr>
        <w:rPr>
          <w:lang w:val="en-US"/>
        </w:rPr>
      </w:pPr>
      <w:r>
        <w:rPr>
          <w:lang w:val="en-US"/>
        </w:rPr>
        <w:lastRenderedPageBreak/>
        <w:t xml:space="preserve">Activation de </w:t>
      </w:r>
      <w:proofErr w:type="spellStart"/>
      <w:r w:rsidR="00AB2A06">
        <w:rPr>
          <w:lang w:val="en-US"/>
        </w:rPr>
        <w:t>l’archivage</w:t>
      </w:r>
      <w:proofErr w:type="spellEnd"/>
      <w:r w:rsidR="00AB2A06">
        <w:rPr>
          <w:lang w:val="en-US"/>
        </w:rPr>
        <w:t xml:space="preserve"> force:</w:t>
      </w:r>
    </w:p>
    <w:p w14:paraId="0F369ADB" w14:textId="77777777" w:rsidR="00D85C37" w:rsidRDefault="00D85C37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38B0FF8A" w14:textId="7668C46F" w:rsidR="004644AD" w:rsidRPr="007C40ED" w:rsidRDefault="00AB2A06" w:rsidP="005D3F1E">
      <w:pPr>
        <w:pStyle w:val="Paragraphedeliste"/>
      </w:pPr>
      <w:r w:rsidRPr="007C40ED">
        <w:t xml:space="preserve">SQL&gt; </w:t>
      </w:r>
      <w:r w:rsidR="005D3F1E" w:rsidRPr="007C40ED">
        <w:t>a</w:t>
      </w:r>
      <w:r w:rsidR="004644AD" w:rsidRPr="007C40ED">
        <w:t xml:space="preserve">lter </w:t>
      </w:r>
      <w:proofErr w:type="spellStart"/>
      <w:r w:rsidR="004644AD" w:rsidRPr="007C40ED">
        <w:t>database</w:t>
      </w:r>
      <w:proofErr w:type="spellEnd"/>
      <w:r w:rsidR="004644AD" w:rsidRPr="007C40ED">
        <w:t xml:space="preserve"> force </w:t>
      </w:r>
      <w:proofErr w:type="spellStart"/>
      <w:r w:rsidR="004644AD" w:rsidRPr="007C40ED">
        <w:t>logging</w:t>
      </w:r>
      <w:proofErr w:type="spellEnd"/>
      <w:r w:rsidR="004644AD" w:rsidRPr="007C40ED">
        <w:t> ;</w:t>
      </w:r>
    </w:p>
    <w:p w14:paraId="52137AD5" w14:textId="505C17B4" w:rsidR="00AB2A06" w:rsidRPr="007C40ED" w:rsidRDefault="00AB2A06" w:rsidP="004644AD">
      <w:pPr>
        <w:pStyle w:val="Sansinterligne"/>
        <w:rPr>
          <w:b/>
          <w:i/>
          <w:color w:val="2E74B5" w:themeColor="accent1" w:themeShade="BF"/>
        </w:rPr>
      </w:pPr>
    </w:p>
    <w:p w14:paraId="78064022" w14:textId="25C0FC9E" w:rsidR="00AB2A06" w:rsidRPr="007C40ED" w:rsidRDefault="00AB2A06" w:rsidP="005D3F1E">
      <w:r w:rsidRPr="007C40ED">
        <w:t>Changement de nom unique</w:t>
      </w:r>
      <w:r w:rsidR="007C40ED" w:rsidRPr="007C40ED">
        <w:t xml:space="preserve"> </w:t>
      </w:r>
      <w:r w:rsidR="007C40ED">
        <w:t>de la base de données</w:t>
      </w:r>
      <w:r w:rsidRPr="007C40ED">
        <w:t>:</w:t>
      </w:r>
    </w:p>
    <w:p w14:paraId="190FDB3F" w14:textId="38B0434B" w:rsidR="000E4E5E" w:rsidRPr="007C40ED" w:rsidRDefault="000E4E5E" w:rsidP="004644AD">
      <w:pPr>
        <w:pStyle w:val="Sansinterligne"/>
        <w:rPr>
          <w:b/>
          <w:i/>
          <w:color w:val="2E74B5" w:themeColor="accent1" w:themeShade="BF"/>
        </w:rPr>
      </w:pPr>
    </w:p>
    <w:p w14:paraId="26A5F8B6" w14:textId="26E07F4A" w:rsidR="000E4E5E" w:rsidRP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Pr="000E4E5E">
        <w:rPr>
          <w:lang w:val="en-US"/>
        </w:rPr>
        <w:t xml:space="preserve">alter system set </w:t>
      </w:r>
      <w:proofErr w:type="spellStart"/>
      <w:r w:rsidRPr="000E4E5E">
        <w:rPr>
          <w:lang w:val="en-US"/>
        </w:rPr>
        <w:t>db_unique_name</w:t>
      </w:r>
      <w:proofErr w:type="spellEnd"/>
      <w:r w:rsidRPr="000E4E5E">
        <w:rPr>
          <w:lang w:val="en-US"/>
        </w:rPr>
        <w:t>=</w:t>
      </w:r>
      <w:proofErr w:type="spellStart"/>
      <w:r w:rsidRPr="007C40ED">
        <w:rPr>
          <w:highlight w:val="yellow"/>
          <w:lang w:val="en-US"/>
        </w:rPr>
        <w:t>CDB_SP</w:t>
      </w:r>
      <w:r w:rsidR="00BF1633" w:rsidRPr="007C40ED">
        <w:rPr>
          <w:highlight w:val="yellow"/>
          <w:lang w:val="en-US"/>
        </w:rPr>
        <w:t>xx</w:t>
      </w:r>
      <w:r w:rsidRPr="007C40ED">
        <w:rPr>
          <w:highlight w:val="yellow"/>
          <w:lang w:val="en-US"/>
        </w:rPr>
        <w:t>_FHVI</w:t>
      </w:r>
      <w:proofErr w:type="spellEnd"/>
      <w:r w:rsidRPr="000E4E5E">
        <w:rPr>
          <w:lang w:val="en-US"/>
        </w:rPr>
        <w:t xml:space="preserve"> scope=</w:t>
      </w:r>
      <w:proofErr w:type="spellStart"/>
      <w:r w:rsidRPr="000E4E5E">
        <w:rPr>
          <w:lang w:val="en-US"/>
        </w:rPr>
        <w:t>spfile</w:t>
      </w:r>
      <w:proofErr w:type="spellEnd"/>
      <w:r w:rsidRPr="000E4E5E">
        <w:rPr>
          <w:lang w:val="en-US"/>
        </w:rPr>
        <w:t>;</w:t>
      </w:r>
    </w:p>
    <w:p w14:paraId="5D126B29" w14:textId="6CBE594E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shutdown immediate</w:t>
      </w:r>
    </w:p>
    <w:p w14:paraId="5D74F414" w14:textId="616A811C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startup</w:t>
      </w:r>
    </w:p>
    <w:p w14:paraId="4DE7E98A" w14:textId="0D800E7B" w:rsidR="000E4E5E" w:rsidRDefault="000E4E5E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238974D1" w14:textId="12672D7E" w:rsidR="00BF1633" w:rsidRPr="00BF1633" w:rsidRDefault="00BF1633" w:rsidP="005D3F1E">
      <w:pPr>
        <w:rPr>
          <w:lang w:val="en-US"/>
        </w:rPr>
      </w:pPr>
      <w:proofErr w:type="spellStart"/>
      <w:r w:rsidRPr="00BF1633">
        <w:rPr>
          <w:lang w:val="en-US"/>
        </w:rPr>
        <w:t>Autres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changements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recommandés</w:t>
      </w:r>
      <w:proofErr w:type="spellEnd"/>
      <w:r w:rsidRPr="00BF1633">
        <w:rPr>
          <w:lang w:val="en-US"/>
        </w:rPr>
        <w:t>:</w:t>
      </w:r>
    </w:p>
    <w:p w14:paraId="2171C30D" w14:textId="1373422A" w:rsidR="00BF1633" w:rsidRPr="00BF1633" w:rsidRDefault="00BF1633" w:rsidP="005D3F1E">
      <w:r w:rsidRPr="00BF1633">
        <w:t>Changement de log d’archivage t</w:t>
      </w:r>
      <w:r>
        <w:t>ous les 15 minutes :</w:t>
      </w:r>
    </w:p>
    <w:p w14:paraId="79482B32" w14:textId="2597AB9D" w:rsidR="004644AD" w:rsidRPr="00BF1633" w:rsidRDefault="00BF1633" w:rsidP="005D3F1E">
      <w:pPr>
        <w:pStyle w:val="Paragraphedeliste"/>
        <w:rPr>
          <w:lang w:val="de-CH"/>
        </w:rPr>
      </w:pPr>
      <w:r w:rsidRPr="00BF1633">
        <w:rPr>
          <w:lang w:val="de-CH"/>
        </w:rPr>
        <w:t xml:space="preserve">SQL&gt; </w:t>
      </w:r>
      <w:r w:rsidR="004644AD" w:rsidRPr="00BF1633">
        <w:rPr>
          <w:lang w:val="de-CH"/>
        </w:rPr>
        <w:t xml:space="preserve">Alter </w:t>
      </w:r>
      <w:proofErr w:type="spellStart"/>
      <w:r w:rsidR="004644AD" w:rsidRPr="00BF1633">
        <w:rPr>
          <w:lang w:val="de-CH"/>
        </w:rPr>
        <w:t>system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set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archive_lag_target</w:t>
      </w:r>
      <w:proofErr w:type="spellEnd"/>
      <w:r w:rsidR="004644AD" w:rsidRPr="00BF1633">
        <w:rPr>
          <w:lang w:val="de-CH"/>
        </w:rPr>
        <w:t xml:space="preserve">=900 ; (15 </w:t>
      </w:r>
      <w:proofErr w:type="spellStart"/>
      <w:r w:rsidR="004644AD" w:rsidRPr="00BF1633">
        <w:rPr>
          <w:lang w:val="de-CH"/>
        </w:rPr>
        <w:t>minutes</w:t>
      </w:r>
      <w:proofErr w:type="spellEnd"/>
      <w:r w:rsidR="004644AD" w:rsidRPr="00BF1633">
        <w:rPr>
          <w:lang w:val="de-CH"/>
        </w:rPr>
        <w:t>)</w:t>
      </w:r>
    </w:p>
    <w:p w14:paraId="374B6AF1" w14:textId="47BDF2D0" w:rsidR="004644AD" w:rsidRDefault="004644AD" w:rsidP="004644AD">
      <w:pPr>
        <w:pStyle w:val="Sansinterligne"/>
        <w:rPr>
          <w:b/>
          <w:i/>
          <w:color w:val="2E74B5" w:themeColor="accent1" w:themeShade="BF"/>
          <w:lang w:val="de-CH"/>
        </w:rPr>
      </w:pPr>
    </w:p>
    <w:p w14:paraId="5D19002F" w14:textId="2A826BBA" w:rsidR="00BF1633" w:rsidRPr="005D3F1E" w:rsidRDefault="005D3F1E" w:rsidP="005D3F1E">
      <w:r w:rsidRPr="005D3F1E">
        <w:t>Enlever paramètres de conversion d</w:t>
      </w:r>
      <w:r>
        <w:t>e noms (si arborescence la même côté standby) :</w:t>
      </w:r>
    </w:p>
    <w:p w14:paraId="635282FB" w14:textId="3C7A7819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db_file_name_convert</w:t>
      </w:r>
      <w:proofErr w:type="spellEnd"/>
      <w:r w:rsidR="004644AD" w:rsidRPr="005D3F1E">
        <w:t>;</w:t>
      </w:r>
    </w:p>
    <w:p w14:paraId="5E05A265" w14:textId="2489E73C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log_file_name_convert</w:t>
      </w:r>
      <w:proofErr w:type="spellEnd"/>
      <w:r w:rsidR="004644AD" w:rsidRPr="005D3F1E">
        <w:t>;</w:t>
      </w:r>
    </w:p>
    <w:p w14:paraId="613B5B46" w14:textId="77777777" w:rsidR="005D3F1E" w:rsidRPr="005D3F1E" w:rsidRDefault="005D3F1E" w:rsidP="005D3F1E">
      <w:pPr>
        <w:pStyle w:val="Paragraphedeliste"/>
      </w:pPr>
      <w:r w:rsidRPr="005D3F1E">
        <w:t xml:space="preserve">SQL&gt; </w:t>
      </w:r>
      <w:proofErr w:type="spellStart"/>
      <w:r w:rsidRPr="005D3F1E">
        <w:t>shutdown</w:t>
      </w:r>
      <w:proofErr w:type="spellEnd"/>
      <w:r w:rsidRPr="005D3F1E">
        <w:t xml:space="preserve"> </w:t>
      </w:r>
      <w:proofErr w:type="spellStart"/>
      <w:r w:rsidRPr="005D3F1E">
        <w:t>immediate</w:t>
      </w:r>
      <w:proofErr w:type="spellEnd"/>
    </w:p>
    <w:p w14:paraId="3D297029" w14:textId="77777777" w:rsidR="005D3F1E" w:rsidRPr="005D3F1E" w:rsidRDefault="005D3F1E" w:rsidP="005D3F1E">
      <w:pPr>
        <w:pStyle w:val="Paragraphedeliste"/>
      </w:pPr>
      <w:r w:rsidRPr="005D3F1E">
        <w:t>SQL&gt; startup</w:t>
      </w:r>
    </w:p>
    <w:p w14:paraId="1933D496" w14:textId="77777777" w:rsidR="004644AD" w:rsidRPr="005D3F1E" w:rsidRDefault="004644AD" w:rsidP="004644AD">
      <w:pPr>
        <w:pStyle w:val="Sansinterligne"/>
        <w:rPr>
          <w:b/>
          <w:i/>
          <w:color w:val="2E74B5" w:themeColor="accent1" w:themeShade="BF"/>
        </w:rPr>
      </w:pPr>
    </w:p>
    <w:p w14:paraId="1C0FD801" w14:textId="04372DAD" w:rsidR="00EF0101" w:rsidRDefault="00EF0101" w:rsidP="00EF0101">
      <w:pPr>
        <w:pStyle w:val="Titre2"/>
      </w:pPr>
      <w:bookmarkStart w:id="1" w:name="_Toc98348545"/>
      <w:r>
        <w:t>Préparation de la base standby</w:t>
      </w:r>
      <w:bookmarkEnd w:id="1"/>
    </w:p>
    <w:p w14:paraId="26DE50B8" w14:textId="4106B91D" w:rsidR="00EF0101" w:rsidRDefault="00EF0101" w:rsidP="00EF0101">
      <w:r>
        <w:t xml:space="preserve">La base </w:t>
      </w:r>
      <w:r w:rsidR="00130897">
        <w:t>standby</w:t>
      </w:r>
      <w:r w:rsidR="0038651A">
        <w:t xml:space="preserve"> aura le mêmes paramètres et </w:t>
      </w:r>
      <w:r w:rsidR="0093013E">
        <w:t>mot de passe</w:t>
      </w:r>
      <w:r w:rsidR="0038651A">
        <w:t xml:space="preserve"> </w:t>
      </w:r>
      <w:r w:rsidR="0093013E">
        <w:t>SYS que la primaire</w:t>
      </w:r>
      <w:r>
        <w:t xml:space="preserve">. </w:t>
      </w:r>
      <w:r w:rsidR="0093013E">
        <w:t>E</w:t>
      </w:r>
      <w:r>
        <w:t>lle doit avoir un nom unique qui correspond à sa localisation.</w:t>
      </w:r>
    </w:p>
    <w:p w14:paraId="69BDDD64" w14:textId="1B5DEF22" w:rsidR="00130897" w:rsidRDefault="00130897" w:rsidP="00130897">
      <w:pPr>
        <w:pStyle w:val="Sansinterligne"/>
      </w:pPr>
      <w:r>
        <w:t xml:space="preserve">Copier les fichiers </w:t>
      </w:r>
      <w:proofErr w:type="spellStart"/>
      <w:r>
        <w:t>spfile</w:t>
      </w:r>
      <w:r w:rsidR="00B0544B">
        <w:t>CDB_SPxx.ora</w:t>
      </w:r>
      <w:proofErr w:type="spellEnd"/>
      <w:r>
        <w:t xml:space="preserve"> et </w:t>
      </w:r>
      <w:proofErr w:type="spellStart"/>
      <w:r>
        <w:t>orapwCDB</w:t>
      </w:r>
      <w:r w:rsidR="00B0544B">
        <w:t>_SPxx</w:t>
      </w:r>
      <w:proofErr w:type="spellEnd"/>
      <w:r>
        <w:t xml:space="preserve"> depuis </w:t>
      </w:r>
      <w:r w:rsidR="00B0544B">
        <w:t>le serveur primaire (</w:t>
      </w:r>
      <w:r>
        <w:t>ora10</w:t>
      </w:r>
      <w:r w:rsidR="00B0544B">
        <w:t>) vers le serveur standby (</w:t>
      </w:r>
      <w:r>
        <w:t>ora11</w:t>
      </w:r>
      <w:r w:rsidR="00B0544B">
        <w:t>)</w:t>
      </w:r>
      <w:r>
        <w:t>:</w:t>
      </w:r>
    </w:p>
    <w:p w14:paraId="33E32B62" w14:textId="77777777" w:rsidR="00130897" w:rsidRDefault="00130897" w:rsidP="00130897">
      <w:pPr>
        <w:pStyle w:val="Sansinterligne"/>
      </w:pPr>
    </w:p>
    <w:p w14:paraId="2D041137" w14:textId="73FBA620" w:rsidR="00130897" w:rsidRPr="00625EBF" w:rsidRDefault="00625EBF" w:rsidP="00625EBF">
      <w:pPr>
        <w:pStyle w:val="Paragraphedeliste"/>
      </w:pPr>
      <w:proofErr w:type="gramStart"/>
      <w:r w:rsidRPr="00625EBF">
        <w:t>cd</w:t>
      </w:r>
      <w:proofErr w:type="gramEnd"/>
      <w:r w:rsidRPr="00625EBF">
        <w:t xml:space="preserve"> </w:t>
      </w:r>
      <w:r w:rsidR="00130897" w:rsidRPr="00625EBF">
        <w:t>/u01/oracle/db19s/</w:t>
      </w:r>
      <w:proofErr w:type="spellStart"/>
      <w:r w:rsidR="00130897" w:rsidRPr="00625EBF">
        <w:t>dbs</w:t>
      </w:r>
      <w:proofErr w:type="spellEnd"/>
      <w:r w:rsidR="00130897" w:rsidRPr="00625EBF">
        <w:t>/</w:t>
      </w:r>
    </w:p>
    <w:p w14:paraId="101530D1" w14:textId="03DDBADE" w:rsidR="00130897" w:rsidRPr="00625EBF" w:rsidRDefault="00130897" w:rsidP="00625EBF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625EBF">
        <w:t>orapwCDB_SP</w:t>
      </w:r>
      <w:r w:rsidR="00625EBF" w:rsidRPr="00625EBF">
        <w:t>xx</w:t>
      </w:r>
      <w:proofErr w:type="spellEnd"/>
      <w:r w:rsidRPr="00625EBF">
        <w:t xml:space="preserve"> </w:t>
      </w:r>
      <w:proofErr w:type="spellStart"/>
      <w:r w:rsidRPr="00625EBF">
        <w:t>spfileCDB_SP</w:t>
      </w:r>
      <w:r w:rsidR="00625EBF" w:rsidRPr="00625EBF">
        <w:t>xx</w:t>
      </w:r>
      <w:r w:rsidRPr="00625EBF">
        <w:t>.ora</w:t>
      </w:r>
      <w:proofErr w:type="spellEnd"/>
      <w:r w:rsidRPr="00625EBF">
        <w:t xml:space="preserve"> sfhvora11:/u01/oracle/db19s/</w:t>
      </w:r>
      <w:proofErr w:type="spellStart"/>
      <w:r w:rsidRPr="00625EBF">
        <w:t>dbs</w:t>
      </w:r>
      <w:proofErr w:type="spellEnd"/>
      <w:r w:rsidRPr="00625EBF">
        <w:t>/</w:t>
      </w:r>
    </w:p>
    <w:p w14:paraId="17FE807E" w14:textId="77777777" w:rsidR="00130897" w:rsidRDefault="00130897" w:rsidP="00130897">
      <w:pPr>
        <w:pStyle w:val="Sansinterligne"/>
      </w:pPr>
    </w:p>
    <w:p w14:paraId="64D9FD90" w14:textId="10C4940D" w:rsidR="00130897" w:rsidRDefault="00BB0634" w:rsidP="00130897">
      <w:pPr>
        <w:pStyle w:val="Sansinterligne"/>
      </w:pPr>
      <w:r>
        <w:t>Création d’une pseudo-base standby sur</w:t>
      </w:r>
      <w:r w:rsidR="00130897">
        <w:t xml:space="preserve"> ora11 :</w:t>
      </w:r>
    </w:p>
    <w:p w14:paraId="19E15CA0" w14:textId="591A296D" w:rsidR="00130897" w:rsidRPr="00453507" w:rsidRDefault="006B2B28" w:rsidP="00453507">
      <w:pPr>
        <w:pStyle w:val="Paragraphedeliste"/>
      </w:pPr>
      <w:r>
        <w:t>$ (</w:t>
      </w:r>
      <w:r w:rsidR="00130897" w:rsidRPr="00453507">
        <w:t>ajouter la base sur /</w:t>
      </w:r>
      <w:proofErr w:type="spellStart"/>
      <w:r w:rsidR="00130897" w:rsidRPr="00453507">
        <w:t>etc</w:t>
      </w:r>
      <w:proofErr w:type="spellEnd"/>
      <w:r w:rsidR="00130897" w:rsidRPr="00453507">
        <w:t>/</w:t>
      </w:r>
      <w:proofErr w:type="spellStart"/>
      <w:r w:rsidR="00130897" w:rsidRPr="00453507">
        <w:t>oratab</w:t>
      </w:r>
      <w:proofErr w:type="spellEnd"/>
      <w:r>
        <w:t>)</w:t>
      </w:r>
    </w:p>
    <w:p w14:paraId="5C9387E0" w14:textId="77777777" w:rsidR="007B4BBE" w:rsidRDefault="006B2B28" w:rsidP="007B4BBE">
      <w:pPr>
        <w:pStyle w:val="Paragraphedeliste"/>
      </w:pPr>
      <w:r>
        <w:t xml:space="preserve">$ </w:t>
      </w:r>
      <w:r w:rsidR="00130897" w:rsidRPr="00453507">
        <w:t xml:space="preserve">. </w:t>
      </w:r>
      <w:proofErr w:type="spellStart"/>
      <w:r w:rsidR="00130897" w:rsidRPr="00453507">
        <w:t>basenv.bash</w:t>
      </w:r>
      <w:proofErr w:type="spellEnd"/>
    </w:p>
    <w:p w14:paraId="15E1F431" w14:textId="6A0BAA5C" w:rsidR="00EC25D0" w:rsidRDefault="00EC25D0" w:rsidP="007B4BBE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6FA05037" w14:textId="17AF52AD" w:rsidR="00130897" w:rsidRPr="007B4BBE" w:rsidRDefault="00EC25D0" w:rsidP="007B4BBE">
      <w:pPr>
        <w:pStyle w:val="Paragraphedeliste"/>
      </w:pPr>
      <w:r w:rsidRPr="007B4BBE">
        <w:t xml:space="preserve">$ </w:t>
      </w:r>
      <w:proofErr w:type="spellStart"/>
      <w:r w:rsidR="00130897" w:rsidRPr="007B4BBE">
        <w:t>mkdir</w:t>
      </w:r>
      <w:proofErr w:type="spellEnd"/>
      <w:r w:rsidR="00130897" w:rsidRPr="007B4BBE">
        <w:t xml:space="preserve"> /u01/</w:t>
      </w:r>
      <w:proofErr w:type="spellStart"/>
      <w:r w:rsidR="00130897" w:rsidRPr="007B4BBE">
        <w:t>app</w:t>
      </w:r>
      <w:proofErr w:type="spellEnd"/>
      <w:r w:rsidR="00130897" w:rsidRPr="007B4BBE">
        <w:t>/oracle/admin/CDB_SP02/</w:t>
      </w:r>
      <w:proofErr w:type="spellStart"/>
      <w:r w:rsidR="00130897" w:rsidRPr="007B4BBE">
        <w:t>adump</w:t>
      </w:r>
      <w:proofErr w:type="spellEnd"/>
    </w:p>
    <w:p w14:paraId="74323035" w14:textId="17C02327" w:rsidR="00130897" w:rsidRPr="007B4BBE" w:rsidRDefault="007B4BBE" w:rsidP="007B4BBE">
      <w:pPr>
        <w:pStyle w:val="Paragraphedeliste"/>
      </w:pPr>
      <w:r>
        <w:t xml:space="preserve">$ </w:t>
      </w:r>
      <w:proofErr w:type="spellStart"/>
      <w:r>
        <w:t>s</w:t>
      </w:r>
      <w:r w:rsidR="00130897" w:rsidRPr="007B4BBE">
        <w:t>qh</w:t>
      </w:r>
      <w:proofErr w:type="spellEnd"/>
    </w:p>
    <w:p w14:paraId="4470668D" w14:textId="0F9E3D60" w:rsidR="00130897" w:rsidRPr="0012045D" w:rsidRDefault="007B4BBE" w:rsidP="007B4BBE">
      <w:pPr>
        <w:pStyle w:val="Paragraphedeliste"/>
      </w:pPr>
      <w:r>
        <w:t xml:space="preserve">SQL&gt; </w:t>
      </w:r>
      <w:r w:rsidR="00130897" w:rsidRPr="007B4BBE">
        <w:t xml:space="preserve">Startup </w:t>
      </w:r>
      <w:proofErr w:type="spellStart"/>
      <w:r w:rsidR="00130897" w:rsidRPr="007B4BBE">
        <w:t>nomount</w:t>
      </w:r>
      <w:proofErr w:type="spellEnd"/>
      <w:r w:rsidR="00130897" w:rsidRPr="007B4BBE">
        <w:t> ;</w:t>
      </w:r>
    </w:p>
    <w:p w14:paraId="271B0E75" w14:textId="77777777" w:rsidR="00130897" w:rsidRDefault="00130897" w:rsidP="00130897">
      <w:pPr>
        <w:pStyle w:val="Sansinterligne"/>
      </w:pPr>
    </w:p>
    <w:p w14:paraId="5406732C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Si erreur :</w:t>
      </w:r>
    </w:p>
    <w:p w14:paraId="167D4291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SQL&gt; startup </w:t>
      </w:r>
      <w:proofErr w:type="spellStart"/>
      <w:r w:rsidRPr="00242ECC">
        <w:rPr>
          <w:i/>
          <w:iCs/>
        </w:rPr>
        <w:t>nomount</w:t>
      </w:r>
      <w:proofErr w:type="spellEnd"/>
      <w:r w:rsidRPr="00242ECC">
        <w:rPr>
          <w:i/>
          <w:iCs/>
        </w:rPr>
        <w:t>;</w:t>
      </w:r>
    </w:p>
    <w:p w14:paraId="5E6F778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ORA-09925: </w:t>
      </w:r>
      <w:proofErr w:type="spellStart"/>
      <w:r w:rsidRPr="00242ECC">
        <w:rPr>
          <w:i/>
          <w:iCs/>
        </w:rPr>
        <w:t>Unable</w:t>
      </w:r>
      <w:proofErr w:type="spellEnd"/>
      <w:r w:rsidRPr="00242ECC">
        <w:rPr>
          <w:i/>
          <w:iCs/>
        </w:rPr>
        <w:t xml:space="preserve"> to </w:t>
      </w:r>
      <w:proofErr w:type="spellStart"/>
      <w:r w:rsidRPr="00242ECC">
        <w:rPr>
          <w:i/>
          <w:iCs/>
        </w:rPr>
        <w:t>create</w:t>
      </w:r>
      <w:proofErr w:type="spellEnd"/>
      <w:r w:rsidRPr="00242ECC">
        <w:rPr>
          <w:i/>
          <w:iCs/>
        </w:rPr>
        <w:t xml:space="preserve"> audit trail file</w:t>
      </w:r>
    </w:p>
    <w:p w14:paraId="7548B75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Linux-x86_64 </w:t>
      </w:r>
      <w:proofErr w:type="spellStart"/>
      <w:r w:rsidRPr="00242ECC">
        <w:rPr>
          <w:i/>
          <w:iCs/>
        </w:rPr>
        <w:t>Error</w:t>
      </w:r>
      <w:proofErr w:type="spellEnd"/>
      <w:r w:rsidRPr="00242ECC">
        <w:rPr>
          <w:i/>
          <w:iCs/>
        </w:rPr>
        <w:t xml:space="preserve">: 2: No </w:t>
      </w:r>
      <w:proofErr w:type="spellStart"/>
      <w:r w:rsidRPr="00242ECC">
        <w:rPr>
          <w:i/>
          <w:iCs/>
        </w:rPr>
        <w:t>such</w:t>
      </w:r>
      <w:proofErr w:type="spellEnd"/>
      <w:r w:rsidRPr="00242ECC">
        <w:rPr>
          <w:i/>
          <w:iCs/>
        </w:rPr>
        <w:t xml:space="preserve"> file or directory</w:t>
      </w:r>
    </w:p>
    <w:p w14:paraId="01ADEA16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lastRenderedPageBreak/>
        <w:t>Il faut créer le répertoire : /u01/</w:t>
      </w:r>
      <w:proofErr w:type="spellStart"/>
      <w:r w:rsidRPr="007B4BBE">
        <w:t>app</w:t>
      </w:r>
      <w:proofErr w:type="spellEnd"/>
      <w:r w:rsidRPr="007B4BBE">
        <w:t>/oracle/admin/CDB_SP02/</w:t>
      </w:r>
      <w:proofErr w:type="spellStart"/>
      <w:r w:rsidRPr="007B4BBE">
        <w:t>adump</w:t>
      </w:r>
      <w:proofErr w:type="spellEnd"/>
      <w:r w:rsidRPr="007B4BBE">
        <w:t xml:space="preserve">  sur ora11</w:t>
      </w:r>
    </w:p>
    <w:p w14:paraId="07F9F615" w14:textId="2D18B089" w:rsidR="00130897" w:rsidRDefault="00130897" w:rsidP="00130897">
      <w:pPr>
        <w:pStyle w:val="Sansinterligne"/>
      </w:pPr>
    </w:p>
    <w:p w14:paraId="273936C9" w14:textId="39EBF061" w:rsidR="004D3252" w:rsidRDefault="004D3252" w:rsidP="00130897">
      <w:pPr>
        <w:pStyle w:val="Sansinterligne"/>
      </w:pPr>
      <w:r>
        <w:t>Changement du nom unique :</w:t>
      </w:r>
    </w:p>
    <w:p w14:paraId="3DDBE6FD" w14:textId="1509701C" w:rsidR="00A001B0" w:rsidRPr="004D3252" w:rsidRDefault="00E142FC" w:rsidP="004D3252">
      <w:pPr>
        <w:pStyle w:val="Paragraphedeliste"/>
      </w:pPr>
      <w:r>
        <w:t xml:space="preserve">SQL&gt; </w:t>
      </w:r>
      <w:r w:rsidR="00A001B0" w:rsidRPr="004D3252">
        <w:t xml:space="preserve">alter system set </w:t>
      </w:r>
      <w:proofErr w:type="spellStart"/>
      <w:r w:rsidR="00A001B0" w:rsidRPr="004D3252">
        <w:t>db_unique_name</w:t>
      </w:r>
      <w:proofErr w:type="spellEnd"/>
      <w:r w:rsidR="00A001B0" w:rsidRPr="004D3252">
        <w:t xml:space="preserve"> =CDB_SP02_FAA scope=</w:t>
      </w:r>
      <w:proofErr w:type="spellStart"/>
      <w:r w:rsidR="00A001B0" w:rsidRPr="004D3252">
        <w:t>spfile</w:t>
      </w:r>
      <w:proofErr w:type="spellEnd"/>
      <w:r w:rsidR="00A001B0" w:rsidRPr="004D3252">
        <w:t>;</w:t>
      </w:r>
    </w:p>
    <w:p w14:paraId="383956FF" w14:textId="41DB666E" w:rsidR="00A001B0" w:rsidRPr="00E142FC" w:rsidRDefault="00E142FC" w:rsidP="004D3252">
      <w:pPr>
        <w:pStyle w:val="Paragraphedeliste"/>
        <w:rPr>
          <w:lang w:val="en-US"/>
        </w:rPr>
      </w:pPr>
      <w:r w:rsidRPr="00E142FC">
        <w:rPr>
          <w:lang w:val="en-US"/>
        </w:rPr>
        <w:t xml:space="preserve">SQL&gt; </w:t>
      </w:r>
      <w:r w:rsidR="00A001B0" w:rsidRPr="00E142FC">
        <w:rPr>
          <w:lang w:val="en-US"/>
        </w:rPr>
        <w:t xml:space="preserve">startup </w:t>
      </w:r>
      <w:proofErr w:type="spellStart"/>
      <w:r w:rsidR="00A001B0" w:rsidRPr="00E142FC">
        <w:rPr>
          <w:lang w:val="en-US"/>
        </w:rPr>
        <w:t>nomount</w:t>
      </w:r>
      <w:proofErr w:type="spellEnd"/>
      <w:r w:rsidR="00A001B0" w:rsidRPr="00E142FC">
        <w:rPr>
          <w:lang w:val="en-US"/>
        </w:rPr>
        <w:t xml:space="preserve"> </w:t>
      </w:r>
      <w:proofErr w:type="gramStart"/>
      <w:r w:rsidR="00A001B0" w:rsidRPr="00E142FC">
        <w:rPr>
          <w:lang w:val="en-US"/>
        </w:rPr>
        <w:t>force ;</w:t>
      </w:r>
      <w:proofErr w:type="gramEnd"/>
    </w:p>
    <w:p w14:paraId="0ACB3B5F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053ADA78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1B623DEE" w14:textId="77777777" w:rsidR="00130897" w:rsidRPr="00E142FC" w:rsidRDefault="00130897" w:rsidP="004D3252">
      <w:pPr>
        <w:pStyle w:val="Paragraphedeliste"/>
        <w:rPr>
          <w:lang w:val="en-US"/>
        </w:rPr>
      </w:pPr>
    </w:p>
    <w:p w14:paraId="3B9395D9" w14:textId="77777777" w:rsidR="00130897" w:rsidRPr="00377CA3" w:rsidRDefault="00130897" w:rsidP="00130897">
      <w:pPr>
        <w:pStyle w:val="Sansinterligne"/>
        <w:rPr>
          <w:lang w:val="en-US"/>
        </w:rPr>
      </w:pPr>
    </w:p>
    <w:p w14:paraId="7F34AF4B" w14:textId="14927744" w:rsidR="00130897" w:rsidRDefault="00130897">
      <w:pPr>
        <w:rPr>
          <w:b/>
          <w:i/>
          <w:color w:val="2E74B5" w:themeColor="accent1" w:themeShade="BF"/>
        </w:rPr>
      </w:pPr>
      <w:r>
        <w:rPr>
          <w:b/>
          <w:i/>
          <w:color w:val="2E74B5" w:themeColor="accent1" w:themeShade="BF"/>
        </w:rPr>
        <w:br w:type="page"/>
      </w:r>
    </w:p>
    <w:p w14:paraId="3C794D2C" w14:textId="77777777" w:rsidR="005D3F1E" w:rsidRDefault="005D3F1E" w:rsidP="004644AD">
      <w:pPr>
        <w:pStyle w:val="Sansinterligne"/>
        <w:rPr>
          <w:b/>
          <w:i/>
          <w:color w:val="2E74B5" w:themeColor="accent1" w:themeShade="BF"/>
        </w:rPr>
      </w:pPr>
    </w:p>
    <w:p w14:paraId="3EA27517" w14:textId="7972CDA4" w:rsidR="00130897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4448080F" w14:textId="77777777" w:rsidR="00130897" w:rsidRPr="00EF0101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6B795C30" w14:textId="77777777" w:rsidR="008A15B9" w:rsidRPr="00EF0101" w:rsidRDefault="008A15B9" w:rsidP="008A15B9"/>
    <w:p w14:paraId="6B795C31" w14:textId="77777777" w:rsidR="00C25741" w:rsidRDefault="00C25741">
      <w:r>
        <w:t>Les commandes spéciales :</w:t>
      </w:r>
    </w:p>
    <w:p w14:paraId="6B795C32" w14:textId="77777777"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14:paraId="6B795C33" w14:textId="77777777"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14:paraId="6B795C34" w14:textId="77777777"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14:paraId="6B795C35" w14:textId="77777777" w:rsidR="00C25741" w:rsidRDefault="00C25741">
      <w:r>
        <w:t>Via : effectue un vi sur le dernier alert.log</w:t>
      </w:r>
    </w:p>
    <w:p w14:paraId="6B795C36" w14:textId="77777777"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14:paraId="6B795C37" w14:textId="77777777"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14:paraId="6B795C38" w14:textId="77777777" w:rsidR="00C25741" w:rsidRDefault="00C25741" w:rsidP="00A71C72">
      <w:pPr>
        <w:pStyle w:val="Sansinterligne"/>
        <w:ind w:firstLine="708"/>
      </w:pPr>
      <w:r>
        <w:t>@help</w:t>
      </w:r>
    </w:p>
    <w:p w14:paraId="6B795C39" w14:textId="77777777" w:rsidR="00A71C72" w:rsidRDefault="00A71C72" w:rsidP="00A71C72">
      <w:pPr>
        <w:pStyle w:val="Sansinterligne"/>
        <w:ind w:firstLine="708"/>
      </w:pPr>
      <w:r>
        <w:t xml:space="preserve">Tablespace </w:t>
      </w:r>
      <w:r>
        <w:sym w:font="Wingdings" w:char="F0E0"/>
      </w:r>
      <w:r>
        <w:t xml:space="preserve"> donnera tous les scripts gérant les tablespace.</w:t>
      </w:r>
    </w:p>
    <w:p w14:paraId="6B795C3A" w14:textId="77777777"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14:paraId="6B795C3B" w14:textId="77777777" w:rsidR="00A71C72" w:rsidRDefault="00A71C72" w:rsidP="00A71C72">
      <w:pPr>
        <w:pStyle w:val="Sansinterligne"/>
      </w:pPr>
      <w:r>
        <w:tab/>
        <w:t>@help</w:t>
      </w:r>
    </w:p>
    <w:p w14:paraId="6B795C3C" w14:textId="77777777" w:rsidR="00A71C72" w:rsidRDefault="00A71C72" w:rsidP="00A71C72">
      <w:pPr>
        <w:pStyle w:val="Sansinterligne"/>
      </w:pPr>
      <w:r>
        <w:tab/>
        <w:t>Enter : donne tous les scripts.</w:t>
      </w:r>
    </w:p>
    <w:p w14:paraId="6B795C3D" w14:textId="77777777" w:rsidR="00A71C72" w:rsidRDefault="00A71C72" w:rsidP="00A71C72">
      <w:pPr>
        <w:pStyle w:val="Sansinterligne"/>
      </w:pPr>
    </w:p>
    <w:p w14:paraId="6B795C3E" w14:textId="77777777" w:rsidR="002F14DD" w:rsidRDefault="002F14DD" w:rsidP="00A71C72">
      <w:pPr>
        <w:pStyle w:val="Sansinterligne"/>
      </w:pPr>
    </w:p>
    <w:p w14:paraId="6B795C3F" w14:textId="77777777" w:rsidR="008A15B9" w:rsidRDefault="00C73FED">
      <w:r>
        <w:t>Ctrl + R : historique des commandes linux : on tape un string</w:t>
      </w:r>
      <w:r w:rsidR="008A15B9">
        <w:br w:type="page"/>
      </w:r>
    </w:p>
    <w:p w14:paraId="65931A2B" w14:textId="77777777" w:rsidR="00761891" w:rsidRPr="00377CA3" w:rsidRDefault="00761891" w:rsidP="006159DE">
      <w:pPr>
        <w:pStyle w:val="Sansinterligne"/>
        <w:rPr>
          <w:lang w:val="en-US"/>
        </w:rPr>
      </w:pPr>
    </w:p>
    <w:p w14:paraId="6B795C84" w14:textId="77777777" w:rsidR="0025493A" w:rsidRPr="00377CA3" w:rsidRDefault="0025493A" w:rsidP="006159DE">
      <w:pPr>
        <w:pStyle w:val="Sansinterligne"/>
        <w:rPr>
          <w:lang w:val="en-US"/>
        </w:rPr>
      </w:pPr>
    </w:p>
    <w:p w14:paraId="6B795C85" w14:textId="77777777" w:rsidR="0025493A" w:rsidRPr="00377CA3" w:rsidRDefault="0025493A">
      <w:pPr>
        <w:rPr>
          <w:lang w:val="en-US"/>
        </w:rPr>
      </w:pPr>
      <w:r w:rsidRPr="00377CA3">
        <w:rPr>
          <w:lang w:val="en-US"/>
        </w:rPr>
        <w:br w:type="page"/>
      </w:r>
    </w:p>
    <w:p w14:paraId="6B795C86" w14:textId="77777777" w:rsidR="0025493A" w:rsidRPr="00377CA3" w:rsidRDefault="0025493A" w:rsidP="0025493A">
      <w:pPr>
        <w:pStyle w:val="Titre1"/>
        <w:rPr>
          <w:lang w:val="en-US"/>
        </w:rPr>
      </w:pPr>
      <w:bookmarkStart w:id="2" w:name="_Toc98348546"/>
      <w:r w:rsidRPr="00377CA3">
        <w:rPr>
          <w:lang w:val="en-US"/>
        </w:rPr>
        <w:lastRenderedPageBreak/>
        <w:t>CREATION STANDBY</w:t>
      </w:r>
      <w:bookmarkEnd w:id="2"/>
    </w:p>
    <w:p w14:paraId="6B795C87" w14:textId="77777777" w:rsidR="0025493A" w:rsidRPr="00377CA3" w:rsidRDefault="0025493A" w:rsidP="0025493A">
      <w:pPr>
        <w:rPr>
          <w:lang w:val="en-US"/>
        </w:rPr>
      </w:pPr>
    </w:p>
    <w:p w14:paraId="6B795C88" w14:textId="77777777"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14:paraId="6B795C89" w14:textId="77777777" w:rsidR="00C751F7" w:rsidRDefault="00C751F7" w:rsidP="00C751F7">
      <w:pPr>
        <w:pStyle w:val="Sansinterligne"/>
      </w:pPr>
    </w:p>
    <w:p w14:paraId="6B795C8A" w14:textId="77777777" w:rsidR="00C751F7" w:rsidRDefault="00C751F7" w:rsidP="00C751F7">
      <w:pPr>
        <w:pStyle w:val="Sansinterligne"/>
      </w:pPr>
      <w:r>
        <w:t xml:space="preserve">Ces fichiers se trouvent sur </w:t>
      </w:r>
      <w:r w:rsidRPr="0025493A">
        <w:t>:/u01/oracle/db19s/</w:t>
      </w:r>
      <w:proofErr w:type="spellStart"/>
      <w:r w:rsidRPr="0025493A">
        <w:t>dbs</w:t>
      </w:r>
      <w:proofErr w:type="spellEnd"/>
      <w:r w:rsidRPr="0025493A">
        <w:t>/</w:t>
      </w:r>
    </w:p>
    <w:p w14:paraId="6B795C8B" w14:textId="77777777"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14:paraId="6B795C8C" w14:textId="77777777" w:rsidR="00C751F7" w:rsidRDefault="00C751F7" w:rsidP="00C751F7">
      <w:pPr>
        <w:pStyle w:val="Sansinterligne"/>
      </w:pPr>
    </w:p>
    <w:p w14:paraId="6B795C8D" w14:textId="77777777" w:rsidR="00C751F7" w:rsidRDefault="00C751F7" w:rsidP="00C751F7">
      <w:pPr>
        <w:pStyle w:val="Sansinterligne"/>
      </w:pPr>
    </w:p>
    <w:p w14:paraId="6B795C8E" w14:textId="77777777"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14:paraId="6B795C8F" w14:textId="77777777"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6B795C90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14:paraId="6B795C91" w14:textId="77777777" w:rsidR="00C751F7" w:rsidRDefault="00C751F7" w:rsidP="00C751F7">
      <w:pPr>
        <w:pStyle w:val="Sansinterligne"/>
      </w:pPr>
    </w:p>
    <w:p w14:paraId="6B795C92" w14:textId="77777777"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14:paraId="6B795C93" w14:textId="77777777"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14:paraId="6B795C94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14:paraId="6B795C95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14:paraId="6B795C96" w14:textId="77777777" w:rsidR="00C751F7" w:rsidRDefault="00C751F7" w:rsidP="00C751F7">
      <w:pPr>
        <w:pStyle w:val="Sansinterligne"/>
      </w:pPr>
    </w:p>
    <w:p w14:paraId="6B795C97" w14:textId="77777777" w:rsidR="00C751F7" w:rsidRDefault="00C751F7" w:rsidP="00C751F7">
      <w:pPr>
        <w:pStyle w:val="Sansinterligne"/>
      </w:pPr>
      <w:r>
        <w:t>Si erreur :</w:t>
      </w:r>
    </w:p>
    <w:p w14:paraId="6B795C98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 xml:space="preserve">SQL&gt; startup </w:t>
      </w:r>
      <w:proofErr w:type="spellStart"/>
      <w:r w:rsidRPr="00377CA3">
        <w:rPr>
          <w:highlight w:val="yellow"/>
          <w:lang w:val="en-US"/>
        </w:rPr>
        <w:t>nomount</w:t>
      </w:r>
      <w:proofErr w:type="spellEnd"/>
      <w:r w:rsidRPr="00377CA3">
        <w:rPr>
          <w:highlight w:val="yellow"/>
          <w:lang w:val="en-US"/>
        </w:rPr>
        <w:t>;</w:t>
      </w:r>
    </w:p>
    <w:p w14:paraId="6B795C99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>ORA-09925: Unable to create audit trail file</w:t>
      </w:r>
    </w:p>
    <w:p w14:paraId="6B795C9A" w14:textId="77777777" w:rsidR="00C751F7" w:rsidRPr="00377CA3" w:rsidRDefault="00C751F7" w:rsidP="00C751F7">
      <w:pPr>
        <w:pStyle w:val="Sansinterligne"/>
        <w:rPr>
          <w:lang w:val="en-US"/>
        </w:rPr>
      </w:pPr>
      <w:r w:rsidRPr="00377CA3">
        <w:rPr>
          <w:highlight w:val="yellow"/>
          <w:lang w:val="en-US"/>
        </w:rPr>
        <w:t>Linux-x86_64 Error: 2: No such file or directory</w:t>
      </w:r>
    </w:p>
    <w:p w14:paraId="6B795C9B" w14:textId="77777777"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14:paraId="6B795C9C" w14:textId="77777777" w:rsidR="00C751F7" w:rsidRDefault="00C751F7" w:rsidP="00C751F7">
      <w:pPr>
        <w:pStyle w:val="Sansinterligne"/>
      </w:pPr>
    </w:p>
    <w:p w14:paraId="6B795C9D" w14:textId="77777777" w:rsidR="0012045D" w:rsidRDefault="0012045D" w:rsidP="00C751F7">
      <w:pPr>
        <w:pStyle w:val="Sansinterligne"/>
      </w:pPr>
    </w:p>
    <w:p w14:paraId="6B795C9E" w14:textId="77777777"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14:paraId="6B795C9F" w14:textId="77777777" w:rsidR="0012045D" w:rsidRDefault="0012045D" w:rsidP="0012045D">
      <w:pPr>
        <w:pStyle w:val="Sansinterligne"/>
      </w:pPr>
    </w:p>
    <w:p w14:paraId="6B795CA0" w14:textId="77777777"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14:paraId="6B795CA1" w14:textId="77777777" w:rsidR="0012045D" w:rsidRDefault="0012045D" w:rsidP="0012045D">
      <w:pPr>
        <w:pStyle w:val="Sansinterligne"/>
      </w:pPr>
    </w:p>
    <w:p w14:paraId="6B795CA2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6B795CA3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6B795CA4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cdb_cluster_name</w:t>
      </w:r>
      <w:proofErr w:type="spellEnd"/>
      <w:r w:rsidRPr="00377CA3">
        <w:rPr>
          <w:lang w:val="en-US"/>
        </w:rPr>
        <w:t xml:space="preserve">                     string</w:t>
      </w:r>
    </w:p>
    <w:p w14:paraId="6B795CA5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cell_offloadgroup_name</w:t>
      </w:r>
      <w:proofErr w:type="spellEnd"/>
      <w:r w:rsidRPr="00377CA3">
        <w:rPr>
          <w:lang w:val="en-US"/>
        </w:rPr>
        <w:t xml:space="preserve">               string</w:t>
      </w:r>
    </w:p>
    <w:p w14:paraId="6B795CA6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db_file_name_convert</w:t>
      </w:r>
      <w:proofErr w:type="spellEnd"/>
      <w:r w:rsidRPr="00377CA3">
        <w:rPr>
          <w:lang w:val="en-US"/>
        </w:rPr>
        <w:t xml:space="preserve">                 string</w:t>
      </w:r>
    </w:p>
    <w:p w14:paraId="6B795CA7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db_name</w:t>
      </w:r>
      <w:proofErr w:type="spellEnd"/>
      <w:r w:rsidRPr="00377CA3">
        <w:rPr>
          <w:lang w:val="en-US"/>
        </w:rPr>
        <w:t xml:space="preserve">                              string      CDB_SP02</w:t>
      </w:r>
    </w:p>
    <w:p w14:paraId="6B795CA8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db_unique_name</w:t>
      </w:r>
      <w:proofErr w:type="spellEnd"/>
      <w:r w:rsidRPr="00377CA3">
        <w:rPr>
          <w:lang w:val="en-US"/>
        </w:rPr>
        <w:t xml:space="preserve">                       string      CDB_SP02_FHVI</w:t>
      </w:r>
    </w:p>
    <w:p w14:paraId="6B795CA9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global_names</w:t>
      </w:r>
      <w:proofErr w:type="spellEnd"/>
      <w:r w:rsidRPr="00377CA3">
        <w:rPr>
          <w:lang w:val="en-US"/>
        </w:rPr>
        <w:t xml:space="preserve">                         </w:t>
      </w:r>
      <w:proofErr w:type="spellStart"/>
      <w:r w:rsidRPr="00377CA3">
        <w:rPr>
          <w:lang w:val="en-US"/>
        </w:rPr>
        <w:t>boolean</w:t>
      </w:r>
      <w:proofErr w:type="spellEnd"/>
      <w:r w:rsidRPr="00377CA3">
        <w:rPr>
          <w:lang w:val="en-US"/>
        </w:rPr>
        <w:t xml:space="preserve">     FALSE</w:t>
      </w:r>
    </w:p>
    <w:p w14:paraId="6B795CAA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instance_name</w:t>
      </w:r>
      <w:proofErr w:type="spellEnd"/>
      <w:r w:rsidRPr="00377CA3">
        <w:rPr>
          <w:lang w:val="en-US"/>
        </w:rPr>
        <w:t xml:space="preserve">                        string      CDB_SP02</w:t>
      </w:r>
    </w:p>
    <w:p w14:paraId="6B795CAB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lock_name_space</w:t>
      </w:r>
      <w:proofErr w:type="spellEnd"/>
      <w:r w:rsidRPr="00377CA3">
        <w:rPr>
          <w:lang w:val="en-US"/>
        </w:rPr>
        <w:t xml:space="preserve">                      string</w:t>
      </w:r>
    </w:p>
    <w:p w14:paraId="6B795CAC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log_file_name_convert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D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pdb_file_name_convert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E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processor_group_name</w:t>
      </w:r>
      <w:proofErr w:type="spellEnd"/>
      <w:r w:rsidRPr="00377CA3">
        <w:rPr>
          <w:lang w:val="en-US"/>
        </w:rPr>
        <w:t xml:space="preserve">                 string</w:t>
      </w:r>
    </w:p>
    <w:p w14:paraId="6B795CAF" w14:textId="77777777" w:rsidR="0012045D" w:rsidRPr="00377CA3" w:rsidRDefault="0012045D" w:rsidP="0012045D">
      <w:pPr>
        <w:pStyle w:val="Sansinterligne"/>
        <w:rPr>
          <w:lang w:val="en-US"/>
        </w:rPr>
      </w:pPr>
    </w:p>
    <w:p w14:paraId="6B795CB0" w14:textId="77777777" w:rsidR="0012045D" w:rsidRPr="00377CA3" w:rsidRDefault="0012045D" w:rsidP="0012045D">
      <w:pPr>
        <w:pStyle w:val="Sansinterligne"/>
        <w:rPr>
          <w:b/>
          <w:i/>
          <w:color w:val="2E74B5" w:themeColor="accent1" w:themeShade="BF"/>
          <w:lang w:val="en-US"/>
        </w:rPr>
      </w:pPr>
      <w:proofErr w:type="gramStart"/>
      <w:r w:rsidRPr="00377CA3">
        <w:rPr>
          <w:b/>
          <w:i/>
          <w:color w:val="2E74B5" w:themeColor="accent1" w:themeShade="BF"/>
          <w:lang w:val="en-US"/>
        </w:rPr>
        <w:t>alter</w:t>
      </w:r>
      <w:proofErr w:type="gramEnd"/>
      <w:r w:rsidRPr="00377CA3">
        <w:rPr>
          <w:b/>
          <w:i/>
          <w:color w:val="2E74B5" w:themeColor="accent1" w:themeShade="BF"/>
          <w:lang w:val="en-US"/>
        </w:rPr>
        <w:t xml:space="preserve">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db_unique_name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=CDB_SP02_FAA scope=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spfile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>;</w:t>
      </w:r>
    </w:p>
    <w:p w14:paraId="6B795CB3" w14:textId="192C0589" w:rsidR="0012045D" w:rsidRPr="000255E1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14:paraId="6B795CB4" w14:textId="13811BF9" w:rsidR="0012045D" w:rsidRDefault="000255E1" w:rsidP="000255E1">
      <w:pPr>
        <w:pStyle w:val="Titre1"/>
      </w:pPr>
      <w:bookmarkStart w:id="3" w:name="_Toc98348547"/>
      <w:r>
        <w:t xml:space="preserve">Adaptation du </w:t>
      </w:r>
      <w:proofErr w:type="spellStart"/>
      <w:r>
        <w:t>listener.ora</w:t>
      </w:r>
      <w:bookmarkEnd w:id="3"/>
      <w:proofErr w:type="spellEnd"/>
    </w:p>
    <w:p w14:paraId="76CB8C1C" w14:textId="77777777" w:rsidR="000255E1" w:rsidRDefault="000255E1" w:rsidP="0012045D">
      <w:pPr>
        <w:pStyle w:val="Sansinterligne"/>
      </w:pPr>
    </w:p>
    <w:p w14:paraId="5B1AE849" w14:textId="4D4BFA3B" w:rsidR="000255E1" w:rsidRDefault="000255E1" w:rsidP="0012045D">
      <w:pPr>
        <w:pStyle w:val="Sansinterligne"/>
      </w:pPr>
      <w:r>
        <w:t>$ vi $TNS_ADMIN/</w:t>
      </w:r>
      <w:proofErr w:type="spellStart"/>
      <w:r>
        <w:t>listener.ora</w:t>
      </w:r>
      <w:proofErr w:type="spellEnd"/>
    </w:p>
    <w:p w14:paraId="6B795CB5" w14:textId="77777777" w:rsidR="0012045D" w:rsidRPr="0012045D" w:rsidRDefault="0012045D" w:rsidP="0012045D">
      <w:pPr>
        <w:pStyle w:val="Sansinterligne"/>
      </w:pPr>
    </w:p>
    <w:p w14:paraId="6B795CB6" w14:textId="77777777" w:rsidR="0012045D" w:rsidRDefault="0012045D" w:rsidP="0012045D">
      <w:pPr>
        <w:pStyle w:val="Sansinterligne"/>
      </w:pPr>
    </w:p>
    <w:p w14:paraId="6B795CB7" w14:textId="77777777" w:rsidR="0012045D" w:rsidRDefault="0012045D" w:rsidP="0012045D">
      <w:pPr>
        <w:pStyle w:val="Sansinterligne"/>
      </w:pPr>
    </w:p>
    <w:p w14:paraId="6B795CB8" w14:textId="77777777"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14:paraId="6B795CB9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BA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BB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BC" w14:textId="490A8C29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_FAA_</w:t>
      </w:r>
      <w:proofErr w:type="gramStart"/>
      <w:r w:rsidRPr="00377CA3">
        <w:rPr>
          <w:lang w:val="en-US"/>
        </w:rPr>
        <w:t>DGMGRL )</w:t>
      </w:r>
      <w:proofErr w:type="gramEnd"/>
    </w:p>
    <w:p w14:paraId="6B795CBD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BE" w14:textId="5A3EC645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</w:t>
      </w:r>
      <w:r w:rsidR="00FA7EBB">
        <w:rPr>
          <w:lang w:val="en-US"/>
        </w:rPr>
        <w:t>1</w:t>
      </w:r>
      <w:r w:rsidRPr="00377CA3">
        <w:rPr>
          <w:lang w:val="en-US"/>
        </w:rPr>
        <w:t>)</w:t>
      </w:r>
    </w:p>
    <w:p w14:paraId="6B795CBF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2B0C4D7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03D766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CDB_SP02_FAA_</w:t>
      </w:r>
      <w:proofErr w:type="gramStart"/>
      <w:r w:rsidRPr="00377CA3">
        <w:rPr>
          <w:lang w:val="en-US"/>
        </w:rPr>
        <w:t>DGMGRL )</w:t>
      </w:r>
      <w:proofErr w:type="gramEnd"/>
    </w:p>
    <w:p w14:paraId="386B146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7EF9D38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CDB_SP02)</w:t>
      </w:r>
    </w:p>
    <w:p w14:paraId="4380460E" w14:textId="51B80DBB" w:rsidR="00FA7EBB" w:rsidRDefault="00FA7EBB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6B795CC0" w14:textId="6B51FDBE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)</w:t>
      </w:r>
    </w:p>
    <w:p w14:paraId="2F98A55E" w14:textId="0E0CCE55" w:rsidR="00FA7EBB" w:rsidRDefault="00FA7EBB" w:rsidP="00C751F7">
      <w:pPr>
        <w:pStyle w:val="Sansinterligne"/>
        <w:rPr>
          <w:lang w:val="en-US"/>
        </w:rPr>
      </w:pPr>
    </w:p>
    <w:p w14:paraId="6B795CC2" w14:textId="3597AAD6" w:rsidR="00770A0C" w:rsidRPr="00FA7EBB" w:rsidRDefault="00FA7EBB" w:rsidP="00C751F7">
      <w:pPr>
        <w:pStyle w:val="Sansinterligne"/>
      </w:pPr>
      <w:r w:rsidRPr="00FA7EBB">
        <w:t xml:space="preserve">Modification du </w:t>
      </w:r>
      <w:proofErr w:type="spellStart"/>
      <w:r w:rsidRPr="00FA7EBB">
        <w:t>listener.ora</w:t>
      </w:r>
      <w:proofErr w:type="spellEnd"/>
      <w:r w:rsidRPr="00FA7EBB">
        <w:t xml:space="preserve"> s</w:t>
      </w:r>
      <w:r w:rsidR="00770A0C" w:rsidRPr="00FA7EBB">
        <w:t>ur Ora10 :</w:t>
      </w:r>
    </w:p>
    <w:p w14:paraId="1681A6EA" w14:textId="77777777" w:rsidR="00FA7EBB" w:rsidRPr="00FA7EBB" w:rsidRDefault="00FA7EBB" w:rsidP="00C751F7">
      <w:pPr>
        <w:pStyle w:val="Sansinterligne"/>
      </w:pPr>
    </w:p>
    <w:p w14:paraId="6B795CC3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C4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C5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C6" w14:textId="43C0EFF3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_FHVI_</w:t>
      </w:r>
      <w:proofErr w:type="gramStart"/>
      <w:r w:rsidRPr="00377CA3">
        <w:rPr>
          <w:lang w:val="en-US"/>
        </w:rPr>
        <w:t>DGMGRL )</w:t>
      </w:r>
      <w:proofErr w:type="gramEnd"/>
    </w:p>
    <w:p w14:paraId="6B795CC7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C8" w14:textId="3DECC35E" w:rsidR="00770A0C" w:rsidRDefault="00770A0C" w:rsidP="00770A0C">
      <w:pPr>
        <w:pStyle w:val="Sansinterligne"/>
      </w:pPr>
      <w:r w:rsidRPr="00377CA3">
        <w:rPr>
          <w:lang w:val="en-US"/>
        </w:rPr>
        <w:t xml:space="preserve">      </w:t>
      </w:r>
      <w:r>
        <w:t>(SID_NAME = CDB_SP0</w:t>
      </w:r>
      <w:r w:rsidR="00FA7EBB">
        <w:t>1</w:t>
      </w:r>
      <w:r>
        <w:t>)</w:t>
      </w:r>
    </w:p>
    <w:p w14:paraId="6B795CC9" w14:textId="5BBDFDCA" w:rsidR="00770A0C" w:rsidRDefault="00770A0C" w:rsidP="00770A0C">
      <w:pPr>
        <w:pStyle w:val="Sansinterligne"/>
      </w:pPr>
      <w:r>
        <w:t xml:space="preserve">    )</w:t>
      </w:r>
    </w:p>
    <w:p w14:paraId="72286387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7F26DC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CDB_SP02_FHVI_</w:t>
      </w:r>
      <w:proofErr w:type="gramStart"/>
      <w:r w:rsidRPr="00377CA3">
        <w:rPr>
          <w:lang w:val="en-US"/>
        </w:rPr>
        <w:t>DGMGRL )</w:t>
      </w:r>
      <w:proofErr w:type="gramEnd"/>
    </w:p>
    <w:p w14:paraId="3302804B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020083D5" w14:textId="77777777" w:rsidR="00FA7EBB" w:rsidRDefault="00FA7EBB" w:rsidP="00FA7EBB">
      <w:pPr>
        <w:pStyle w:val="Sansinterligne"/>
      </w:pPr>
      <w:r w:rsidRPr="00377CA3">
        <w:rPr>
          <w:lang w:val="en-US"/>
        </w:rPr>
        <w:t xml:space="preserve">      </w:t>
      </w:r>
      <w:r>
        <w:t>(SID_NAME = CDB_SP02)</w:t>
      </w:r>
    </w:p>
    <w:p w14:paraId="22BE1B41" w14:textId="5953C41F" w:rsidR="00FA7EBB" w:rsidRDefault="00FA7EBB" w:rsidP="00770A0C">
      <w:pPr>
        <w:pStyle w:val="Sansinterligne"/>
      </w:pPr>
      <w:r>
        <w:t xml:space="preserve">    )</w:t>
      </w:r>
    </w:p>
    <w:p w14:paraId="6B795CCA" w14:textId="77777777" w:rsidR="00770A0C" w:rsidRDefault="00770A0C" w:rsidP="00770A0C">
      <w:pPr>
        <w:pStyle w:val="Sansinterligne"/>
      </w:pPr>
      <w:r>
        <w:t xml:space="preserve">  )</w:t>
      </w:r>
    </w:p>
    <w:p w14:paraId="6B795CCB" w14:textId="77777777" w:rsidR="00770A0C" w:rsidRDefault="00770A0C" w:rsidP="00770A0C">
      <w:pPr>
        <w:pStyle w:val="Sansinterligne"/>
      </w:pPr>
    </w:p>
    <w:p w14:paraId="6B795CCC" w14:textId="77777777"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14:paraId="6B795CCD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CDB_SP02_FHVI= (DESCRIPTION=</w:t>
      </w:r>
    </w:p>
    <w:p w14:paraId="6B795CCE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CF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0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(HOST=sfhvora10.adi.adies.lan) (PORT=1541)</w:t>
      </w:r>
    </w:p>
    <w:p w14:paraId="6B795CD1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2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3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=CDB_SP02_FHVI_DGMGRL))</w:t>
      </w:r>
    </w:p>
    <w:p w14:paraId="6B795CD4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)</w:t>
      </w:r>
    </w:p>
    <w:p w14:paraId="6B795CD5" w14:textId="77777777" w:rsidR="00C74417" w:rsidRPr="00377CA3" w:rsidRDefault="00C74417" w:rsidP="00C74417">
      <w:pPr>
        <w:pStyle w:val="Sansinterligne"/>
        <w:rPr>
          <w:lang w:val="en-US"/>
        </w:rPr>
      </w:pPr>
    </w:p>
    <w:p w14:paraId="6B795CD6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CDB_SP02_FAA= (DESCRIPTION=</w:t>
      </w:r>
    </w:p>
    <w:p w14:paraId="6B795CD7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D8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9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(HOST=sfhvora11.adi.adies.lan) (PORT=1541)</w:t>
      </w:r>
    </w:p>
    <w:p w14:paraId="6B795CDA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B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C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=CDB_SP02_FAA_DGMGRL))</w:t>
      </w:r>
    </w:p>
    <w:p w14:paraId="6B795CDD" w14:textId="77777777" w:rsidR="00C74417" w:rsidRDefault="00C74417" w:rsidP="00C74417">
      <w:pPr>
        <w:pStyle w:val="Sansinterligne"/>
      </w:pPr>
      <w:r w:rsidRPr="00377CA3">
        <w:rPr>
          <w:lang w:val="en-US"/>
        </w:rPr>
        <w:t xml:space="preserve">           </w:t>
      </w:r>
      <w:r>
        <w:t>)</w:t>
      </w:r>
    </w:p>
    <w:p w14:paraId="6B795CDE" w14:textId="483B8DC1" w:rsidR="00770A0C" w:rsidRDefault="00770A0C" w:rsidP="00770A0C">
      <w:pPr>
        <w:pStyle w:val="Sansinterligne"/>
      </w:pPr>
    </w:p>
    <w:p w14:paraId="2FBA0B04" w14:textId="33EBFDC1" w:rsidR="003B23E9" w:rsidRDefault="003B23E9" w:rsidP="00770A0C">
      <w:pPr>
        <w:pStyle w:val="Sansinterligne"/>
      </w:pPr>
      <w:r>
        <w:t xml:space="preserve">Redémarrer le </w:t>
      </w:r>
      <w:proofErr w:type="spellStart"/>
      <w:r>
        <w:t>listener</w:t>
      </w:r>
      <w:proofErr w:type="spellEnd"/>
      <w:r>
        <w:t xml:space="preserve"> des deux côtés :</w:t>
      </w:r>
    </w:p>
    <w:p w14:paraId="7F729A91" w14:textId="165BBB42" w:rsidR="003B23E9" w:rsidRDefault="003B23E9" w:rsidP="003B23E9">
      <w:pPr>
        <w:pStyle w:val="Paragraphedeliste"/>
      </w:pPr>
      <w:r>
        <w:lastRenderedPageBreak/>
        <w:t xml:space="preserve">$ </w:t>
      </w:r>
      <w:proofErr w:type="spellStart"/>
      <w:r>
        <w:t>lsnrctl</w:t>
      </w:r>
      <w:proofErr w:type="spellEnd"/>
      <w:r>
        <w:t xml:space="preserve"> </w:t>
      </w:r>
      <w:proofErr w:type="spellStart"/>
      <w:r>
        <w:t>reload</w:t>
      </w:r>
      <w:proofErr w:type="spellEnd"/>
    </w:p>
    <w:p w14:paraId="714661F2" w14:textId="77777777" w:rsidR="003B23E9" w:rsidRDefault="003B23E9" w:rsidP="00770A0C">
      <w:pPr>
        <w:pStyle w:val="Sansinterligne"/>
      </w:pPr>
    </w:p>
    <w:p w14:paraId="6B795CDF" w14:textId="5C7A68B9" w:rsidR="00C751F7" w:rsidRDefault="003B23E9" w:rsidP="003B23E9">
      <w:pPr>
        <w:pStyle w:val="Titre1"/>
      </w:pPr>
      <w:bookmarkStart w:id="4" w:name="_Toc98348548"/>
      <w:r>
        <w:t>Tester connexion</w:t>
      </w:r>
      <w:r w:rsidR="00C74417" w:rsidRPr="003B23E9">
        <w:t xml:space="preserve"> en </w:t>
      </w:r>
      <w:proofErr w:type="spellStart"/>
      <w:r w:rsidR="00C74417" w:rsidRPr="003B23E9">
        <w:t>sqlplus</w:t>
      </w:r>
      <w:proofErr w:type="spellEnd"/>
      <w:r w:rsidR="00C74417" w:rsidRPr="003B23E9">
        <w:t> des deux côtés:</w:t>
      </w:r>
      <w:bookmarkEnd w:id="4"/>
    </w:p>
    <w:p w14:paraId="6B795CE0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sys/Oracle19@CDB_SP02_FAA AS SYSDBA</w:t>
      </w:r>
    </w:p>
    <w:p w14:paraId="6B795CE1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sys/Oracle19@CDB_SP02_FHVI AS SYSDBA</w:t>
      </w:r>
    </w:p>
    <w:p w14:paraId="6B795CE2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sys/Oracle19@CDB_SP02_FAA AS SYSDBA</w:t>
      </w:r>
    </w:p>
    <w:p w14:paraId="6B795CE3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sys/Oracle19@CDB_SP02_FHVI AS SYSDBA</w:t>
      </w:r>
    </w:p>
    <w:p w14:paraId="6B795CE4" w14:textId="77777777" w:rsidR="00C74417" w:rsidRPr="00377CA3" w:rsidRDefault="00C74417" w:rsidP="0025493A">
      <w:pPr>
        <w:rPr>
          <w:lang w:val="pt-PT"/>
        </w:rPr>
      </w:pPr>
    </w:p>
    <w:p w14:paraId="6B795CE5" w14:textId="77777777" w:rsidR="00C74417" w:rsidRPr="00377CA3" w:rsidRDefault="00C74417">
      <w:pPr>
        <w:rPr>
          <w:lang w:val="pt-PT"/>
        </w:rPr>
      </w:pPr>
    </w:p>
    <w:p w14:paraId="7309C8B1" w14:textId="7B594E6A" w:rsidR="00012C36" w:rsidRPr="00012C36" w:rsidRDefault="00012C36" w:rsidP="00012C36">
      <w:pPr>
        <w:pStyle w:val="Titre1"/>
      </w:pPr>
      <w:bookmarkStart w:id="5" w:name="_Toc98348549"/>
      <w:r w:rsidRPr="00012C36">
        <w:t>Cré</w:t>
      </w:r>
      <w:r>
        <w:t>er configuration standby :</w:t>
      </w:r>
      <w:bookmarkEnd w:id="5"/>
    </w:p>
    <w:p w14:paraId="6B795CE8" w14:textId="224D803E" w:rsidR="00B85525" w:rsidRDefault="00B85525">
      <w:r w:rsidRPr="00012C36">
        <w:t>Sur SFHVORA11</w:t>
      </w:r>
      <w:r w:rsidR="00012C36">
        <w:t> :</w:t>
      </w:r>
    </w:p>
    <w:p w14:paraId="26787A12" w14:textId="77777777" w:rsidR="003C4B90" w:rsidRPr="003C4B90" w:rsidRDefault="003C4B90" w:rsidP="003C4B90">
      <w:r w:rsidRPr="003C4B90">
        <w:t xml:space="preserve">Soit de façon interactive: </w:t>
      </w:r>
    </w:p>
    <w:p w14:paraId="5D0C5408" w14:textId="79F81DE6" w:rsidR="00012C36" w:rsidRPr="003C4B90" w:rsidRDefault="00012C36" w:rsidP="003C4B90">
      <w:pPr>
        <w:pStyle w:val="Paragraphedeliste"/>
      </w:pPr>
      <w:r w:rsidRPr="003C4B90">
        <w:t xml:space="preserve">$ </w:t>
      </w:r>
      <w:proofErr w:type="spellStart"/>
      <w:r w:rsidRPr="003C4B90">
        <w:t>s</w:t>
      </w:r>
      <w:r w:rsidR="00C74417" w:rsidRPr="003C4B90">
        <w:t>tandby</w:t>
      </w:r>
      <w:r w:rsidR="004B5A6E" w:rsidRPr="003C4B90">
        <w:t>.ksh</w:t>
      </w:r>
      <w:proofErr w:type="spellEnd"/>
      <w:r w:rsidR="004B5A6E" w:rsidRPr="003C4B90">
        <w:t xml:space="preserve"> </w:t>
      </w:r>
      <w:r w:rsidR="00C74417" w:rsidRPr="003C4B90">
        <w:t xml:space="preserve"> –m </w:t>
      </w:r>
      <w:proofErr w:type="spellStart"/>
      <w:r w:rsidR="004B5A6E" w:rsidRPr="003C4B90">
        <w:t>configmanager</w:t>
      </w:r>
      <w:proofErr w:type="spellEnd"/>
    </w:p>
    <w:p w14:paraId="6B795CEA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CED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77CA3">
        <w:rPr>
          <w:sz w:val="18"/>
          <w:szCs w:val="18"/>
          <w:lang w:val="en-US"/>
        </w:rPr>
        <w:t>db</w:t>
      </w:r>
      <w:proofErr w:type="spellEnd"/>
      <w:r w:rsidRPr="00377CA3">
        <w:rPr>
          <w:sz w:val="18"/>
          <w:szCs w:val="18"/>
          <w:lang w:val="en-US"/>
        </w:rPr>
        <w:t>* STANDBY</w:t>
      </w:r>
    </w:p>
    <w:p w14:paraId="6B795CEF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Copyright 1998-2021 Trivadis AG</w:t>
      </w:r>
    </w:p>
    <w:p w14:paraId="6B795CF1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D08" w14:textId="5D1BDF0C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configuration name resp. SECTION_NAME     : CDB_SP02</w:t>
      </w:r>
    </w:p>
    <w:p w14:paraId="6B795D0D" w14:textId="77777777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PRIMARY SITE NAME                         : CDB_SP02_FHVI</w:t>
      </w:r>
    </w:p>
    <w:p w14:paraId="6B795D0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delay time in minutes                      [0]: 30</w:t>
      </w:r>
    </w:p>
    <w:p w14:paraId="6B795D0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transfer gap time in minutes    [6]: 16</w:t>
      </w:r>
    </w:p>
    <w:p w14:paraId="6B795D1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recovery gap time in minutes    [6]: 16</w:t>
      </w:r>
    </w:p>
    <w:p w14:paraId="6B795D11" w14:textId="77777777"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14:paraId="6B795D1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space_warning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[500]:</w:t>
      </w:r>
    </w:p>
    <w:p w14:paraId="6B795D1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space_error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[100]:</w:t>
      </w:r>
    </w:p>
    <w:p w14:paraId="6B795D1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monitor_mail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[CHANGE]: Enter</w:t>
      </w:r>
    </w:p>
    <w:p w14:paraId="6B795D1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start_retry_delay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[60]:</w:t>
      </w:r>
    </w:p>
    <w:p w14:paraId="6B795D1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Configure RMAN settings?                         [n]:</w:t>
      </w:r>
    </w:p>
    <w:p w14:paraId="6B795D1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Configure </w:t>
      </w:r>
      <w:proofErr w:type="spellStart"/>
      <w:r w:rsidRPr="00377CA3">
        <w:rPr>
          <w:sz w:val="16"/>
          <w:szCs w:val="16"/>
          <w:lang w:val="en-US"/>
        </w:rPr>
        <w:t>purgearchive</w:t>
      </w:r>
      <w:proofErr w:type="spellEnd"/>
      <w:r w:rsidRPr="00377CA3">
        <w:rPr>
          <w:sz w:val="16"/>
          <w:szCs w:val="16"/>
          <w:lang w:val="en-US"/>
        </w:rPr>
        <w:t xml:space="preserve"> module settings?          [n]:</w:t>
      </w:r>
    </w:p>
    <w:p w14:paraId="6B795D1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3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Topic:                                        standby site information</w:t>
      </w:r>
    </w:p>
    <w:p w14:paraId="6B795D3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[INFO]   :   Your primary site is CDB_SP02_FHVI</w:t>
      </w:r>
    </w:p>
    <w:p w14:paraId="6B795D3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3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CDB_SP02_FHVI?   [1]:</w:t>
      </w:r>
    </w:p>
    <w:p w14:paraId="6B795D3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hostname:            : sfhvora10</w:t>
      </w:r>
    </w:p>
    <w:p w14:paraId="6B795D3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[oracle19]:</w:t>
      </w:r>
    </w:p>
    <w:p w14:paraId="6B795D3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sys password:        : Oracle19</w:t>
      </w:r>
    </w:p>
    <w:p w14:paraId="6B795D3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instance name:       : CDB_SP02</w:t>
      </w:r>
    </w:p>
    <w:p w14:paraId="6B795D3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net service identifier:  : CDB_SP02_FHVI</w:t>
      </w:r>
    </w:p>
    <w:p w14:paraId="6B795D4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FIRST STANDBY SITE NAME                : CDB_SP02_FAA</w:t>
      </w:r>
    </w:p>
    <w:p w14:paraId="6B795D4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4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CDB_SP02_FAA?    [1]:</w:t>
      </w:r>
    </w:p>
    <w:p w14:paraId="6B795D4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hostname:             : sfhvora11</w:t>
      </w:r>
    </w:p>
    <w:p w14:paraId="6B795D4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 [oracle19]:</w:t>
      </w:r>
    </w:p>
    <w:p w14:paraId="6B795D4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sys password:             [Oracle19]: Oracle19</w:t>
      </w:r>
    </w:p>
    <w:p w14:paraId="6B795D4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instance name:        : CDB_SP02</w:t>
      </w:r>
    </w:p>
    <w:p w14:paraId="6B795D4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net service identifier:  : CDB_SP02_FAA</w:t>
      </w:r>
    </w:p>
    <w:p w14:paraId="6B795D4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NEXT STANDBY SITE NAME</w:t>
      </w:r>
    </w:p>
    <w:p w14:paraId="6B795D5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lastRenderedPageBreak/>
        <w:t xml:space="preserve">              </w:t>
      </w:r>
      <w:proofErr w:type="gramStart"/>
      <w:r w:rsidRPr="00377CA3">
        <w:rPr>
          <w:sz w:val="16"/>
          <w:szCs w:val="16"/>
          <w:lang w:val="en-US"/>
        </w:rPr>
        <w:t>or</w:t>
      </w:r>
      <w:proofErr w:type="gramEnd"/>
      <w:r w:rsidRPr="00377CA3">
        <w:rPr>
          <w:sz w:val="16"/>
          <w:szCs w:val="16"/>
          <w:lang w:val="en-US"/>
        </w:rPr>
        <w:t xml:space="preserve"> press enter if there are no more sites  : Enter</w:t>
      </w:r>
    </w:p>
    <w:p w14:paraId="6B795D51" w14:textId="77777777" w:rsidR="004B5A6E" w:rsidRPr="00377CA3" w:rsidRDefault="004B5A6E" w:rsidP="004B5A6E">
      <w:pPr>
        <w:pStyle w:val="Sansinterligne"/>
        <w:rPr>
          <w:lang w:val="en-US"/>
        </w:rPr>
      </w:pPr>
    </w:p>
    <w:p w14:paraId="6B795D52" w14:textId="77777777"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14:paraId="6B795D53" w14:textId="77777777" w:rsidR="00B85525" w:rsidRDefault="00B85525" w:rsidP="004B5A6E">
      <w:pPr>
        <w:pStyle w:val="Sansinterligne"/>
      </w:pPr>
    </w:p>
    <w:p w14:paraId="6645061E" w14:textId="77777777" w:rsidR="00077243" w:rsidRDefault="003C4B90" w:rsidP="00077243">
      <w:pPr>
        <w:pStyle w:val="Sansinterligne"/>
      </w:pPr>
      <w:r w:rsidRPr="00E51626">
        <w:rPr>
          <w:b/>
          <w:bCs/>
        </w:rPr>
        <w:t xml:space="preserve">Soit </w:t>
      </w:r>
      <w:r w:rsidR="00077243" w:rsidRPr="00E51626">
        <w:rPr>
          <w:b/>
          <w:bCs/>
        </w:rPr>
        <w:t>éditer</w:t>
      </w:r>
      <w:r w:rsidR="00077243">
        <w:t xml:space="preserve"> </w:t>
      </w:r>
      <w:r w:rsidR="00B85525">
        <w:t>$ETC_BASE</w:t>
      </w:r>
      <w:r w:rsidR="00077243">
        <w:t>/</w:t>
      </w:r>
      <w:proofErr w:type="spellStart"/>
      <w:r w:rsidR="00B85525">
        <w:t>standby.conf</w:t>
      </w:r>
      <w:proofErr w:type="spellEnd"/>
      <w:r w:rsidR="00B85525">
        <w:t xml:space="preserve"> </w:t>
      </w:r>
      <w:r w:rsidR="00077243">
        <w:t>et copier/</w:t>
      </w:r>
      <w:proofErr w:type="spellStart"/>
      <w:r w:rsidR="00077243">
        <w:t>coler</w:t>
      </w:r>
      <w:proofErr w:type="spellEnd"/>
      <w:r w:rsidR="00077243">
        <w:t xml:space="preserve"> la config d’une autre base et adapter.</w:t>
      </w:r>
    </w:p>
    <w:p w14:paraId="6B795D56" w14:textId="77777777" w:rsidR="004B5A6E" w:rsidRDefault="004B5A6E" w:rsidP="004B5A6E">
      <w:pPr>
        <w:pStyle w:val="Sansinterligne"/>
      </w:pPr>
    </w:p>
    <w:p w14:paraId="6B795D58" w14:textId="51A2FFBE" w:rsidR="00B85525" w:rsidRDefault="00B85525" w:rsidP="004B5A6E">
      <w:pPr>
        <w:pStyle w:val="Sansinterligne"/>
      </w:pPr>
      <w:r>
        <w:t xml:space="preserve">Copier </w:t>
      </w:r>
      <w:r w:rsidR="00E51626">
        <w:t>$ETC_BASE/</w:t>
      </w:r>
      <w:proofErr w:type="spellStart"/>
      <w:r w:rsidR="00E51626">
        <w:t>standby.conf</w:t>
      </w:r>
      <w:proofErr w:type="spellEnd"/>
      <w:r w:rsidR="00E51626">
        <w:t xml:space="preserve"> </w:t>
      </w:r>
      <w:r>
        <w:t>sur le primaire :</w:t>
      </w:r>
    </w:p>
    <w:p w14:paraId="6B795D59" w14:textId="77777777" w:rsidR="00B85525" w:rsidRDefault="00B85525" w:rsidP="00E51626">
      <w:pPr>
        <w:pStyle w:val="Paragraphedelist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14:paraId="6B795D5A" w14:textId="77777777" w:rsidR="00B85525" w:rsidRDefault="00B85525" w:rsidP="004B5A6E">
      <w:pPr>
        <w:pStyle w:val="Sansinterligne"/>
      </w:pPr>
    </w:p>
    <w:p w14:paraId="6B795D5C" w14:textId="6A66974C" w:rsidR="00B85525" w:rsidRDefault="00E51626" w:rsidP="00B85525">
      <w:pPr>
        <w:pStyle w:val="Titre2"/>
      </w:pPr>
      <w:bookmarkStart w:id="6" w:name="_Toc98348550"/>
      <w:r>
        <w:t xml:space="preserve">Instancier </w:t>
      </w:r>
      <w:r w:rsidR="00B85525">
        <w:t xml:space="preserve">la </w:t>
      </w:r>
      <w:r>
        <w:t xml:space="preserve">base </w:t>
      </w:r>
      <w:r w:rsidR="00B85525">
        <w:t>standb</w:t>
      </w:r>
      <w:r>
        <w:t>y</w:t>
      </w:r>
      <w:r w:rsidR="00B85525">
        <w:t>:</w:t>
      </w:r>
      <w:bookmarkEnd w:id="6"/>
    </w:p>
    <w:p w14:paraId="6B795D5F" w14:textId="2F31A6CF" w:rsidR="00B85525" w:rsidRPr="00E51626" w:rsidRDefault="00B85525" w:rsidP="00E51626">
      <w:pPr>
        <w:pStyle w:val="Paragraphedeliste"/>
        <w:rPr>
          <w:lang w:val="en-US"/>
        </w:rPr>
      </w:pPr>
      <w:proofErr w:type="spellStart"/>
      <w:r w:rsidRPr="00E51626">
        <w:rPr>
          <w:lang w:val="en-US"/>
        </w:rPr>
        <w:t>standby.ksh</w:t>
      </w:r>
      <w:proofErr w:type="spellEnd"/>
      <w:r w:rsidRPr="00E51626">
        <w:rPr>
          <w:lang w:val="en-US"/>
        </w:rPr>
        <w:t xml:space="preserve"> –s </w:t>
      </w:r>
      <w:proofErr w:type="spellStart"/>
      <w:r w:rsidRPr="00E51626">
        <w:rPr>
          <w:lang w:val="en-US"/>
        </w:rPr>
        <w:t>CDB_SP</w:t>
      </w:r>
      <w:r w:rsidR="00E51626" w:rsidRPr="00E51626">
        <w:rPr>
          <w:lang w:val="en-US"/>
        </w:rPr>
        <w:t>xx</w:t>
      </w:r>
      <w:proofErr w:type="spellEnd"/>
      <w:r w:rsidRPr="00E51626">
        <w:rPr>
          <w:lang w:val="en-US"/>
        </w:rPr>
        <w:t xml:space="preserve"> –m instantiate</w:t>
      </w:r>
    </w:p>
    <w:p w14:paraId="6B795D60" w14:textId="77777777" w:rsidR="00B85525" w:rsidRPr="00E51626" w:rsidRDefault="00B85525" w:rsidP="00C74417">
      <w:pPr>
        <w:pStyle w:val="Sansinterligne"/>
        <w:rPr>
          <w:lang w:val="en-US"/>
        </w:rPr>
      </w:pPr>
    </w:p>
    <w:p w14:paraId="741CB907" w14:textId="77777777" w:rsidR="0057064D" w:rsidRDefault="00943CCC" w:rsidP="00E915C3">
      <w:pPr>
        <w:pStyle w:val="Titre2"/>
        <w:rPr>
          <w:lang w:val="en-US"/>
        </w:rPr>
      </w:pPr>
      <w:bookmarkStart w:id="7" w:name="_Toc98348551"/>
      <w:r>
        <w:rPr>
          <w:lang w:val="en-US"/>
        </w:rPr>
        <w:t>T</w:t>
      </w:r>
      <w:r w:rsidR="00E915C3" w:rsidRPr="00377CA3">
        <w:rPr>
          <w:lang w:val="en-US"/>
        </w:rPr>
        <w:t>est</w:t>
      </w:r>
      <w:r w:rsidR="0057064D">
        <w:rPr>
          <w:lang w:val="en-US"/>
        </w:rPr>
        <w:t>s</w:t>
      </w:r>
      <w:bookmarkEnd w:id="7"/>
    </w:p>
    <w:p w14:paraId="6B795D6D" w14:textId="3BE08F34" w:rsidR="00E915C3" w:rsidRPr="00377CA3" w:rsidRDefault="0057064D" w:rsidP="0057064D">
      <w:pPr>
        <w:pStyle w:val="Titre3"/>
        <w:rPr>
          <w:lang w:val="en-US"/>
        </w:rPr>
      </w:pPr>
      <w:bookmarkStart w:id="8" w:name="_Toc98348552"/>
      <w:r>
        <w:rPr>
          <w:lang w:val="en-US"/>
        </w:rPr>
        <w:t>Tester apply</w:t>
      </w:r>
      <w:bookmarkEnd w:id="8"/>
    </w:p>
    <w:p w14:paraId="6B795D6E" w14:textId="6800B35E" w:rsidR="00E915C3" w:rsidRPr="00377CA3" w:rsidRDefault="00E915C3" w:rsidP="00943CCC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doapply</w:t>
      </w:r>
      <w:proofErr w:type="spellEnd"/>
      <w:r w:rsidRPr="00377CA3">
        <w:rPr>
          <w:lang w:val="en-US"/>
        </w:rPr>
        <w:t xml:space="preserve"> –f –d 0</w:t>
      </w:r>
    </w:p>
    <w:p w14:paraId="6B795D71" w14:textId="74BFF6DA" w:rsidR="00E915C3" w:rsidRDefault="0082558A" w:rsidP="0057064D">
      <w:pPr>
        <w:pStyle w:val="Titre3"/>
      </w:pPr>
      <w:bookmarkStart w:id="9" w:name="_Toc98348553"/>
      <w:r>
        <w:t>T</w:t>
      </w:r>
      <w:r w:rsidR="00E915C3">
        <w:t>est</w:t>
      </w:r>
      <w:r>
        <w:t>er</w:t>
      </w:r>
      <w:r w:rsidR="00E915C3">
        <w:t xml:space="preserve"> </w:t>
      </w:r>
      <w:proofErr w:type="spellStart"/>
      <w:r w:rsidR="00E915C3">
        <w:t>switchover</w:t>
      </w:r>
      <w:proofErr w:type="spellEnd"/>
      <w:r w:rsidR="00E915C3">
        <w:t> </w:t>
      </w:r>
      <w:r>
        <w:t>(</w:t>
      </w:r>
      <w:proofErr w:type="spellStart"/>
      <w:r>
        <w:t>downtime</w:t>
      </w:r>
      <w:proofErr w:type="spellEnd"/>
      <w:r>
        <w:t> !)</w:t>
      </w:r>
      <w:bookmarkEnd w:id="9"/>
    </w:p>
    <w:p w14:paraId="6B795D72" w14:textId="79CB968C" w:rsidR="00E915C3" w:rsidRDefault="0082558A" w:rsidP="00E915C3">
      <w:r>
        <w:t>S</w:t>
      </w:r>
      <w:r w:rsidR="00E915C3" w:rsidRPr="0082558A">
        <w:t>ur le host primaire </w:t>
      </w:r>
      <w:r>
        <w:t>(ora10)</w:t>
      </w:r>
      <w:r w:rsidR="00E915C3" w:rsidRPr="0082558A">
        <w:t>:</w:t>
      </w:r>
    </w:p>
    <w:p w14:paraId="6B795D73" w14:textId="05C4E28C" w:rsidR="00E915C3" w:rsidRDefault="00E915C3" w:rsidP="0082558A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3A113790" w14:textId="4B438DAD" w:rsidR="0082558A" w:rsidRPr="0082558A" w:rsidRDefault="0082558A" w:rsidP="0082558A">
      <w:p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 status:</w:t>
      </w:r>
    </w:p>
    <w:p w14:paraId="6B795D74" w14:textId="4E674626" w:rsidR="00E915C3" w:rsidRDefault="0082558A" w:rsidP="0082558A">
      <w:pPr>
        <w:pStyle w:val="Paragraphedeliste"/>
      </w:pPr>
      <w:r>
        <w:t xml:space="preserve">$ </w:t>
      </w:r>
      <w:proofErr w:type="spellStart"/>
      <w:r>
        <w:t>s</w:t>
      </w:r>
      <w:r w:rsidR="008801F2">
        <w:t>ta</w:t>
      </w:r>
      <w:proofErr w:type="spellEnd"/>
    </w:p>
    <w:p w14:paraId="6B795D7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14:paraId="6B795D76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14:paraId="6B795D7D" w14:textId="0B54586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7E" w14:textId="77777777" w:rsidR="008801F2" w:rsidRPr="00377CA3" w:rsidRDefault="008801F2" w:rsidP="008801F2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OPEN_MODE      : MOUNTED</w:t>
      </w:r>
    </w:p>
    <w:p w14:paraId="6B795D7F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14:paraId="6B795D84" w14:textId="6D1B44D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8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14:paraId="6B795D86" w14:textId="77777777" w:rsidR="008801F2" w:rsidRDefault="008801F2" w:rsidP="008801F2"/>
    <w:p w14:paraId="6B795D88" w14:textId="107C8666" w:rsidR="00E915C3" w:rsidRDefault="00146B1E" w:rsidP="00E915C3">
      <w:r>
        <w:t>R</w:t>
      </w:r>
      <w:r w:rsidR="008801F2">
        <w:t xml:space="preserve">ebascule </w:t>
      </w:r>
      <w:r>
        <w:t xml:space="preserve">depuis </w:t>
      </w:r>
      <w:r w:rsidR="008801F2">
        <w:t xml:space="preserve">le </w:t>
      </w:r>
      <w:r>
        <w:t xml:space="preserve">host </w:t>
      </w:r>
      <w:r w:rsidR="008801F2">
        <w:t>primaire (ici ora11</w:t>
      </w:r>
      <w:r>
        <w:t>)</w:t>
      </w:r>
    </w:p>
    <w:p w14:paraId="6B795D89" w14:textId="143CAD28" w:rsidR="008801F2" w:rsidRPr="00377CA3" w:rsidRDefault="008801F2" w:rsidP="00146B1E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70D8E044" w14:textId="77777777" w:rsidR="00146B1E" w:rsidRDefault="00D12C0B" w:rsidP="0057064D">
      <w:pPr>
        <w:pStyle w:val="Titre3"/>
      </w:pPr>
      <w:bookmarkStart w:id="10" w:name="_Toc98348554"/>
      <w:r>
        <w:t>Test purge archive</w:t>
      </w:r>
      <w:bookmarkEnd w:id="10"/>
      <w:r>
        <w:t> </w:t>
      </w:r>
    </w:p>
    <w:p w14:paraId="6B795D8F" w14:textId="5E2CD36D" w:rsidR="00D12C0B" w:rsidRPr="00377CA3" w:rsidRDefault="00D12C0B" w:rsidP="00D12C0B">
      <w:pPr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purgearchive</w:t>
      </w:r>
      <w:proofErr w:type="spellEnd"/>
      <w:r w:rsidRPr="00377CA3">
        <w:rPr>
          <w:lang w:val="en-US"/>
        </w:rPr>
        <w:t xml:space="preserve"> –f</w:t>
      </w:r>
    </w:p>
    <w:p w14:paraId="6B795D90" w14:textId="2ADFFE8C" w:rsidR="00D12C0B" w:rsidRDefault="00D12C0B" w:rsidP="00D12C0B">
      <w:pPr>
        <w:rPr>
          <w:lang w:val="en-US"/>
        </w:rPr>
      </w:pPr>
    </w:p>
    <w:p w14:paraId="6E3508B7" w14:textId="04B4BD18" w:rsidR="009C5F60" w:rsidRPr="009C5F60" w:rsidRDefault="009C5F60" w:rsidP="009C5F60">
      <w:pPr>
        <w:pStyle w:val="Titre2"/>
      </w:pPr>
      <w:bookmarkStart w:id="11" w:name="_Toc98348555"/>
      <w:r w:rsidRPr="009C5F60">
        <w:t>Ajouter jobs à</w:t>
      </w:r>
      <w:r>
        <w:t xml:space="preserve"> la </w:t>
      </w:r>
      <w:proofErr w:type="spellStart"/>
      <w:r>
        <w:t>crontab</w:t>
      </w:r>
      <w:bookmarkEnd w:id="11"/>
      <w:proofErr w:type="spellEnd"/>
    </w:p>
    <w:p w14:paraId="1AE42ADF" w14:textId="25F8B1E7" w:rsidR="009C5F60" w:rsidRDefault="009C5F60" w:rsidP="00D12C0B">
      <w:r>
        <w:t xml:space="preserve">Ajouter dans le </w:t>
      </w:r>
      <w:proofErr w:type="spellStart"/>
      <w:r>
        <w:t>crontab</w:t>
      </w:r>
      <w:proofErr w:type="spellEnd"/>
      <w:r>
        <w:t xml:space="preserve"> des deux serveurs, ils tournent seulement si la base est standby :</w:t>
      </w:r>
    </w:p>
    <w:p w14:paraId="03092A99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11B3E037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##CDB_SP02 ##</w:t>
      </w:r>
    </w:p>
    <w:p w14:paraId="3CAD4D0A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5F7145CF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</w:t>
      </w:r>
      <w:proofErr w:type="gramStart"/>
      <w:r w:rsidRPr="002D3DE1">
        <w:rPr>
          <w:sz w:val="18"/>
          <w:szCs w:val="18"/>
        </w:rPr>
        <w:t>test</w:t>
      </w:r>
      <w:proofErr w:type="gramEnd"/>
      <w:r w:rsidRPr="002D3DE1">
        <w:rPr>
          <w:sz w:val="18"/>
          <w:szCs w:val="18"/>
        </w:rPr>
        <w:t xml:space="preserve"> si on est sur la standby ou non et lance le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 xml:space="preserve"> si  standby</w:t>
      </w:r>
    </w:p>
    <w:p w14:paraId="178FF37D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00,30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087CBB5C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342C6DB2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##monitoring avec email</w:t>
      </w:r>
    </w:p>
    <w:p w14:paraId="27792520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lastRenderedPageBreak/>
        <w:t>02,32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monitor'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D91FFD5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15108BF6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suppression des </w:t>
      </w:r>
      <w:proofErr w:type="spellStart"/>
      <w:r w:rsidRPr="002D3DE1">
        <w:rPr>
          <w:sz w:val="18"/>
          <w:szCs w:val="18"/>
        </w:rPr>
        <w:t>archivelog</w:t>
      </w:r>
      <w:proofErr w:type="spellEnd"/>
    </w:p>
    <w:p w14:paraId="6B795D9D" w14:textId="36D62054" w:rsidR="00413FB7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 5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purgearchive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65B32F4" w14:textId="43C50D4E" w:rsidR="002D3DE1" w:rsidRDefault="002D3DE1" w:rsidP="002D3DE1">
      <w:pPr>
        <w:pStyle w:val="Titre3"/>
      </w:pPr>
      <w:bookmarkStart w:id="12" w:name="_Toc98348556"/>
      <w:r>
        <w:t>Test création de PDB</w:t>
      </w:r>
      <w:bookmarkEnd w:id="12"/>
    </w:p>
    <w:p w14:paraId="6B795D9F" w14:textId="77777777" w:rsidR="00413FB7" w:rsidRDefault="00413FB7" w:rsidP="00D12C0B">
      <w:r w:rsidRPr="00CE6695">
        <w:t>Sur le primaire in créé une base de test pour tester toute la chaîne :</w:t>
      </w:r>
    </w:p>
    <w:p w14:paraId="6B795DA0" w14:textId="239661C0" w:rsidR="00413FB7" w:rsidRPr="00377CA3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>create pluggable database ORATESTSTDB admin user oracle19 identified by Oracle19;</w:t>
      </w:r>
    </w:p>
    <w:p w14:paraId="6B795DA1" w14:textId="707790EC" w:rsidR="00413FB7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 xml:space="preserve">alter pluggable database ORATESTSTDB </w:t>
      </w:r>
      <w:proofErr w:type="gramStart"/>
      <w:r w:rsidR="00413FB7" w:rsidRPr="00377CA3">
        <w:rPr>
          <w:lang w:val="en-US"/>
        </w:rPr>
        <w:t>open ;</w:t>
      </w:r>
      <w:proofErr w:type="gramEnd"/>
    </w:p>
    <w:p w14:paraId="35FF93B6" w14:textId="20DD2D79" w:rsidR="00CE6695" w:rsidRPr="00CE6695" w:rsidRDefault="00CE6695" w:rsidP="00CE6695">
      <w:pPr>
        <w:pStyle w:val="Paragraphedeliste"/>
      </w:pPr>
      <w:r w:rsidRPr="00CE6695">
        <w:t xml:space="preserve">SQL&gt; alter system switch </w:t>
      </w:r>
      <w:proofErr w:type="spellStart"/>
      <w:r w:rsidRPr="00CE6695">
        <w:t>logfile</w:t>
      </w:r>
      <w:proofErr w:type="spellEnd"/>
      <w:r w:rsidRPr="00CE6695">
        <w:t>;</w:t>
      </w:r>
    </w:p>
    <w:p w14:paraId="6B795DA3" w14:textId="0BE8B416" w:rsidR="00413FB7" w:rsidRDefault="00CE6695" w:rsidP="00D12C0B">
      <w:r>
        <w:t>A</w:t>
      </w:r>
      <w:r w:rsidR="00413FB7">
        <w:t xml:space="preserve">ller sur le secondaire </w:t>
      </w:r>
    </w:p>
    <w:p w14:paraId="6B795DA4" w14:textId="04B924C2" w:rsidR="00413FB7" w:rsidRPr="008B0CB5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413FB7" w:rsidRPr="008B0CB5">
        <w:rPr>
          <w:lang w:val="en-US"/>
        </w:rPr>
        <w:t>standby.ksh</w:t>
      </w:r>
      <w:proofErr w:type="spellEnd"/>
      <w:r w:rsidR="00413FB7" w:rsidRPr="008B0CB5">
        <w:rPr>
          <w:lang w:val="en-US"/>
        </w:rPr>
        <w:t xml:space="preserve"> -s CDB_SP02 -m </w:t>
      </w:r>
      <w:proofErr w:type="spellStart"/>
      <w:r w:rsidR="00413FB7" w:rsidRPr="008B0CB5">
        <w:rPr>
          <w:lang w:val="en-US"/>
        </w:rPr>
        <w:t>doapply</w:t>
      </w:r>
      <w:proofErr w:type="spellEnd"/>
      <w:r w:rsidR="00413FB7" w:rsidRPr="008B0CB5">
        <w:rPr>
          <w:lang w:val="en-US"/>
        </w:rPr>
        <w:t xml:space="preserve"> -f -d 0</w:t>
      </w:r>
    </w:p>
    <w:p w14:paraId="6B795DA5" w14:textId="17686EE5" w:rsidR="00413FB7" w:rsidRDefault="008B0CB5" w:rsidP="00D12C0B">
      <w:r>
        <w:t xml:space="preserve">$ </w:t>
      </w:r>
      <w:proofErr w:type="spellStart"/>
      <w:r w:rsidR="00413FB7">
        <w:t>sta</w:t>
      </w:r>
      <w:proofErr w:type="spellEnd"/>
    </w:p>
    <w:p w14:paraId="6B795DAE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----------------------------------------------------------- 2021-11-18 14:50:21</w:t>
      </w:r>
    </w:p>
    <w:p w14:paraId="6B795DAF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DB_NAME        : CDB_SP02</w:t>
      </w:r>
    </w:p>
    <w:p w14:paraId="6B795DB0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DB_UNIQUE_</w:t>
      </w:r>
      <w:proofErr w:type="gramStart"/>
      <w:r w:rsidRPr="008B0CB5">
        <w:rPr>
          <w:sz w:val="18"/>
          <w:szCs w:val="18"/>
          <w:lang w:val="en-US"/>
        </w:rPr>
        <w:t>NAME :</w:t>
      </w:r>
      <w:proofErr w:type="gramEnd"/>
      <w:r w:rsidRPr="008B0CB5">
        <w:rPr>
          <w:sz w:val="18"/>
          <w:szCs w:val="18"/>
          <w:lang w:val="en-US"/>
        </w:rPr>
        <w:t xml:space="preserve"> CDB_SP02_FAA</w:t>
      </w:r>
    </w:p>
    <w:p w14:paraId="6B795DB6" w14:textId="437B7850" w:rsidR="00BF2BA0" w:rsidRPr="008B0CB5" w:rsidRDefault="008B0CB5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…</w:t>
      </w:r>
    </w:p>
    <w:p w14:paraId="6B795DB7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OPEN_MODE      : MOUNTED</w:t>
      </w:r>
    </w:p>
    <w:p w14:paraId="6B795DB8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DATABASE_</w:t>
      </w:r>
      <w:proofErr w:type="gramStart"/>
      <w:r w:rsidRPr="008B0CB5">
        <w:rPr>
          <w:sz w:val="18"/>
          <w:szCs w:val="18"/>
          <w:lang w:val="en-US"/>
        </w:rPr>
        <w:t>ROLE  :</w:t>
      </w:r>
      <w:proofErr w:type="gramEnd"/>
      <w:r w:rsidRPr="008B0CB5">
        <w:rPr>
          <w:sz w:val="18"/>
          <w:szCs w:val="18"/>
          <w:lang w:val="en-US"/>
        </w:rPr>
        <w:t xml:space="preserve"> PHYSICAL STANDBY</w:t>
      </w:r>
    </w:p>
    <w:p w14:paraId="6B795DBC" w14:textId="4618D65C" w:rsidR="00BF2BA0" w:rsidRPr="008B0CB5" w:rsidRDefault="008B0CB5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  <w:lang w:val="en-US"/>
        </w:rPr>
        <w:t>…</w:t>
      </w:r>
    </w:p>
    <w:p w14:paraId="6B795DBD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 xml:space="preserve">PDB            : PDB$SEED(MO), </w:t>
      </w:r>
      <w:r w:rsidRPr="008B0CB5">
        <w:rPr>
          <w:sz w:val="18"/>
          <w:szCs w:val="18"/>
          <w:highlight w:val="yellow"/>
        </w:rPr>
        <w:t>ORATESTSTDB(MO)</w:t>
      </w:r>
      <w:r w:rsidRPr="008B0CB5">
        <w:rPr>
          <w:sz w:val="18"/>
          <w:szCs w:val="18"/>
        </w:rPr>
        <w:t xml:space="preserve"> </w:t>
      </w:r>
      <w:r w:rsidRPr="008B0CB5">
        <w:rPr>
          <w:sz w:val="18"/>
          <w:szCs w:val="18"/>
        </w:rPr>
        <w:sym w:font="Wingdings" w:char="F0E0"/>
      </w:r>
      <w:r w:rsidRPr="008B0CB5">
        <w:rPr>
          <w:sz w:val="18"/>
          <w:szCs w:val="18"/>
        </w:rPr>
        <w:t xml:space="preserve"> nouvelle base apparaît bien.</w:t>
      </w:r>
    </w:p>
    <w:p w14:paraId="6B795DBE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>-------------------------------------------------------------------------------</w:t>
      </w:r>
    </w:p>
    <w:p w14:paraId="6B795DBF" w14:textId="77777777" w:rsidR="00BF2BA0" w:rsidRDefault="00BF2BA0" w:rsidP="00D12C0B"/>
    <w:p w14:paraId="6B795DC0" w14:textId="563E8613" w:rsidR="00413FB7" w:rsidRDefault="008B0CB5" w:rsidP="00D12C0B">
      <w:r>
        <w:t>Supprimer la PDB de test s</w:t>
      </w:r>
      <w:r w:rsidR="00BF2BA0">
        <w:t xml:space="preserve">ur </w:t>
      </w:r>
      <w:proofErr w:type="gramStart"/>
      <w:r w:rsidR="00BF2BA0">
        <w:t>la</w:t>
      </w:r>
      <w:proofErr w:type="gramEnd"/>
      <w:r w:rsidR="00BF2BA0">
        <w:t xml:space="preserve"> primaire:</w:t>
      </w:r>
    </w:p>
    <w:p w14:paraId="6B795DC1" w14:textId="4506418E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</w:t>
      </w:r>
      <w:r w:rsidR="00BF2BA0" w:rsidRPr="00377CA3">
        <w:rPr>
          <w:lang w:val="en-US"/>
        </w:rPr>
        <w:t>qh</w:t>
      </w:r>
      <w:proofErr w:type="spellEnd"/>
    </w:p>
    <w:p w14:paraId="6B795DC2" w14:textId="0E02BD0D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SQL&gt; </w:t>
      </w:r>
      <w:r w:rsidR="00BF2BA0" w:rsidRPr="00377CA3">
        <w:rPr>
          <w:lang w:val="en-US"/>
        </w:rPr>
        <w:t>drop pluggable database ORATESTSTDB including datafiles;</w:t>
      </w:r>
    </w:p>
    <w:p w14:paraId="6B795DC3" w14:textId="29DEFB35" w:rsidR="00BF2BA0" w:rsidRDefault="008B0CB5" w:rsidP="00D12C0B">
      <w:r>
        <w:t xml:space="preserve">SQL&gt; </w:t>
      </w:r>
      <w:r w:rsidR="00BF2BA0" w:rsidRPr="00BF2BA0">
        <w:t xml:space="preserve">alter system switch </w:t>
      </w:r>
      <w:proofErr w:type="spellStart"/>
      <w:r w:rsidR="00BF2BA0" w:rsidRPr="00BF2BA0">
        <w:t>logfile</w:t>
      </w:r>
      <w:proofErr w:type="spellEnd"/>
      <w:r w:rsidR="00BF2BA0" w:rsidRPr="00BF2BA0">
        <w:t>;</w:t>
      </w:r>
    </w:p>
    <w:p w14:paraId="46FAD7C0" w14:textId="77777777" w:rsidR="008B0CB5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</w:p>
    <w:p w14:paraId="6B795DC4" w14:textId="7D3C10FF" w:rsidR="00413FB7" w:rsidRPr="008B0CB5" w:rsidRDefault="008B0CB5" w:rsidP="00D12C0B">
      <w:pPr>
        <w:rPr>
          <w:lang w:val="en-US"/>
        </w:rPr>
      </w:pPr>
      <w:r w:rsidRPr="008B0CB5">
        <w:rPr>
          <w:lang w:val="en-US"/>
        </w:rPr>
        <w:t xml:space="preserve">$ </w:t>
      </w:r>
      <w:proofErr w:type="spellStart"/>
      <w:r w:rsidR="00BF2BA0" w:rsidRPr="008B0CB5">
        <w:rPr>
          <w:lang w:val="en-US"/>
        </w:rPr>
        <w:t>standby.ksh</w:t>
      </w:r>
      <w:proofErr w:type="spellEnd"/>
      <w:r w:rsidR="00BF2BA0" w:rsidRPr="008B0CB5">
        <w:rPr>
          <w:lang w:val="en-US"/>
        </w:rPr>
        <w:t xml:space="preserve"> -s CDB_SP02 -m </w:t>
      </w:r>
      <w:proofErr w:type="spellStart"/>
      <w:r w:rsidR="00BF2BA0" w:rsidRPr="008B0CB5">
        <w:rPr>
          <w:lang w:val="en-US"/>
        </w:rPr>
        <w:t>doapply</w:t>
      </w:r>
      <w:proofErr w:type="spellEnd"/>
      <w:r w:rsidR="00BF2BA0" w:rsidRPr="008B0CB5">
        <w:rPr>
          <w:lang w:val="en-US"/>
        </w:rPr>
        <w:t xml:space="preserve"> -f -d 0</w:t>
      </w:r>
    </w:p>
    <w:p w14:paraId="6B795DC5" w14:textId="316E272B" w:rsidR="00BF2BA0" w:rsidRDefault="008B0CB5" w:rsidP="00D12C0B">
      <w:r>
        <w:t xml:space="preserve">$ </w:t>
      </w:r>
      <w:proofErr w:type="spellStart"/>
      <w:r w:rsidR="00BF2BA0">
        <w:t>sta</w:t>
      </w:r>
      <w:proofErr w:type="spellEnd"/>
    </w:p>
    <w:p w14:paraId="6B795DC6" w14:textId="77777777" w:rsidR="00BF2BA0" w:rsidRDefault="00BF2BA0" w:rsidP="00D12C0B"/>
    <w:p w14:paraId="6B795DC7" w14:textId="77777777" w:rsidR="00571088" w:rsidRDefault="00571088" w:rsidP="00D12C0B"/>
    <w:p w14:paraId="6B795DC8" w14:textId="77777777" w:rsidR="00571088" w:rsidRDefault="00571088">
      <w:r>
        <w:br w:type="page"/>
      </w:r>
    </w:p>
    <w:p w14:paraId="6B795DC9" w14:textId="77777777" w:rsidR="00571088" w:rsidRDefault="003C60AD" w:rsidP="00D12C0B">
      <w:proofErr w:type="spellStart"/>
      <w:proofErr w:type="gramStart"/>
      <w:r>
        <w:lastRenderedPageBreak/>
        <w:t>tnsnames</w:t>
      </w:r>
      <w:proofErr w:type="spellEnd"/>
      <w:proofErr w:type="gramEnd"/>
      <w:r>
        <w:t xml:space="preserve"> pour les clients pour chaque pdb :</w:t>
      </w:r>
    </w:p>
    <w:p w14:paraId="6B795DCA" w14:textId="77777777" w:rsidR="003C60AD" w:rsidRDefault="003C60AD" w:rsidP="00D12C0B">
      <w:r w:rsidRPr="002A3581">
        <w:rPr>
          <w:highlight w:val="yellow"/>
        </w:rP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 w:rsidRPr="002A3581">
        <w:rPr>
          <w:highlight w:val="yellow"/>
        </w:rPr>
        <w:t>ADS_PDB</w:t>
      </w:r>
      <w:r w:rsidRPr="003C60AD">
        <w:t>)))</w:t>
      </w:r>
    </w:p>
    <w:p w14:paraId="6B795DCB" w14:textId="77777777" w:rsidR="00BF2BA0" w:rsidRDefault="00BF2BA0" w:rsidP="00D12C0B"/>
    <w:p w14:paraId="6B795DCC" w14:textId="3E455F26" w:rsidR="00413FB7" w:rsidRDefault="00114898" w:rsidP="00114898">
      <w:pPr>
        <w:pStyle w:val="Titre1"/>
      </w:pPr>
      <w:bookmarkStart w:id="13" w:name="_Toc98348557"/>
      <w:r>
        <w:t>Troubleshooting</w:t>
      </w:r>
      <w:bookmarkEnd w:id="13"/>
    </w:p>
    <w:p w14:paraId="6B795DCD" w14:textId="2CF83D4B" w:rsidR="00413FB7" w:rsidRDefault="00114898" w:rsidP="00D12C0B">
      <w:r>
        <w:rPr>
          <w:highlight w:val="yellow"/>
        </w:rPr>
        <w:t xml:space="preserve">$ </w:t>
      </w:r>
      <w:proofErr w:type="spellStart"/>
      <w:r>
        <w:rPr>
          <w:highlight w:val="yellow"/>
        </w:rPr>
        <w:t>sta</w:t>
      </w:r>
      <w:proofErr w:type="spellEnd"/>
    </w:p>
    <w:p w14:paraId="6B795DCE" w14:textId="77777777" w:rsidR="00151406" w:rsidRPr="00377CA3" w:rsidRDefault="00151406" w:rsidP="00D12C0B">
      <w:pPr>
        <w:rPr>
          <w:lang w:val="en-US"/>
        </w:rPr>
      </w:pPr>
      <w:r w:rsidRPr="00377CA3">
        <w:rPr>
          <w:lang w:val="en-US"/>
        </w:rPr>
        <w:t>DB_UNIQUE_</w:t>
      </w:r>
      <w:proofErr w:type="gramStart"/>
      <w:r w:rsidRPr="00377CA3">
        <w:rPr>
          <w:lang w:val="en-US"/>
        </w:rPr>
        <w:t>NAME :</w:t>
      </w:r>
      <w:proofErr w:type="gramEnd"/>
      <w:r w:rsidRPr="00377CA3">
        <w:rPr>
          <w:lang w:val="en-US"/>
        </w:rPr>
        <w:t xml:space="preserve"> CDB_SP02_FHVI   </w:t>
      </w:r>
      <w:r w:rsidRPr="00114898">
        <w:rPr>
          <w:highlight w:val="yellow"/>
          <w:lang w:val="en-US"/>
        </w:rPr>
        <w:t>Warning! DB_UNIQUE_NAME 'CDB_SP02_FHVI' different from environment BE_ORA_DB_UNIQUE_NAME 'CDB_SP02'</w:t>
      </w:r>
    </w:p>
    <w:p w14:paraId="6B795DD0" w14:textId="0EE8A9E9" w:rsidR="00151406" w:rsidRDefault="00114898" w:rsidP="00D12C0B">
      <w:r>
        <w:t>$ v</w:t>
      </w:r>
      <w:r w:rsidR="00151406">
        <w:t>is</w:t>
      </w:r>
    </w:p>
    <w:p w14:paraId="6B795DD1" w14:textId="2CAA0A1E" w:rsidR="00151406" w:rsidRDefault="00151406" w:rsidP="00D12C0B">
      <w:r>
        <w:t>Puis changer</w:t>
      </w:r>
      <w:r w:rsidR="00114898">
        <w:t xml:space="preserve"> DB_UNIQUE_NAME</w:t>
      </w:r>
      <w:r>
        <w:t xml:space="preserve"> </w:t>
      </w:r>
      <w:r w:rsidR="00114898">
        <w:t xml:space="preserve">de </w:t>
      </w:r>
      <w:r>
        <w:t>CDB_SP02 en CDB_SP02_FHVI</w:t>
      </w:r>
    </w:p>
    <w:p w14:paraId="6B795DD2" w14:textId="77777777" w:rsidR="00397261" w:rsidRDefault="00397261">
      <w:r>
        <w:br w:type="page"/>
      </w:r>
    </w:p>
    <w:p w14:paraId="6B795DD3" w14:textId="77777777" w:rsidR="00DF6802" w:rsidRDefault="00DF6802"/>
    <w:p w14:paraId="0E106A0C" w14:textId="77777777" w:rsidR="00267B41" w:rsidRPr="00267B41" w:rsidRDefault="00267B41" w:rsidP="00267B41">
      <w:pPr>
        <w:pStyle w:val="Titre1"/>
        <w:rPr>
          <w:lang w:val="en-US"/>
        </w:rPr>
      </w:pPr>
      <w:bookmarkStart w:id="14" w:name="_Toc98348558"/>
      <w:proofErr w:type="spellStart"/>
      <w:r w:rsidRPr="00267B41">
        <w:rPr>
          <w:lang w:val="en-US"/>
        </w:rPr>
        <w:t>Création</w:t>
      </w:r>
      <w:proofErr w:type="spellEnd"/>
      <w:r w:rsidRPr="00267B41">
        <w:rPr>
          <w:lang w:val="en-US"/>
        </w:rPr>
        <w:t xml:space="preserve"> Db*Backup Repository</w:t>
      </w:r>
      <w:bookmarkEnd w:id="14"/>
    </w:p>
    <w:p w14:paraId="26C10595" w14:textId="77777777" w:rsidR="00267B41" w:rsidRPr="00267B41" w:rsidRDefault="00267B41" w:rsidP="00267B41">
      <w:pPr>
        <w:pStyle w:val="Sansinterligne"/>
        <w:rPr>
          <w:lang w:val="en-US"/>
        </w:rPr>
      </w:pPr>
    </w:p>
    <w:p w14:paraId="55FFF9F2" w14:textId="77777777" w:rsidR="00267B41" w:rsidRPr="00151628" w:rsidRDefault="00267B41" w:rsidP="00267B41">
      <w:pPr>
        <w:pStyle w:val="Sansinterligne"/>
        <w:rPr>
          <w:lang w:val="en-US"/>
        </w:rPr>
      </w:pPr>
      <w:r w:rsidRPr="00151628">
        <w:rPr>
          <w:lang w:val="en-US"/>
        </w:rPr>
        <w:t>Dans CDB_SQ99</w:t>
      </w:r>
    </w:p>
    <w:p w14:paraId="5824AA6E" w14:textId="77777777" w:rsidR="00267B41" w:rsidRDefault="00267B41" w:rsidP="00267B41">
      <w:pPr>
        <w:pStyle w:val="Sansinterligne"/>
        <w:rPr>
          <w:lang w:val="en-US"/>
        </w:rPr>
      </w:pPr>
      <w:r w:rsidRPr="00C53D53">
        <w:rPr>
          <w:lang w:val="en-US"/>
        </w:rPr>
        <w:t>Create PDB – RMAN</w:t>
      </w:r>
      <w:r>
        <w:rPr>
          <w:lang w:val="en-US"/>
        </w:rPr>
        <w:t>_PDB</w:t>
      </w:r>
    </w:p>
    <w:p w14:paraId="11AB1EEC" w14:textId="77777777" w:rsidR="00267B41" w:rsidRPr="00C53D53" w:rsidRDefault="00267B41" w:rsidP="00267B41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CCDF8DB" w14:textId="77777777" w:rsidR="00267B41" w:rsidRDefault="00267B41" w:rsidP="00267B41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34D0E172" w14:textId="77777777" w:rsidR="00267B41" w:rsidRDefault="00267B41" w:rsidP="00267B41">
      <w:pPr>
        <w:pStyle w:val="Paragraphedeliste"/>
        <w:rPr>
          <w:lang w:val="en-US"/>
        </w:rPr>
      </w:pPr>
    </w:p>
    <w:p w14:paraId="4C659DDE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5F379F">
        <w:rPr>
          <w:lang w:val="en-US"/>
        </w:rPr>
        <w:t>;</w:t>
      </w:r>
    </w:p>
    <w:p w14:paraId="7166241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76845DE6" w14:textId="77777777" w:rsidR="00267B41" w:rsidRPr="005F379F" w:rsidRDefault="00267B41" w:rsidP="00267B41">
      <w:pPr>
        <w:pStyle w:val="Paragraphedeliste"/>
        <w:rPr>
          <w:lang w:val="en-US"/>
        </w:rPr>
      </w:pPr>
    </w:p>
    <w:p w14:paraId="4F133A03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2FA56FD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78C144E7" w14:textId="77777777" w:rsidR="00267B41" w:rsidRDefault="00267B41" w:rsidP="00267B41">
      <w:pPr>
        <w:pStyle w:val="Paragraphedeliste"/>
        <w:rPr>
          <w:lang w:val="en-US"/>
        </w:rPr>
      </w:pPr>
    </w:p>
    <w:p w14:paraId="297D4708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461AD426" w14:textId="32B5F24D" w:rsidR="00267B41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091D4C8B" w14:textId="77777777" w:rsidR="00907FBD" w:rsidRDefault="00907FBD" w:rsidP="00267B41">
      <w:pPr>
        <w:pStyle w:val="Paragraphedeliste"/>
        <w:rPr>
          <w:lang w:val="en-US"/>
        </w:rPr>
      </w:pPr>
    </w:p>
    <w:p w14:paraId="0E499245" w14:textId="77777777" w:rsidR="00267B41" w:rsidRPr="00907FBD" w:rsidRDefault="00267B41" w:rsidP="00907FBD">
      <w:pPr>
        <w:pStyle w:val="Paragraphedeliste"/>
      </w:pPr>
      <w:r w:rsidRPr="00907FBD">
        <w:t xml:space="preserve">SQL&gt; </w:t>
      </w:r>
      <w:proofErr w:type="spellStart"/>
      <w:r w:rsidRPr="00907FBD">
        <w:t>create</w:t>
      </w:r>
      <w:proofErr w:type="spellEnd"/>
      <w:r w:rsidRPr="00907FBD">
        <w:t xml:space="preserve"> </w:t>
      </w:r>
      <w:proofErr w:type="spellStart"/>
      <w:r w:rsidRPr="00907FBD">
        <w:t>tablespace</w:t>
      </w:r>
      <w:proofErr w:type="spellEnd"/>
      <w:r w:rsidRPr="00907FBD">
        <w:t xml:space="preserve"> </w:t>
      </w:r>
      <w:proofErr w:type="spellStart"/>
      <w:r w:rsidRPr="00907FBD">
        <w:t>users</w:t>
      </w:r>
      <w:proofErr w:type="spellEnd"/>
      <w:r w:rsidRPr="00907FBD">
        <w:t>;</w:t>
      </w:r>
    </w:p>
    <w:p w14:paraId="6BCC2D0B" w14:textId="77777777" w:rsidR="00907FBD" w:rsidRDefault="00907FBD" w:rsidP="00907FBD">
      <w:pPr>
        <w:pStyle w:val="Paragraphedeliste"/>
      </w:pPr>
    </w:p>
    <w:p w14:paraId="377D1A16" w14:textId="639C93FA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CREATE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IDENTIFIED BY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default tablespace users;</w:t>
      </w:r>
    </w:p>
    <w:p w14:paraId="4224D7DA" w14:textId="77777777" w:rsidR="00907FBD" w:rsidRDefault="00907FBD" w:rsidP="00907FBD">
      <w:pPr>
        <w:pStyle w:val="Paragraphedeliste"/>
        <w:rPr>
          <w:lang w:val="en-US"/>
        </w:rPr>
      </w:pPr>
    </w:p>
    <w:p w14:paraId="555EA099" w14:textId="67FBCE43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GRANT CREATE SESSION, CREATE TABLE, CREATE SEQUENCE, CREATE PROCEDURE, CREATE JOB TO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>;</w:t>
      </w:r>
    </w:p>
    <w:p w14:paraId="7B2F7DD8" w14:textId="77777777" w:rsidR="00907FBD" w:rsidRPr="00907FBD" w:rsidRDefault="00907FBD" w:rsidP="00907FBD">
      <w:pPr>
        <w:pStyle w:val="Paragraphedeliste"/>
        <w:rPr>
          <w:lang w:val="en-US"/>
        </w:rPr>
      </w:pPr>
    </w:p>
    <w:p w14:paraId="2A43E8EC" w14:textId="43C517D1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 xml:space="preserve">SQL&gt; </w:t>
      </w:r>
      <w:r w:rsidR="00267B41" w:rsidRPr="00907FBD">
        <w:rPr>
          <w:lang w:val="en-US"/>
        </w:rPr>
        <w:t xml:space="preserve">ALTER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QUOTA UNLIMITED ON users;</w:t>
      </w:r>
    </w:p>
    <w:p w14:paraId="0A4B6953" w14:textId="6671EFF9" w:rsidR="00267B41" w:rsidRDefault="004E54C5" w:rsidP="00907FBD">
      <w:pPr>
        <w:pStyle w:val="Paragraphedeliste"/>
        <w:rPr>
          <w:lang w:val="en-US"/>
        </w:rPr>
      </w:pPr>
      <w:r>
        <w:rPr>
          <w:lang w:val="en-US"/>
        </w:rPr>
        <w:t>SQL&gt; exit;</w:t>
      </w:r>
    </w:p>
    <w:p w14:paraId="3C101D97" w14:textId="77777777" w:rsidR="004E54C5" w:rsidRPr="00907FBD" w:rsidRDefault="004E54C5" w:rsidP="00907FBD">
      <w:pPr>
        <w:pStyle w:val="Paragraphedeliste"/>
        <w:rPr>
          <w:lang w:val="en-US"/>
        </w:rPr>
      </w:pPr>
    </w:p>
    <w:p w14:paraId="464764C4" w14:textId="77777777" w:rsidR="00267B41" w:rsidRPr="004E54C5" w:rsidRDefault="00267B41" w:rsidP="00907FBD">
      <w:pPr>
        <w:pStyle w:val="Paragraphedeliste"/>
        <w:rPr>
          <w:lang w:val="en-US"/>
        </w:rPr>
      </w:pPr>
      <w:r w:rsidRPr="004E54C5">
        <w:rPr>
          <w:lang w:val="en-US"/>
        </w:rPr>
        <w:t xml:space="preserve">$ </w:t>
      </w:r>
      <w:proofErr w:type="spellStart"/>
      <w:r w:rsidRPr="004E54C5">
        <w:rPr>
          <w:lang w:val="en-US"/>
        </w:rPr>
        <w:t>sqlplush</w:t>
      </w:r>
      <w:proofErr w:type="spellEnd"/>
      <w:r w:rsidRPr="004E54C5">
        <w:rPr>
          <w:lang w:val="en-US"/>
        </w:rPr>
        <w:t xml:space="preserve"> </w:t>
      </w:r>
      <w:proofErr w:type="spellStart"/>
      <w:r w:rsidRPr="004E54C5">
        <w:rPr>
          <w:lang w:val="en-US"/>
        </w:rPr>
        <w:t>tvdstandby</w:t>
      </w:r>
      <w:proofErr w:type="spellEnd"/>
      <w:r w:rsidRPr="004E54C5">
        <w:rPr>
          <w:lang w:val="en-US"/>
        </w:rPr>
        <w:t>/</w:t>
      </w:r>
      <w:proofErr w:type="spellStart"/>
      <w:r w:rsidRPr="004E54C5">
        <w:rPr>
          <w:lang w:val="en-US"/>
        </w:rPr>
        <w:t>tvdstandby@dbstandby_pdb</w:t>
      </w:r>
      <w:proofErr w:type="spellEnd"/>
    </w:p>
    <w:p w14:paraId="3BF18540" w14:textId="77777777" w:rsidR="00267B41" w:rsidRPr="00907FBD" w:rsidRDefault="00267B41" w:rsidP="00907FBD">
      <w:pPr>
        <w:pStyle w:val="Paragraphedeliste"/>
      </w:pPr>
      <w:r w:rsidRPr="00907FBD">
        <w:t>SQL&gt; @$TVDSTANDBY_BASE/contrib/create_standby_repo.sql</w:t>
      </w:r>
    </w:p>
    <w:p w14:paraId="4A13B5D6" w14:textId="4B041C43" w:rsidR="007D534B" w:rsidRPr="00907FBD" w:rsidRDefault="007D534B" w:rsidP="00D12C0B">
      <w:r w:rsidRPr="00907FBD">
        <w:t>Ajouter dans $</w:t>
      </w:r>
      <w:r w:rsidR="00907FBD">
        <w:t>TVD_</w:t>
      </w:r>
      <w:r w:rsidRPr="00907FBD">
        <w:t>ETC/</w:t>
      </w:r>
      <w:proofErr w:type="spellStart"/>
      <w:r w:rsidRPr="00907FBD">
        <w:t>basenv.</w:t>
      </w:r>
      <w:r w:rsidR="00907FBD" w:rsidRPr="00907FBD">
        <w:t>c</w:t>
      </w:r>
      <w:r w:rsidR="00907FBD">
        <w:t>onf</w:t>
      </w:r>
      <w:proofErr w:type="spellEnd"/>
      <w:r w:rsidR="00907FBD">
        <w:t xml:space="preserve"> la config du </w:t>
      </w:r>
      <w:proofErr w:type="spellStart"/>
      <w:r w:rsidR="00907FBD">
        <w:t>répository</w:t>
      </w:r>
      <w:proofErr w:type="spellEnd"/>
    </w:p>
    <w:p w14:paraId="6B795DD9" w14:textId="77777777" w:rsidR="00397261" w:rsidRPr="00907FBD" w:rsidRDefault="00397261" w:rsidP="00D12C0B"/>
    <w:p w14:paraId="6B795DDA" w14:textId="77777777" w:rsidR="00413FB7" w:rsidRPr="00907FBD" w:rsidRDefault="00413FB7" w:rsidP="00D12C0B"/>
    <w:p w14:paraId="6B795DDB" w14:textId="77777777" w:rsidR="00C857CC" w:rsidRPr="00907FBD" w:rsidRDefault="00C857CC">
      <w:r w:rsidRPr="00907FBD">
        <w:br w:type="page"/>
      </w:r>
    </w:p>
    <w:p w14:paraId="6B795DDC" w14:textId="77777777" w:rsidR="00D12C0B" w:rsidRDefault="00C857CC" w:rsidP="00575FF3">
      <w:pPr>
        <w:pStyle w:val="Titre1"/>
      </w:pPr>
      <w:bookmarkStart w:id="15" w:name="_Toc98348559"/>
      <w:r>
        <w:lastRenderedPageBreak/>
        <w:t>ANNEXES</w:t>
      </w:r>
      <w:bookmarkEnd w:id="15"/>
    </w:p>
    <w:p w14:paraId="6B795DDD" w14:textId="77777777" w:rsidR="00C857CC" w:rsidRDefault="00C857CC" w:rsidP="00E915C3">
      <w:pPr>
        <w:pStyle w:val="Sansinterligne"/>
      </w:pPr>
    </w:p>
    <w:p w14:paraId="6B795DDE" w14:textId="77DA50D9" w:rsidR="00C857CC" w:rsidRDefault="00C857CC" w:rsidP="00C857CC">
      <w:pPr>
        <w:pStyle w:val="Titre1"/>
      </w:pPr>
      <w:bookmarkStart w:id="16" w:name="_Toc98348560"/>
      <w:r w:rsidRPr="00C857CC">
        <w:rPr>
          <w:highlight w:val="yellow"/>
        </w:rPr>
        <w:t>Modifier le statut d’une CDB pour qu’elle redémarre en A</w:t>
      </w:r>
      <w:r w:rsidR="002D5666">
        <w:rPr>
          <w:highlight w:val="yellow"/>
        </w:rPr>
        <w:t>ut</w:t>
      </w:r>
      <w:r w:rsidRPr="00C857CC">
        <w:rPr>
          <w:highlight w:val="yellow"/>
        </w:rPr>
        <w:t>omatique</w:t>
      </w:r>
      <w:bookmarkEnd w:id="16"/>
    </w:p>
    <w:p w14:paraId="6B795DDF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0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alter</w:t>
      </w:r>
      <w:proofErr w:type="gramEnd"/>
      <w:r w:rsidRPr="00377CA3">
        <w:rPr>
          <w:lang w:val="en-US"/>
        </w:rPr>
        <w:t xml:space="preserve"> pluggable database ADS_PDB save state ;</w:t>
      </w:r>
    </w:p>
    <w:p w14:paraId="6B795DE1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2" w14:textId="77777777" w:rsidR="007B3E4D" w:rsidRPr="00377CA3" w:rsidRDefault="007B3E4D" w:rsidP="00E915C3">
      <w:pPr>
        <w:pStyle w:val="Sansinterligne"/>
        <w:rPr>
          <w:lang w:val="en-US"/>
        </w:rPr>
      </w:pPr>
    </w:p>
    <w:p w14:paraId="6B795DE3" w14:textId="77777777" w:rsidR="007B3E4D" w:rsidRDefault="007B3E4D" w:rsidP="00E915C3">
      <w:pPr>
        <w:pStyle w:val="Sansinterligne"/>
      </w:pPr>
      <w:proofErr w:type="gramStart"/>
      <w:r w:rsidRPr="00575FF3">
        <w:rPr>
          <w:highlight w:val="yellow"/>
        </w:rPr>
        <w:t>pour</w:t>
      </w:r>
      <w:proofErr w:type="gramEnd"/>
      <w:r w:rsidRPr="00575FF3">
        <w:rPr>
          <w:highlight w:val="yellow"/>
        </w:rPr>
        <w:t xml:space="preserve"> toutes les </w:t>
      </w:r>
      <w:proofErr w:type="spellStart"/>
      <w:r w:rsidRPr="00575FF3">
        <w:rPr>
          <w:highlight w:val="yellow"/>
        </w:rPr>
        <w:t>pdbs</w:t>
      </w:r>
      <w:proofErr w:type="spellEnd"/>
    </w:p>
    <w:p w14:paraId="6B795DE4" w14:textId="77777777" w:rsidR="007B3E4D" w:rsidRDefault="007B3E4D" w:rsidP="00E915C3">
      <w:pPr>
        <w:pStyle w:val="Sansinterligne"/>
      </w:pPr>
      <w:proofErr w:type="gramStart"/>
      <w:r w:rsidRPr="007B3E4D">
        <w:t>alter</w:t>
      </w:r>
      <w:proofErr w:type="gramEnd"/>
      <w:r w:rsidRPr="007B3E4D">
        <w:t xml:space="preserve"> </w:t>
      </w:r>
      <w:proofErr w:type="spellStart"/>
      <w:r w:rsidRPr="007B3E4D">
        <w:t>pluggable</w:t>
      </w:r>
      <w:proofErr w:type="spellEnd"/>
      <w:r w:rsidRPr="007B3E4D">
        <w:t xml:space="preserve"> </w:t>
      </w:r>
      <w:proofErr w:type="spellStart"/>
      <w:r w:rsidRPr="007B3E4D">
        <w:t>database</w:t>
      </w:r>
      <w:proofErr w:type="spellEnd"/>
      <w:r w:rsidRPr="007B3E4D">
        <w:t xml:space="preserve"> all </w:t>
      </w:r>
      <w:proofErr w:type="spellStart"/>
      <w:r w:rsidRPr="007B3E4D">
        <w:t>save</w:t>
      </w:r>
      <w:proofErr w:type="spellEnd"/>
      <w:r w:rsidRPr="007B3E4D">
        <w:t xml:space="preserve"> state;</w:t>
      </w:r>
    </w:p>
    <w:p w14:paraId="6B795DE5" w14:textId="77777777" w:rsidR="007B3E4D" w:rsidRDefault="007B3E4D" w:rsidP="00E915C3">
      <w:pPr>
        <w:pStyle w:val="Sansinterligne"/>
      </w:pPr>
    </w:p>
    <w:p w14:paraId="6B795DE6" w14:textId="09686E0A" w:rsidR="007B3E4D" w:rsidRDefault="007B3E4D" w:rsidP="00E915C3">
      <w:pPr>
        <w:pStyle w:val="Sansinterligne"/>
      </w:pPr>
    </w:p>
    <w:p w14:paraId="065234F3" w14:textId="32D2864A" w:rsidR="003844CB" w:rsidRDefault="003844CB" w:rsidP="00E915C3">
      <w:pPr>
        <w:pStyle w:val="Sansinterligne"/>
      </w:pPr>
    </w:p>
    <w:p w14:paraId="4A55C330" w14:textId="77777777" w:rsidR="00BD4A40" w:rsidRPr="00BD4A40" w:rsidRDefault="00BD4A40" w:rsidP="00BD4A40">
      <w:pPr>
        <w:pStyle w:val="Titre"/>
      </w:pPr>
      <w:r w:rsidRPr="00BD4A40">
        <w:t>Corrections Backups</w:t>
      </w:r>
    </w:p>
    <w:p w14:paraId="572DD9A9" w14:textId="77777777" w:rsidR="00BD4A40" w:rsidRDefault="00BD4A40" w:rsidP="00BD4A40">
      <w:r w:rsidRPr="00C2613F">
        <w:t>Partie des backups ne f</w:t>
      </w:r>
      <w:r>
        <w:t>onctionnaient pas, car l’espace alloué n’était pas suffisant.</w:t>
      </w:r>
    </w:p>
    <w:p w14:paraId="1503FE57" w14:textId="77777777" w:rsidR="00BD4A40" w:rsidRDefault="00BD4A40" w:rsidP="00BD4A40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14:paraId="55411031" w14:textId="77777777" w:rsidR="00BD4A40" w:rsidRDefault="00BD4A40" w:rsidP="00BD4A40">
      <w:pPr>
        <w:pStyle w:val="Sansinterligne"/>
      </w:pPr>
      <w:r>
        <w:t xml:space="preserve">Il faut prendre la valeur de : </w:t>
      </w:r>
      <w:r w:rsidRPr="00764453">
        <w:rPr>
          <w:highlight w:val="yellow"/>
        </w:rPr>
        <w:t>DATAFILE_SIZE</w:t>
      </w:r>
      <w:r>
        <w:t xml:space="preserve">   et multiplier par le nombre de jours de rétention :</w:t>
      </w:r>
    </w:p>
    <w:p w14:paraId="3C1717AB" w14:textId="77777777" w:rsidR="00BD4A40" w:rsidRDefault="00BD4A40" w:rsidP="00BD4A40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14:paraId="5CF3DC3A" w14:textId="77777777" w:rsidR="00BD4A40" w:rsidRPr="00C2613F" w:rsidRDefault="00BD4A40" w:rsidP="00BD4A40">
      <w:pPr>
        <w:pStyle w:val="Sansinterligne"/>
      </w:pPr>
    </w:p>
    <w:p w14:paraId="1254867F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>show parameter recovery;</w:t>
      </w:r>
    </w:p>
    <w:p w14:paraId="4FB87F6A" w14:textId="77777777" w:rsidR="00BD4A40" w:rsidRPr="00377CA3" w:rsidRDefault="00BD4A40" w:rsidP="00BD4A40">
      <w:pPr>
        <w:pStyle w:val="Sansinterligne"/>
        <w:rPr>
          <w:lang w:val="en-US"/>
        </w:rPr>
      </w:pPr>
    </w:p>
    <w:p w14:paraId="73FCF812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4AC5C053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1F701EAD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db_recovery_file_dest</w:t>
      </w:r>
      <w:proofErr w:type="spellEnd"/>
      <w:r w:rsidRPr="00377CA3">
        <w:rPr>
          <w:lang w:val="en-US"/>
        </w:rPr>
        <w:t xml:space="preserve">                string      /</w:t>
      </w:r>
      <w:proofErr w:type="spellStart"/>
      <w:r w:rsidRPr="00377CA3">
        <w:rPr>
          <w:lang w:val="en-US"/>
        </w:rPr>
        <w:t>db_backup</w:t>
      </w:r>
      <w:proofErr w:type="spellEnd"/>
      <w:r w:rsidRPr="00377CA3">
        <w:rPr>
          <w:lang w:val="en-US"/>
        </w:rPr>
        <w:t>/FRA</w:t>
      </w:r>
    </w:p>
    <w:p w14:paraId="2B558341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highlight w:val="yellow"/>
          <w:lang w:val="en-US"/>
        </w:rPr>
        <w:t>db_recovery_file_dest_size</w:t>
      </w:r>
      <w:proofErr w:type="spellEnd"/>
      <w:r w:rsidRPr="00377CA3">
        <w:rPr>
          <w:lang w:val="en-US"/>
        </w:rPr>
        <w:t xml:space="preserve">           big integer 10G</w:t>
      </w:r>
    </w:p>
    <w:p w14:paraId="0A991521" w14:textId="77777777" w:rsidR="00BD4A40" w:rsidRPr="00BD4A40" w:rsidRDefault="00BD4A40" w:rsidP="00BD4A40">
      <w:pPr>
        <w:pStyle w:val="Sansinterligne"/>
        <w:rPr>
          <w:lang w:val="en-US"/>
        </w:rPr>
      </w:pPr>
    </w:p>
    <w:p w14:paraId="2DCC5587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 xml:space="preserve">alter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db_recovery_file_dest_size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 120G;</w:t>
      </w:r>
    </w:p>
    <w:p w14:paraId="51768193" w14:textId="77777777" w:rsidR="00BD4A40" w:rsidRPr="00BD4A40" w:rsidRDefault="00BD4A40" w:rsidP="00E915C3">
      <w:pPr>
        <w:pStyle w:val="Sansinterligne"/>
        <w:rPr>
          <w:lang w:val="en-US"/>
        </w:rPr>
      </w:pPr>
    </w:p>
    <w:p w14:paraId="3C09DA95" w14:textId="34FDB3BD" w:rsidR="003844CB" w:rsidRDefault="003844CB" w:rsidP="00BD4A40">
      <w:pPr>
        <w:pStyle w:val="Titre1"/>
      </w:pPr>
      <w:bookmarkStart w:id="17" w:name="_Toc98348561"/>
      <w:r>
        <w:t>Cr</w:t>
      </w:r>
      <w:r w:rsidR="00890E23">
        <w:t>é</w:t>
      </w:r>
      <w:r>
        <w:t>at</w:t>
      </w:r>
      <w:r w:rsidR="00BD4A40">
        <w:t>ion</w:t>
      </w:r>
      <w:r>
        <w:t xml:space="preserve"> catalog</w:t>
      </w:r>
      <w:r w:rsidR="00BD4A40">
        <w:t>ue RMAN</w:t>
      </w:r>
      <w:bookmarkEnd w:id="17"/>
    </w:p>
    <w:p w14:paraId="0A40733B" w14:textId="6591622B" w:rsidR="003844CB" w:rsidRDefault="003844CB" w:rsidP="00E915C3">
      <w:pPr>
        <w:pStyle w:val="Sansinterligne"/>
      </w:pPr>
    </w:p>
    <w:p w14:paraId="156FED41" w14:textId="74B7B921" w:rsidR="003844CB" w:rsidRPr="00BD4A40" w:rsidRDefault="003844CB" w:rsidP="00E915C3">
      <w:pPr>
        <w:pStyle w:val="Sansinterligne"/>
        <w:rPr>
          <w:lang w:val="en-US"/>
        </w:rPr>
      </w:pPr>
      <w:r w:rsidRPr="00BD4A40">
        <w:rPr>
          <w:lang w:val="en-US"/>
        </w:rPr>
        <w:t>Dans CDB_SQ99</w:t>
      </w:r>
      <w:r w:rsidR="00BD4A40" w:rsidRPr="00BD4A40">
        <w:rPr>
          <w:lang w:val="en-US"/>
        </w:rPr>
        <w:t xml:space="preserve"> (o</w:t>
      </w:r>
      <w:r w:rsidR="00BD4A40">
        <w:rPr>
          <w:lang w:val="en-US"/>
        </w:rPr>
        <w:t>ra11)</w:t>
      </w:r>
    </w:p>
    <w:p w14:paraId="347EBD04" w14:textId="1B0538D1" w:rsidR="003844CB" w:rsidRDefault="003844CB" w:rsidP="00E915C3">
      <w:pPr>
        <w:pStyle w:val="Sansinterligne"/>
        <w:rPr>
          <w:lang w:val="en-US"/>
        </w:rPr>
      </w:pPr>
      <w:r w:rsidRPr="00C53D53">
        <w:rPr>
          <w:lang w:val="en-US"/>
        </w:rPr>
        <w:t xml:space="preserve">Create PDB </w:t>
      </w:r>
      <w:r w:rsidR="00C53D53" w:rsidRPr="00C53D53">
        <w:rPr>
          <w:lang w:val="en-US"/>
        </w:rPr>
        <w:t>–</w:t>
      </w:r>
      <w:r w:rsidRPr="00C53D53">
        <w:rPr>
          <w:lang w:val="en-US"/>
        </w:rPr>
        <w:t xml:space="preserve"> RMAN</w:t>
      </w:r>
      <w:r w:rsidR="008F324A">
        <w:rPr>
          <w:lang w:val="en-US"/>
        </w:rPr>
        <w:t>_</w:t>
      </w:r>
      <w:r w:rsidR="00450B1E">
        <w:rPr>
          <w:lang w:val="en-US"/>
        </w:rPr>
        <w:t>PDB</w:t>
      </w:r>
    </w:p>
    <w:p w14:paraId="3261742E" w14:textId="55C5C0F6" w:rsidR="00605131" w:rsidRPr="00C53D53" w:rsidRDefault="00605131" w:rsidP="00890E23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 w:rsidRPr="00605131">
        <w:rPr>
          <w:lang w:val="en-US"/>
        </w:rPr>
        <w:t>rman_pdb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F1BCE45" w14:textId="46677EA1" w:rsidR="00F23AB7" w:rsidRDefault="00F23AB7" w:rsidP="00890E23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0B71CAD2" w14:textId="77777777" w:rsidR="00F23AB7" w:rsidRDefault="00F23AB7" w:rsidP="00890E23">
      <w:pPr>
        <w:pStyle w:val="Paragraphedeliste"/>
        <w:rPr>
          <w:lang w:val="en-US"/>
        </w:rPr>
      </w:pPr>
    </w:p>
    <w:p w14:paraId="2D4DD345" w14:textId="3EF8EFFF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 w:rsidRPr="005F379F">
        <w:rPr>
          <w:lang w:val="en-US"/>
        </w:rPr>
        <w:t>rman_pdb</w:t>
      </w:r>
      <w:proofErr w:type="spellEnd"/>
      <w:r w:rsidRPr="005F379F">
        <w:rPr>
          <w:lang w:val="en-US"/>
        </w:rPr>
        <w:t>;</w:t>
      </w:r>
    </w:p>
    <w:p w14:paraId="5838E9F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1A74B021" w14:textId="77777777" w:rsidR="005F379F" w:rsidRPr="005F379F" w:rsidRDefault="005F379F" w:rsidP="00890E23">
      <w:pPr>
        <w:pStyle w:val="Paragraphedeliste"/>
        <w:rPr>
          <w:lang w:val="en-US"/>
        </w:rPr>
      </w:pPr>
    </w:p>
    <w:p w14:paraId="09959E16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con_name</w:t>
      </w:r>
      <w:proofErr w:type="spellEnd"/>
    </w:p>
    <w:p w14:paraId="2C0A53BC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CON_NAME</w:t>
      </w:r>
    </w:p>
    <w:p w14:paraId="233B263F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------------------------------</w:t>
      </w:r>
    </w:p>
    <w:p w14:paraId="2F36F549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RMAN_PDB</w:t>
      </w:r>
    </w:p>
    <w:p w14:paraId="61302639" w14:textId="77777777" w:rsidR="00F23AB7" w:rsidRDefault="00F23AB7" w:rsidP="00890E23">
      <w:pPr>
        <w:pStyle w:val="Paragraphedeliste"/>
        <w:rPr>
          <w:lang w:val="en-US"/>
        </w:rPr>
      </w:pPr>
    </w:p>
    <w:p w14:paraId="6A6CC669" w14:textId="23ED49AD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6A04A2A1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536A18BB" w14:textId="77777777" w:rsidR="00F23AB7" w:rsidRDefault="00F23AB7" w:rsidP="00890E23">
      <w:pPr>
        <w:pStyle w:val="Paragraphedeliste"/>
        <w:rPr>
          <w:lang w:val="en-US"/>
        </w:rPr>
      </w:pPr>
    </w:p>
    <w:p w14:paraId="4EDFD753" w14:textId="0F37314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pdbs</w:t>
      </w:r>
      <w:proofErr w:type="spellEnd"/>
    </w:p>
    <w:p w14:paraId="4D00D274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CON_ID CON_NAME                       OPEN </w:t>
      </w:r>
      <w:proofErr w:type="gramStart"/>
      <w:r w:rsidRPr="005F379F">
        <w:rPr>
          <w:lang w:val="en-US"/>
        </w:rPr>
        <w:t>MODE  RESTRICTED</w:t>
      </w:r>
      <w:proofErr w:type="gramEnd"/>
    </w:p>
    <w:p w14:paraId="3396896D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 ------------------------------ ---------- ----------</w:t>
      </w:r>
    </w:p>
    <w:p w14:paraId="3122F9E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     3 RMAN_PDB                       READ WRITE NO</w:t>
      </w:r>
    </w:p>
    <w:p w14:paraId="14F21F35" w14:textId="77777777" w:rsidR="00F23AB7" w:rsidRDefault="00F23AB7" w:rsidP="00890E23">
      <w:pPr>
        <w:pStyle w:val="Paragraphedeliste"/>
        <w:rPr>
          <w:lang w:val="en-US"/>
        </w:rPr>
      </w:pPr>
    </w:p>
    <w:p w14:paraId="25DA14EC" w14:textId="088C99BA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76600642" w14:textId="43E66097" w:rsidR="00605131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44056DE0" w14:textId="1E8884EC" w:rsidR="00C53D53" w:rsidRDefault="00C53D53" w:rsidP="00890E23">
      <w:pPr>
        <w:pStyle w:val="Paragraphedeliste"/>
        <w:rPr>
          <w:lang w:val="en-US"/>
        </w:rPr>
      </w:pPr>
      <w:r>
        <w:rPr>
          <w:lang w:val="en-US"/>
        </w:rPr>
        <w:t>Connect to PDB</w:t>
      </w:r>
    </w:p>
    <w:p w14:paraId="24354CBE" w14:textId="77777777" w:rsidR="00605131" w:rsidRDefault="00605131" w:rsidP="00890E23">
      <w:pPr>
        <w:pStyle w:val="Paragraphedeliste"/>
        <w:rPr>
          <w:lang w:val="en-US"/>
        </w:rPr>
      </w:pPr>
    </w:p>
    <w:p w14:paraId="790564BD" w14:textId="0AAE016D" w:rsidR="00C53D53" w:rsidRDefault="006F3A1B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C53D53">
        <w:rPr>
          <w:lang w:val="en-US"/>
        </w:rPr>
        <w:t xml:space="preserve">Create tablespace </w:t>
      </w:r>
      <w:proofErr w:type="spellStart"/>
      <w:r w:rsidR="00C53D53">
        <w:rPr>
          <w:lang w:val="en-US"/>
        </w:rPr>
        <w:t>TBS_rman</w:t>
      </w:r>
      <w:proofErr w:type="spellEnd"/>
      <w:r w:rsidR="00C53D53">
        <w:rPr>
          <w:lang w:val="en-US"/>
        </w:rPr>
        <w:t>;</w:t>
      </w:r>
    </w:p>
    <w:p w14:paraId="14C67808" w14:textId="080DD582" w:rsidR="00F23AB7" w:rsidRDefault="006F3A1B" w:rsidP="00890E23">
      <w:pPr>
        <w:pStyle w:val="Paragraphedeliste"/>
        <w:rPr>
          <w:lang w:val="en-US"/>
        </w:rPr>
      </w:pPr>
      <w:r w:rsidRPr="006F3A1B">
        <w:rPr>
          <w:lang w:val="en-US"/>
        </w:rPr>
        <w:t>Tablespace created.</w:t>
      </w:r>
    </w:p>
    <w:p w14:paraId="61D457F0" w14:textId="77777777" w:rsidR="00F23AB7" w:rsidRDefault="00F23AB7" w:rsidP="00890E23">
      <w:pPr>
        <w:pStyle w:val="Paragraphedeliste"/>
        <w:rPr>
          <w:lang w:val="en-US"/>
        </w:rPr>
      </w:pPr>
    </w:p>
    <w:p w14:paraId="53E2D753" w14:textId="29530D66" w:rsidR="00C53D53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 xml:space="preserve">SQL&gt; Create user 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 identified by "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" default tablespace </w:t>
      </w:r>
      <w:proofErr w:type="spellStart"/>
      <w:r w:rsidRPr="000B71C2">
        <w:rPr>
          <w:lang w:val="en-US"/>
        </w:rPr>
        <w:t>tbs_rman</w:t>
      </w:r>
      <w:proofErr w:type="spellEnd"/>
      <w:r w:rsidRPr="000B71C2">
        <w:rPr>
          <w:lang w:val="en-US"/>
        </w:rPr>
        <w:t>;</w:t>
      </w:r>
    </w:p>
    <w:p w14:paraId="7235C6C3" w14:textId="00B50079" w:rsidR="000B71C2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>User created.</w:t>
      </w:r>
    </w:p>
    <w:p w14:paraId="3ADFC5EC" w14:textId="6D6F169B" w:rsidR="000B71C2" w:rsidRP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Alter user </w:t>
      </w:r>
      <w:proofErr w:type="spellStart"/>
      <w:r w:rsidR="003E2058" w:rsidRPr="003E2058">
        <w:rPr>
          <w:lang w:val="en-US"/>
        </w:rPr>
        <w:t>rman</w:t>
      </w:r>
      <w:proofErr w:type="spellEnd"/>
      <w:r w:rsidR="003E2058" w:rsidRPr="003E2058">
        <w:rPr>
          <w:lang w:val="en-US"/>
        </w:rPr>
        <w:t xml:space="preserve"> quota unlimited</w:t>
      </w:r>
      <w:r w:rsidR="003E2058">
        <w:rPr>
          <w:lang w:val="en-US"/>
        </w:rPr>
        <w:t xml:space="preserve"> on </w:t>
      </w:r>
      <w:proofErr w:type="spellStart"/>
      <w:r>
        <w:rPr>
          <w:lang w:val="en-US"/>
        </w:rPr>
        <w:t>tbs_rman</w:t>
      </w:r>
      <w:proofErr w:type="spellEnd"/>
      <w:r>
        <w:rPr>
          <w:lang w:val="en-US"/>
        </w:rPr>
        <w:t>;</w:t>
      </w:r>
    </w:p>
    <w:p w14:paraId="518352FE" w14:textId="704A1500" w:rsid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GRANT </w:t>
      </w:r>
      <w:proofErr w:type="spellStart"/>
      <w:r w:rsidR="003E2058" w:rsidRPr="003E2058">
        <w:rPr>
          <w:lang w:val="en-US"/>
        </w:rPr>
        <w:t>recovery_catalog_owner</w:t>
      </w:r>
      <w:proofErr w:type="spellEnd"/>
      <w:r w:rsidR="003E2058" w:rsidRPr="003E2058">
        <w:rPr>
          <w:lang w:val="en-US"/>
        </w:rPr>
        <w:t xml:space="preserve"> TO</w:t>
      </w:r>
      <w:r w:rsidR="003E2058">
        <w:rPr>
          <w:lang w:val="en-US"/>
        </w:rPr>
        <w:t xml:space="preserve"> </w:t>
      </w:r>
      <w:proofErr w:type="spellStart"/>
      <w:r w:rsidR="003E2058">
        <w:rPr>
          <w:lang w:val="en-US"/>
        </w:rPr>
        <w:t>rman</w:t>
      </w:r>
      <w:proofErr w:type="spellEnd"/>
      <w:r w:rsidR="003E2058">
        <w:rPr>
          <w:lang w:val="en-US"/>
        </w:rPr>
        <w:t>;</w:t>
      </w:r>
    </w:p>
    <w:p w14:paraId="65149B0E" w14:textId="77777777" w:rsidR="004C49C8" w:rsidRDefault="004C49C8" w:rsidP="00890E23">
      <w:pPr>
        <w:pStyle w:val="Paragraphedeliste"/>
        <w:rPr>
          <w:lang w:val="en-US"/>
        </w:rPr>
      </w:pPr>
    </w:p>
    <w:p w14:paraId="727B9C8A" w14:textId="531B1A30" w:rsidR="00C53D53" w:rsidRDefault="000B71C2" w:rsidP="00890E23">
      <w:pPr>
        <w:pStyle w:val="Paragraphedeliste"/>
      </w:pPr>
      <w:r>
        <w:t xml:space="preserve">$ </w:t>
      </w:r>
      <w:proofErr w:type="spellStart"/>
      <w:r w:rsidR="00C53D53">
        <w:t>r</w:t>
      </w:r>
      <w:r w:rsidR="00C53D53" w:rsidRPr="00C53D53">
        <w:t>man</w:t>
      </w:r>
      <w:proofErr w:type="spellEnd"/>
      <w:r w:rsidR="00C53D53" w:rsidRPr="00C53D53">
        <w:t xml:space="preserve"> </w:t>
      </w:r>
      <w:proofErr w:type="spellStart"/>
      <w:r w:rsidR="00C53D53" w:rsidRPr="00C53D53">
        <w:t>catalog</w:t>
      </w:r>
      <w:proofErr w:type="spellEnd"/>
      <w:r w:rsidR="00C53D53" w:rsidRPr="00C53D53">
        <w:t xml:space="preserve"> </w:t>
      </w:r>
      <w:proofErr w:type="spellStart"/>
      <w:r w:rsidR="00C53D53" w:rsidRPr="00C53D53">
        <w:t>rman</w:t>
      </w:r>
      <w:proofErr w:type="spellEnd"/>
      <w:r w:rsidR="00C53D53" w:rsidRPr="00C53D53">
        <w:t>/</w:t>
      </w:r>
      <w:proofErr w:type="spellStart"/>
      <w:r>
        <w:t>rman</w:t>
      </w:r>
      <w:r w:rsidR="00C53D53" w:rsidRPr="00C53D53">
        <w:t>@r</w:t>
      </w:r>
      <w:r w:rsidR="00C53D53">
        <w:t>man_catalog</w:t>
      </w:r>
      <w:proofErr w:type="spellEnd"/>
    </w:p>
    <w:p w14:paraId="4A460464" w14:textId="2442A66A" w:rsidR="00C53D53" w:rsidRDefault="00C53D53" w:rsidP="00890E23">
      <w:pPr>
        <w:pStyle w:val="Paragraphedeliste"/>
      </w:pPr>
      <w:r>
        <w:t xml:space="preserve">RMAN&gt;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 ;</w:t>
      </w:r>
    </w:p>
    <w:p w14:paraId="2BF70195" w14:textId="5065A215" w:rsidR="00C53D53" w:rsidRDefault="004C49C8" w:rsidP="00890E23">
      <w:pPr>
        <w:pStyle w:val="Paragraphedeliste"/>
      </w:pPr>
      <w:proofErr w:type="spellStart"/>
      <w:proofErr w:type="gramStart"/>
      <w:r w:rsidRPr="004C49C8">
        <w:t>recovery</w:t>
      </w:r>
      <w:proofErr w:type="spellEnd"/>
      <w:proofErr w:type="gramEnd"/>
      <w:r w:rsidRPr="004C49C8">
        <w:t xml:space="preserve"> </w:t>
      </w:r>
      <w:proofErr w:type="spellStart"/>
      <w:r w:rsidRPr="004C49C8">
        <w:t>catalog</w:t>
      </w:r>
      <w:proofErr w:type="spellEnd"/>
      <w:r w:rsidRPr="004C49C8">
        <w:t xml:space="preserve"> </w:t>
      </w:r>
      <w:proofErr w:type="spellStart"/>
      <w:r w:rsidRPr="004C49C8">
        <w:t>created</w:t>
      </w:r>
      <w:proofErr w:type="spellEnd"/>
    </w:p>
    <w:p w14:paraId="6607E681" w14:textId="27A9BC00" w:rsidR="00712AB0" w:rsidRDefault="00712AB0" w:rsidP="00E915C3">
      <w:pPr>
        <w:pStyle w:val="Sansinterligne"/>
      </w:pPr>
    </w:p>
    <w:p w14:paraId="359E271D" w14:textId="4214636D" w:rsidR="0057610E" w:rsidRDefault="0057610E" w:rsidP="00E915C3">
      <w:pPr>
        <w:pStyle w:val="Sansinterligne"/>
        <w:rPr>
          <w:lang w:val="en-US"/>
        </w:rPr>
      </w:pPr>
      <w:r w:rsidRPr="0057610E">
        <w:rPr>
          <w:lang w:val="en-US"/>
        </w:rPr>
        <w:t xml:space="preserve">Add to </w:t>
      </w:r>
      <w:proofErr w:type="spellStart"/>
      <w:r w:rsidRPr="0057610E">
        <w:rPr>
          <w:lang w:val="en-US"/>
        </w:rPr>
        <w:t>tnsnames.ora</w:t>
      </w:r>
      <w:proofErr w:type="spellEnd"/>
      <w:r w:rsidRPr="0057610E">
        <w:rPr>
          <w:lang w:val="en-US"/>
        </w:rPr>
        <w:t xml:space="preserve"> (o</w:t>
      </w:r>
      <w:r>
        <w:rPr>
          <w:lang w:val="en-US"/>
        </w:rPr>
        <w:t>n ora10 et ora11)</w:t>
      </w:r>
    </w:p>
    <w:p w14:paraId="2337198D" w14:textId="22C10CAC" w:rsidR="0057610E" w:rsidRDefault="0057610E" w:rsidP="0027221C">
      <w:pPr>
        <w:pStyle w:val="Paragraphedeliste"/>
        <w:rPr>
          <w:lang w:val="en-US"/>
        </w:rPr>
      </w:pPr>
      <w:r w:rsidRPr="0057610E">
        <w:rPr>
          <w:lang w:val="en-US"/>
        </w:rPr>
        <w:t>RMAN_CATALOG</w:t>
      </w:r>
      <w:proofErr w:type="gramStart"/>
      <w:r w:rsidRPr="0057610E">
        <w:rPr>
          <w:lang w:val="en-US"/>
        </w:rPr>
        <w:t>=(</w:t>
      </w:r>
      <w:proofErr w:type="gramEnd"/>
      <w:r w:rsidRPr="0057610E">
        <w:rPr>
          <w:lang w:val="en-US"/>
        </w:rPr>
        <w:t>DESCRIPTION=(ADDRESS_LIST=(ADDRESS=(PROTOCOL=</w:t>
      </w:r>
      <w:proofErr w:type="spellStart"/>
      <w:r w:rsidRPr="0057610E">
        <w:rPr>
          <w:lang w:val="en-US"/>
        </w:rPr>
        <w:t>tcp</w:t>
      </w:r>
      <w:proofErr w:type="spellEnd"/>
      <w:r w:rsidRPr="0057610E">
        <w:rPr>
          <w:lang w:val="en-US"/>
        </w:rPr>
        <w:t>) (HOST=sfhvora11.adi.adies.lan) (PORT=1541)))(CONNECT_DATA= (</w:t>
      </w:r>
      <w:proofErr w:type="spellStart"/>
      <w:r w:rsidRPr="0057610E">
        <w:rPr>
          <w:lang w:val="en-US"/>
        </w:rPr>
        <w:t>Service_name</w:t>
      </w:r>
      <w:proofErr w:type="spellEnd"/>
      <w:r w:rsidRPr="0057610E">
        <w:rPr>
          <w:lang w:val="en-US"/>
        </w:rPr>
        <w:t>=RMAN_PDB)))</w:t>
      </w:r>
    </w:p>
    <w:p w14:paraId="630FD6C8" w14:textId="77777777" w:rsidR="0057610E" w:rsidRPr="0057610E" w:rsidRDefault="0057610E" w:rsidP="00E915C3">
      <w:pPr>
        <w:pStyle w:val="Sansinterligne"/>
        <w:rPr>
          <w:lang w:val="en-US"/>
        </w:rPr>
      </w:pPr>
    </w:p>
    <w:p w14:paraId="49EFDD11" w14:textId="0103521D" w:rsidR="00712AB0" w:rsidRDefault="00712AB0" w:rsidP="00E915C3">
      <w:pPr>
        <w:pStyle w:val="Sansinterligne"/>
      </w:pPr>
      <w:r>
        <w:t xml:space="preserve">Configure </w:t>
      </w:r>
      <w:proofErr w:type="spellStart"/>
      <w:r w:rsidR="007A666A">
        <w:t>catalog</w:t>
      </w:r>
      <w:proofErr w:type="spellEnd"/>
      <w:r w:rsidR="007A666A">
        <w:t xml:space="preserve"> login in </w:t>
      </w:r>
      <w:proofErr w:type="spellStart"/>
      <w:r w:rsidR="007A666A">
        <w:t>BasEnv</w:t>
      </w:r>
      <w:proofErr w:type="spellEnd"/>
      <w:r w:rsidR="007A666A">
        <w:t> </w:t>
      </w:r>
      <w:r w:rsidR="0057610E">
        <w:t>(sur ora10 et ora11)</w:t>
      </w:r>
      <w:r w:rsidR="007A666A">
        <w:t>:</w:t>
      </w:r>
    </w:p>
    <w:p w14:paraId="6E713750" w14:textId="77777777" w:rsidR="007A666A" w:rsidRDefault="007A666A" w:rsidP="00E915C3">
      <w:pPr>
        <w:pStyle w:val="Sansinterligne"/>
      </w:pPr>
    </w:p>
    <w:p w14:paraId="61F2ED69" w14:textId="72478EDF" w:rsidR="007A666A" w:rsidRDefault="006E70E2" w:rsidP="007A666A">
      <w:pPr>
        <w:pStyle w:val="Sansinterligne"/>
      </w:pPr>
      <w:r>
        <w:t xml:space="preserve">Ajouter à </w:t>
      </w:r>
      <w:r w:rsidR="007A666A">
        <w:t>/u01/</w:t>
      </w:r>
      <w:proofErr w:type="spellStart"/>
      <w:r w:rsidR="007A666A">
        <w:t>app</w:t>
      </w:r>
      <w:proofErr w:type="spellEnd"/>
      <w:r w:rsidR="007A666A">
        <w:t>/oracle/</w:t>
      </w:r>
      <w:proofErr w:type="spellStart"/>
      <w:r w:rsidR="007A666A">
        <w:t>tvdtoolbox</w:t>
      </w:r>
      <w:proofErr w:type="spellEnd"/>
      <w:r w:rsidR="007A666A">
        <w:t>/</w:t>
      </w:r>
      <w:proofErr w:type="spellStart"/>
      <w:r w:rsidR="007A666A">
        <w:t>dba</w:t>
      </w:r>
      <w:proofErr w:type="spellEnd"/>
      <w:r w:rsidR="007A666A">
        <w:t>/</w:t>
      </w:r>
      <w:proofErr w:type="spellStart"/>
      <w:r w:rsidR="007A666A">
        <w:t>etc</w:t>
      </w:r>
      <w:proofErr w:type="spellEnd"/>
      <w:r w:rsidR="007A666A">
        <w:t>/</w:t>
      </w:r>
      <w:proofErr w:type="spellStart"/>
      <w:r w:rsidR="007A666A">
        <w:t>basenv.conf</w:t>
      </w:r>
      <w:proofErr w:type="spellEnd"/>
      <w:r w:rsidR="0027221C">
        <w:t> :</w:t>
      </w:r>
    </w:p>
    <w:p w14:paraId="450BE0F8" w14:textId="33CE17A6" w:rsidR="007A666A" w:rsidRDefault="007A666A" w:rsidP="0027221C">
      <w:pPr>
        <w:pStyle w:val="Paragraphedeliste"/>
      </w:pPr>
      <w:proofErr w:type="spellStart"/>
      <w:proofErr w:type="gramStart"/>
      <w:r>
        <w:t>catalog</w:t>
      </w:r>
      <w:proofErr w:type="spellEnd"/>
      <w:proofErr w:type="gramEnd"/>
      <w:r>
        <w:t>='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rman@rman_catalog</w:t>
      </w:r>
      <w:proofErr w:type="spellEnd"/>
      <w:r>
        <w:t>'</w:t>
      </w:r>
    </w:p>
    <w:p w14:paraId="046E0B08" w14:textId="0CA9EF93" w:rsidR="00C360F7" w:rsidRDefault="00C360F7" w:rsidP="007A666A">
      <w:pPr>
        <w:pStyle w:val="Sansinterligne"/>
      </w:pPr>
    </w:p>
    <w:p w14:paraId="6E58A0AF" w14:textId="0E8025F6" w:rsidR="00C360F7" w:rsidRDefault="00C360F7" w:rsidP="007A666A">
      <w:pPr>
        <w:pStyle w:val="Sansinterligne"/>
      </w:pPr>
      <w:r>
        <w:t xml:space="preserve">Pour chaque CDB primaire, enregistrer dans le </w:t>
      </w:r>
      <w:proofErr w:type="spellStart"/>
      <w:r>
        <w:t>catalog</w:t>
      </w:r>
      <w:proofErr w:type="spellEnd"/>
    </w:p>
    <w:p w14:paraId="653CFC12" w14:textId="1E69BDEC" w:rsidR="00C360F7" w:rsidRDefault="00C360F7" w:rsidP="0027221C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59A7D8DB" w14:textId="05CB9FEB" w:rsidR="00C360F7" w:rsidRDefault="00C360F7" w:rsidP="0027221C">
      <w:pPr>
        <w:pStyle w:val="Paragraphedeliste"/>
      </w:pPr>
      <w:r>
        <w:t xml:space="preserve">$ </w:t>
      </w:r>
      <w:proofErr w:type="spellStart"/>
      <w:r>
        <w:t>rmanch</w:t>
      </w:r>
      <w:proofErr w:type="spellEnd"/>
    </w:p>
    <w:p w14:paraId="4E714AE2" w14:textId="77777777" w:rsidR="001D7373" w:rsidRPr="001D7373" w:rsidRDefault="001D7373" w:rsidP="0027221C">
      <w:pPr>
        <w:pStyle w:val="Paragraphedeliste"/>
        <w:rPr>
          <w:lang w:val="en-US"/>
        </w:rPr>
      </w:pPr>
      <w:r w:rsidRPr="001D7373">
        <w:rPr>
          <w:lang w:val="en-US"/>
        </w:rPr>
        <w:t>RMAN&gt; register database;</w:t>
      </w:r>
    </w:p>
    <w:p w14:paraId="5C753260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database registered in recovery catalog</w:t>
      </w:r>
    </w:p>
    <w:p w14:paraId="171A6D03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starting full resync of recovery catalog</w:t>
      </w:r>
    </w:p>
    <w:p w14:paraId="6FC2AE5E" w14:textId="6BD4C149" w:rsidR="00C360F7" w:rsidRPr="00541E57" w:rsidRDefault="001D7373" w:rsidP="0027221C">
      <w:pPr>
        <w:pStyle w:val="Paragraphedeliste"/>
        <w:rPr>
          <w:color w:val="2E74B5" w:themeColor="accent1" w:themeShade="BF"/>
        </w:rPr>
      </w:pPr>
      <w:proofErr w:type="gramStart"/>
      <w:r w:rsidRPr="00541E57">
        <w:rPr>
          <w:color w:val="2E74B5" w:themeColor="accent1" w:themeShade="BF"/>
        </w:rPr>
        <w:t>full</w:t>
      </w:r>
      <w:proofErr w:type="gram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resync</w:t>
      </w:r>
      <w:proofErr w:type="spell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complete</w:t>
      </w:r>
      <w:proofErr w:type="spellEnd"/>
    </w:p>
    <w:p w14:paraId="73C6C239" w14:textId="61D06F83" w:rsidR="003844CB" w:rsidRDefault="003844CB" w:rsidP="00E915C3">
      <w:pPr>
        <w:pStyle w:val="Sansinterligne"/>
      </w:pPr>
    </w:p>
    <w:p w14:paraId="20EF9185" w14:textId="77777777" w:rsidR="00541E57" w:rsidRDefault="00541E57" w:rsidP="00183132">
      <w:pPr>
        <w:pStyle w:val="Titre"/>
        <w:rPr>
          <w:lang w:val="en-US"/>
        </w:rPr>
      </w:pPr>
    </w:p>
    <w:p w14:paraId="21AE5251" w14:textId="77777777" w:rsidR="00541E57" w:rsidRDefault="00541E57" w:rsidP="00183132">
      <w:pPr>
        <w:pStyle w:val="Titre"/>
        <w:rPr>
          <w:lang w:val="en-US"/>
        </w:rPr>
      </w:pPr>
    </w:p>
    <w:p w14:paraId="5276387F" w14:textId="297E02E1" w:rsidR="0081264D" w:rsidRDefault="005175D6" w:rsidP="00183132">
      <w:pPr>
        <w:pStyle w:val="Titre"/>
        <w:rPr>
          <w:lang w:val="en-US"/>
        </w:rPr>
      </w:pPr>
      <w:r>
        <w:rPr>
          <w:lang w:val="en-US"/>
        </w:rPr>
        <w:lastRenderedPageBreak/>
        <w:t>Patch DB</w:t>
      </w:r>
      <w:r w:rsidR="00183132">
        <w:rPr>
          <w:lang w:val="en-US"/>
        </w:rPr>
        <w:t xml:space="preserve"> Oracle 19.13 - October 2021</w:t>
      </w:r>
    </w:p>
    <w:p w14:paraId="302F14DF" w14:textId="2AD2EF49" w:rsidR="00183132" w:rsidRDefault="00183132" w:rsidP="00183132">
      <w:pPr>
        <w:pStyle w:val="Paragraphedeliste"/>
      </w:pPr>
    </w:p>
    <w:p w14:paraId="79328D78" w14:textId="4E25F332" w:rsidR="00744267" w:rsidRDefault="00744267" w:rsidP="00744267">
      <w:r>
        <w:t>Dans chaque Serveu</w:t>
      </w:r>
      <w:r w:rsidR="00541E57">
        <w:t>r</w:t>
      </w:r>
      <w:r w:rsidR="005209CA">
        <w:t xml:space="preserve">, </w:t>
      </w:r>
      <w:proofErr w:type="spellStart"/>
      <w:r w:rsidR="005209CA">
        <w:t>shutdown</w:t>
      </w:r>
      <w:proofErr w:type="spellEnd"/>
      <w:r w:rsidR="005209CA">
        <w:t xml:space="preserve"> des bases et patcher binaires</w:t>
      </w:r>
      <w:r>
        <w:t> :</w:t>
      </w:r>
    </w:p>
    <w:p w14:paraId="7214DA64" w14:textId="5E384800" w:rsidR="000E0C46" w:rsidRPr="00183132" w:rsidRDefault="000E0C46" w:rsidP="00183132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</w:p>
    <w:p w14:paraId="2C21084E" w14:textId="385408A6" w:rsidR="000E0C46" w:rsidRPr="00183132" w:rsidRDefault="000E0C46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p6880880_210000_Linux-x86-64.zip -d $ORACLE_HOME</w:t>
      </w:r>
    </w:p>
    <w:p w14:paraId="0ADC8719" w14:textId="62580CA2" w:rsidR="000E0C46" w:rsidRPr="00183132" w:rsidRDefault="008C1E0E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-q p33192793_190000_Linux-x86-64.zip</w:t>
      </w:r>
    </w:p>
    <w:p w14:paraId="68A1A376" w14:textId="0FCBE171" w:rsidR="003B7252" w:rsidRPr="00183132" w:rsidRDefault="003B7252" w:rsidP="00183132">
      <w:pPr>
        <w:pStyle w:val="Paragraphedeliste"/>
      </w:pPr>
      <w:proofErr w:type="spellStart"/>
      <w:r w:rsidRPr="00183132">
        <w:t>db.ksh</w:t>
      </w:r>
      <w:proofErr w:type="spellEnd"/>
      <w:r w:rsidRPr="00183132">
        <w:t xml:space="preserve"> stop -p 4 $(</w:t>
      </w:r>
      <w:proofErr w:type="spellStart"/>
      <w:r w:rsidRPr="00183132">
        <w:t>grep</w:t>
      </w:r>
      <w:proofErr w:type="spellEnd"/>
      <w:r w:rsidRPr="00183132">
        <w:t xml:space="preserve"> CDB /</w:t>
      </w:r>
      <w:proofErr w:type="spellStart"/>
      <w:r w:rsidRPr="00183132">
        <w:t>etc</w:t>
      </w:r>
      <w:proofErr w:type="spellEnd"/>
      <w:r w:rsidRPr="00183132">
        <w:t>/</w:t>
      </w:r>
      <w:proofErr w:type="spellStart"/>
      <w:r w:rsidRPr="00183132">
        <w:t>oratab</w:t>
      </w:r>
      <w:proofErr w:type="spellEnd"/>
      <w:r w:rsidRPr="00183132">
        <w:t xml:space="preserve"> | </w:t>
      </w:r>
      <w:proofErr w:type="spellStart"/>
      <w:r w:rsidRPr="00183132">
        <w:t>cut</w:t>
      </w:r>
      <w:proofErr w:type="spellEnd"/>
      <w:r w:rsidRPr="00183132">
        <w:t xml:space="preserve"> -d: -f1)</w:t>
      </w:r>
    </w:p>
    <w:p w14:paraId="1D0C6767" w14:textId="78C5C0E6" w:rsidR="00C10D30" w:rsidRPr="00183132" w:rsidRDefault="00C10D30" w:rsidP="00183132">
      <w:pPr>
        <w:pStyle w:val="Paragraphedeliste"/>
      </w:pPr>
      <w:proofErr w:type="spellStart"/>
      <w:proofErr w:type="gramStart"/>
      <w:r w:rsidRPr="00183132">
        <w:t>lsnrctl</w:t>
      </w:r>
      <w:proofErr w:type="spellEnd"/>
      <w:proofErr w:type="gramEnd"/>
      <w:r w:rsidRPr="00183132">
        <w:t xml:space="preserve"> stop</w:t>
      </w:r>
    </w:p>
    <w:p w14:paraId="2C5E7A68" w14:textId="6253210F" w:rsidR="003C4788" w:rsidRDefault="001650F3" w:rsidP="003C4788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  <w:r w:rsidRPr="00183132">
        <w:t>/33192793/</w:t>
      </w:r>
    </w:p>
    <w:p w14:paraId="78320FC0" w14:textId="2A2825F3" w:rsidR="007348DE" w:rsidRDefault="00B33F85" w:rsidP="00183132">
      <w:pPr>
        <w:pStyle w:val="Paragraphedeliste"/>
        <w:rPr>
          <w:lang w:val="en-US"/>
        </w:rPr>
      </w:pPr>
      <w:r w:rsidRPr="003C4788">
        <w:rPr>
          <w:lang w:val="en-US"/>
        </w:rPr>
        <w:t>/u01/oracle/db19s/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>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 xml:space="preserve"> apply -silent</w:t>
      </w:r>
    </w:p>
    <w:p w14:paraId="02AAF56D" w14:textId="54D29D42" w:rsidR="003C4788" w:rsidRPr="003C4788" w:rsidRDefault="003C4788" w:rsidP="003C4788">
      <w:pPr>
        <w:rPr>
          <w:lang w:val="en-US"/>
        </w:rPr>
      </w:pPr>
      <w:proofErr w:type="spellStart"/>
      <w:r>
        <w:rPr>
          <w:lang w:val="en-US"/>
        </w:rPr>
        <w:t>Démarrer</w:t>
      </w:r>
      <w:proofErr w:type="spellEnd"/>
      <w:r>
        <w:rPr>
          <w:lang w:val="en-US"/>
        </w:rPr>
        <w:t xml:space="preserve"> les bases:</w:t>
      </w:r>
    </w:p>
    <w:p w14:paraId="4C6E2E81" w14:textId="4DD440E2" w:rsidR="000D35B0" w:rsidRPr="00DE1E0A" w:rsidRDefault="008871CF" w:rsidP="008871CF">
      <w:pPr>
        <w:rPr>
          <w:lang w:val="en-US"/>
        </w:rPr>
      </w:pPr>
      <w:proofErr w:type="spellStart"/>
      <w:r w:rsidRPr="00DE1E0A">
        <w:rPr>
          <w:lang w:val="en-US"/>
        </w:rPr>
        <w:t>Dans</w:t>
      </w:r>
      <w:proofErr w:type="spellEnd"/>
      <w:r w:rsidRPr="00DE1E0A">
        <w:rPr>
          <w:lang w:val="en-US"/>
        </w:rPr>
        <w:t xml:space="preserve"> </w:t>
      </w:r>
      <w:proofErr w:type="spellStart"/>
      <w:r w:rsidRPr="00DE1E0A">
        <w:rPr>
          <w:lang w:val="en-US"/>
        </w:rPr>
        <w:t>serveur</w:t>
      </w:r>
      <w:proofErr w:type="spellEnd"/>
      <w:r w:rsidRPr="00DE1E0A">
        <w:rPr>
          <w:lang w:val="en-US"/>
        </w:rPr>
        <w:t xml:space="preserve"> </w:t>
      </w:r>
      <w:r w:rsidR="00DE1E0A" w:rsidRPr="00DE1E0A">
        <w:rPr>
          <w:lang w:val="en-US"/>
        </w:rPr>
        <w:t>or</w:t>
      </w:r>
      <w:r w:rsidR="00DE1E0A">
        <w:rPr>
          <w:lang w:val="en-US"/>
        </w:rPr>
        <w:t>a10</w:t>
      </w:r>
      <w:r w:rsidRPr="00DE1E0A">
        <w:rPr>
          <w:lang w:val="en-US"/>
        </w:rPr>
        <w:t xml:space="preserve">: </w:t>
      </w:r>
      <w:proofErr w:type="spellStart"/>
      <w:r w:rsidR="000D35B0" w:rsidRPr="00DE1E0A">
        <w:rPr>
          <w:lang w:val="en-US"/>
        </w:rPr>
        <w:t>db.ksh</w:t>
      </w:r>
      <w:proofErr w:type="spellEnd"/>
      <w:r w:rsidR="000D35B0" w:rsidRPr="00DE1E0A">
        <w:rPr>
          <w:lang w:val="en-US"/>
        </w:rPr>
        <w:t xml:space="preserve"> start -p 4 $(grep CDB /</w:t>
      </w:r>
      <w:proofErr w:type="spellStart"/>
      <w:r w:rsidR="000D35B0" w:rsidRPr="00DE1E0A">
        <w:rPr>
          <w:lang w:val="en-US"/>
        </w:rPr>
        <w:t>etc</w:t>
      </w:r>
      <w:proofErr w:type="spellEnd"/>
      <w:r w:rsidR="000D35B0" w:rsidRPr="00DE1E0A">
        <w:rPr>
          <w:lang w:val="en-US"/>
        </w:rPr>
        <w:t>/</w:t>
      </w:r>
      <w:proofErr w:type="spellStart"/>
      <w:r w:rsidR="000D35B0" w:rsidRPr="00DE1E0A">
        <w:rPr>
          <w:lang w:val="en-US"/>
        </w:rPr>
        <w:t>oratab</w:t>
      </w:r>
      <w:proofErr w:type="spellEnd"/>
      <w:r w:rsidR="000D35B0" w:rsidRPr="00DE1E0A">
        <w:rPr>
          <w:lang w:val="en-US"/>
        </w:rPr>
        <w:t xml:space="preserve"> | cut -d: -f1)</w:t>
      </w:r>
    </w:p>
    <w:p w14:paraId="6F3E3B12" w14:textId="4D458719" w:rsidR="008871CF" w:rsidRPr="00DE1E0A" w:rsidRDefault="008871CF" w:rsidP="008871CF">
      <w:r w:rsidRPr="00DE1E0A">
        <w:t xml:space="preserve">Dans serveur </w:t>
      </w:r>
      <w:r w:rsidR="00DE1E0A" w:rsidRPr="00DE1E0A">
        <w:t>ora1</w:t>
      </w:r>
      <w:r w:rsidR="00DE1E0A">
        <w:t>1</w:t>
      </w:r>
      <w:r w:rsidRPr="00DE1E0A">
        <w:t xml:space="preserve">: </w:t>
      </w:r>
      <w:proofErr w:type="spellStart"/>
      <w:r w:rsidRPr="00DE1E0A">
        <w:t>db.ksh</w:t>
      </w:r>
      <w:proofErr w:type="spellEnd"/>
      <w:r w:rsidRPr="00DE1E0A">
        <w:t xml:space="preserve"> </w:t>
      </w:r>
      <w:proofErr w:type="spellStart"/>
      <w:r w:rsidRPr="00DE1E0A">
        <w:t>start</w:t>
      </w:r>
      <w:proofErr w:type="spellEnd"/>
      <w:r w:rsidRPr="00DE1E0A">
        <w:t xml:space="preserve"> -p 4 $(</w:t>
      </w:r>
      <w:proofErr w:type="spellStart"/>
      <w:r w:rsidRPr="00DE1E0A">
        <w:t>grep</w:t>
      </w:r>
      <w:proofErr w:type="spellEnd"/>
      <w:r w:rsidRPr="00DE1E0A">
        <w:t xml:space="preserve"> CDB_SQ /</w:t>
      </w:r>
      <w:proofErr w:type="spellStart"/>
      <w:r w:rsidRPr="00DE1E0A">
        <w:t>etc</w:t>
      </w:r>
      <w:proofErr w:type="spellEnd"/>
      <w:r w:rsidRPr="00DE1E0A">
        <w:t>/</w:t>
      </w:r>
      <w:proofErr w:type="spellStart"/>
      <w:r w:rsidRPr="00DE1E0A">
        <w:t>oratab</w:t>
      </w:r>
      <w:proofErr w:type="spellEnd"/>
      <w:r w:rsidRPr="00DE1E0A">
        <w:t xml:space="preserve"> | </w:t>
      </w:r>
      <w:proofErr w:type="spellStart"/>
      <w:r w:rsidRPr="00DE1E0A">
        <w:t>cut</w:t>
      </w:r>
      <w:proofErr w:type="spellEnd"/>
      <w:r w:rsidRPr="00DE1E0A">
        <w:t xml:space="preserve"> -d: -f1)</w:t>
      </w:r>
    </w:p>
    <w:p w14:paraId="0840A78A" w14:textId="13AD024F" w:rsidR="001F6FF9" w:rsidRPr="001F6FF9" w:rsidRDefault="001F6FF9" w:rsidP="001F6FF9">
      <w:r w:rsidRPr="001F6FF9">
        <w:t xml:space="preserve">Dans serveur </w:t>
      </w:r>
      <w:r w:rsidR="00DE1E0A">
        <w:t>ora11</w:t>
      </w:r>
      <w:r w:rsidRPr="001F6FF9">
        <w:t xml:space="preserve">: </w:t>
      </w:r>
      <w:r>
        <w:t xml:space="preserve">démarrer les bases </w:t>
      </w:r>
      <w:proofErr w:type="spellStart"/>
      <w:r>
        <w:t>Prod</w:t>
      </w:r>
      <w:proofErr w:type="spellEnd"/>
      <w:r>
        <w:t xml:space="preserve"> en mode </w:t>
      </w:r>
      <w:proofErr w:type="spellStart"/>
      <w:r>
        <w:t>mount</w:t>
      </w:r>
      <w:proofErr w:type="spellEnd"/>
      <w:r>
        <w:t> : SQL</w:t>
      </w:r>
      <w:r w:rsidR="00DE1E0A">
        <w:t xml:space="preserve">&gt; startup </w:t>
      </w:r>
      <w:proofErr w:type="spellStart"/>
      <w:r w:rsidR="00DE1E0A">
        <w:t>mount</w:t>
      </w:r>
      <w:proofErr w:type="spellEnd"/>
    </w:p>
    <w:p w14:paraId="28806E92" w14:textId="77FC6D64" w:rsidR="0057127E" w:rsidRPr="00183132" w:rsidRDefault="003C4788" w:rsidP="003C4788">
      <w:r>
        <w:t xml:space="preserve">Démarrer le </w:t>
      </w:r>
      <w:proofErr w:type="spellStart"/>
      <w:r>
        <w:t>listener</w:t>
      </w:r>
      <w:proofErr w:type="spellEnd"/>
      <w:r>
        <w:t xml:space="preserve"> : </w:t>
      </w:r>
      <w:proofErr w:type="spellStart"/>
      <w:r w:rsidR="00C10D30" w:rsidRPr="00183132">
        <w:t>lsnrctl</w:t>
      </w:r>
      <w:proofErr w:type="spellEnd"/>
      <w:r w:rsidR="00C10D30" w:rsidRPr="00183132">
        <w:t xml:space="preserve"> </w:t>
      </w:r>
      <w:proofErr w:type="spellStart"/>
      <w:r w:rsidR="00C10D30" w:rsidRPr="00183132">
        <w:t>start</w:t>
      </w:r>
      <w:proofErr w:type="spellEnd"/>
    </w:p>
    <w:p w14:paraId="4F22D2C7" w14:textId="5BC051AD" w:rsidR="00BD1A42" w:rsidRPr="001F6FF9" w:rsidRDefault="003C4788" w:rsidP="00836437">
      <w:pPr>
        <w:pStyle w:val="Sansinterligne"/>
      </w:pPr>
      <w:r>
        <w:t>Pat</w:t>
      </w:r>
      <w:r w:rsidR="00DD469A">
        <w:t>cher SQL :</w:t>
      </w:r>
    </w:p>
    <w:p w14:paraId="5652B2D0" w14:textId="7E02B847" w:rsidR="00BD1A42" w:rsidRDefault="00DD469A" w:rsidP="00836437">
      <w:pPr>
        <w:pStyle w:val="Sansinterligne"/>
      </w:pPr>
      <w:r w:rsidRPr="00DD469A">
        <w:t xml:space="preserve">Dans serveur </w:t>
      </w:r>
      <w:r w:rsidR="00BD1A42" w:rsidRPr="00DD469A">
        <w:t xml:space="preserve">ora11, </w:t>
      </w:r>
      <w:proofErr w:type="spellStart"/>
      <w:r w:rsidR="00BD1A42" w:rsidRPr="00DD469A">
        <w:t>datapatch</w:t>
      </w:r>
      <w:proofErr w:type="spellEnd"/>
      <w:r w:rsidR="00BD1A42" w:rsidRPr="00DD469A">
        <w:t xml:space="preserve"> for Q </w:t>
      </w:r>
      <w:proofErr w:type="spellStart"/>
      <w:r w:rsidR="00BD1A42" w:rsidRPr="00DD469A">
        <w:t>DBs</w:t>
      </w:r>
      <w:proofErr w:type="spellEnd"/>
      <w:r w:rsidR="00BD1A42" w:rsidRPr="00DD469A">
        <w:t xml:space="preserve">: for </w:t>
      </w:r>
      <w:proofErr w:type="spellStart"/>
      <w:r w:rsidR="00BD1A42" w:rsidRPr="00DD469A">
        <w:t>db</w:t>
      </w:r>
      <w:proofErr w:type="spellEnd"/>
      <w:r w:rsidR="00BD1A42" w:rsidRPr="00DD469A">
        <w:t xml:space="preserve"> in $(</w:t>
      </w:r>
      <w:proofErr w:type="spellStart"/>
      <w:r w:rsidR="00BD1A42" w:rsidRPr="00DD469A">
        <w:t>grep</w:t>
      </w:r>
      <w:proofErr w:type="spellEnd"/>
      <w:r w:rsidR="00BD1A42" w:rsidRPr="00DD469A">
        <w:t xml:space="preserve"> CDB_SQ /</w:t>
      </w:r>
      <w:proofErr w:type="spellStart"/>
      <w:r w:rsidR="00BD1A42" w:rsidRPr="00DD469A">
        <w:t>etc</w:t>
      </w:r>
      <w:proofErr w:type="spellEnd"/>
      <w:r w:rsidR="00BD1A42" w:rsidRPr="00DD469A">
        <w:t>/</w:t>
      </w:r>
      <w:proofErr w:type="spellStart"/>
      <w:r w:rsidR="00BD1A42" w:rsidRPr="00DD469A">
        <w:t>oratab</w:t>
      </w:r>
      <w:proofErr w:type="spellEnd"/>
      <w:r w:rsidR="00BD1A42" w:rsidRPr="00DD469A">
        <w:t xml:space="preserve"> | </w:t>
      </w:r>
      <w:proofErr w:type="spellStart"/>
      <w:r w:rsidR="00BD1A42" w:rsidRPr="00DD469A">
        <w:t>cut</w:t>
      </w:r>
      <w:proofErr w:type="spellEnd"/>
      <w:r w:rsidR="00BD1A42" w:rsidRPr="00DD469A">
        <w:t xml:space="preserve"> -d: -f1); do ORACLE_SID=$</w:t>
      </w:r>
      <w:proofErr w:type="spellStart"/>
      <w:r w:rsidR="00BD1A42" w:rsidRPr="00DD469A">
        <w:t>db</w:t>
      </w:r>
      <w:proofErr w:type="spellEnd"/>
      <w:r w:rsidR="00BD1A42" w:rsidRPr="00DD469A">
        <w:t xml:space="preserve"> $ORACLE_HOME/</w:t>
      </w:r>
      <w:proofErr w:type="spellStart"/>
      <w:r w:rsidR="00BD1A42" w:rsidRPr="00DD469A">
        <w:t>OPatch</w:t>
      </w:r>
      <w:proofErr w:type="spellEnd"/>
      <w:r w:rsidR="00BD1A42" w:rsidRPr="00DD469A">
        <w:t>/</w:t>
      </w:r>
      <w:proofErr w:type="spellStart"/>
      <w:r w:rsidR="00BD1A42" w:rsidRPr="00DD469A">
        <w:t>datapatch</w:t>
      </w:r>
      <w:proofErr w:type="spellEnd"/>
      <w:r w:rsidR="00BD1A42" w:rsidRPr="00DD469A">
        <w:t xml:space="preserve">; </w:t>
      </w:r>
      <w:proofErr w:type="spellStart"/>
      <w:r w:rsidR="00BD1A42" w:rsidRPr="00DD469A">
        <w:t>done</w:t>
      </w:r>
      <w:proofErr w:type="spellEnd"/>
    </w:p>
    <w:p w14:paraId="49647759" w14:textId="19AA02D5" w:rsidR="00DD469A" w:rsidRPr="00DD469A" w:rsidRDefault="00DD469A" w:rsidP="00836437">
      <w:pPr>
        <w:pStyle w:val="Sansinterligne"/>
        <w:rPr>
          <w:lang w:val="en-US"/>
        </w:rPr>
      </w:pPr>
      <w:proofErr w:type="spellStart"/>
      <w:r w:rsidRPr="00DD469A">
        <w:rPr>
          <w:lang w:val="en-US"/>
        </w:rPr>
        <w:t>Dans</w:t>
      </w:r>
      <w:proofErr w:type="spellEnd"/>
      <w:r w:rsidRPr="00DD469A">
        <w:rPr>
          <w:lang w:val="en-US"/>
        </w:rPr>
        <w:t xml:space="preserve"> </w:t>
      </w:r>
      <w:proofErr w:type="spellStart"/>
      <w:r w:rsidRPr="00DD469A">
        <w:rPr>
          <w:lang w:val="en-US"/>
        </w:rPr>
        <w:t>serveur</w:t>
      </w:r>
      <w:proofErr w:type="spellEnd"/>
      <w:r w:rsidRPr="00DD469A">
        <w:rPr>
          <w:lang w:val="en-US"/>
        </w:rPr>
        <w:t xml:space="preserve"> ora10, 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 xml:space="preserve"> for all: for 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in $(grep CDB_ /</w:t>
      </w:r>
      <w:proofErr w:type="spellStart"/>
      <w:r w:rsidRPr="00DD469A">
        <w:rPr>
          <w:lang w:val="en-US"/>
        </w:rPr>
        <w:t>etc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oratab</w:t>
      </w:r>
      <w:proofErr w:type="spellEnd"/>
      <w:r w:rsidRPr="00DD469A">
        <w:rPr>
          <w:lang w:val="en-US"/>
        </w:rPr>
        <w:t xml:space="preserve"> | cut -d: -f1); do ORACLE_SID=$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$ORACLE_HOME/</w:t>
      </w:r>
      <w:proofErr w:type="spellStart"/>
      <w:r w:rsidRPr="00DD469A">
        <w:rPr>
          <w:lang w:val="en-US"/>
        </w:rPr>
        <w:t>OPatch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>; done</w:t>
      </w:r>
    </w:p>
    <w:p w14:paraId="5C69F824" w14:textId="60C7B967" w:rsidR="00BD1A42" w:rsidRPr="00DD469A" w:rsidRDefault="00BD1A42" w:rsidP="00836437">
      <w:pPr>
        <w:pStyle w:val="Sansinterligne"/>
        <w:rPr>
          <w:lang w:val="en-US"/>
        </w:rPr>
      </w:pPr>
    </w:p>
    <w:p w14:paraId="69207C02" w14:textId="7A484DEA" w:rsidR="004E1658" w:rsidRDefault="004E1658" w:rsidP="00836437">
      <w:pPr>
        <w:pStyle w:val="Sansinterligne"/>
        <w:rPr>
          <w:lang w:val="en-US"/>
        </w:rPr>
      </w:pPr>
    </w:p>
    <w:p w14:paraId="39A54A7C" w14:textId="77777777" w:rsidR="00834EA6" w:rsidRDefault="00834E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2E1F5AE" w14:textId="31558A3E" w:rsidR="00834EA6" w:rsidRPr="00DD469A" w:rsidRDefault="00834EA6" w:rsidP="00834EA6">
      <w:pPr>
        <w:pStyle w:val="Titre"/>
        <w:rPr>
          <w:lang w:val="en-US"/>
        </w:rPr>
      </w:pPr>
      <w:r>
        <w:rPr>
          <w:lang w:val="en-US"/>
        </w:rPr>
        <w:lastRenderedPageBreak/>
        <w:t xml:space="preserve">Migration DBs via </w:t>
      </w:r>
      <w:proofErr w:type="spellStart"/>
      <w:r>
        <w:rPr>
          <w:lang w:val="en-US"/>
        </w:rPr>
        <w:t>DataPump</w:t>
      </w:r>
      <w:proofErr w:type="spellEnd"/>
    </w:p>
    <w:p w14:paraId="2751FB85" w14:textId="360A6FD5" w:rsidR="00BD1A42" w:rsidRDefault="00BD1A42" w:rsidP="00836437">
      <w:pPr>
        <w:pStyle w:val="Sansinterligne"/>
        <w:rPr>
          <w:lang w:val="en-US"/>
        </w:rPr>
      </w:pPr>
    </w:p>
    <w:p w14:paraId="0E87DE63" w14:textId="77777777" w:rsidR="00834EA6" w:rsidRPr="0022633D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Schemas</w:t>
      </w:r>
    </w:p>
    <w:p w14:paraId="0D6B35BD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SQL&gt; set lines 500</w:t>
      </w:r>
    </w:p>
    <w:p w14:paraId="64F948DB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 xml:space="preserve">SQL&gt; select </w:t>
      </w:r>
      <w:proofErr w:type="spellStart"/>
      <w:r w:rsidRPr="00026292">
        <w:rPr>
          <w:lang w:val="en-US"/>
        </w:rPr>
        <w:t>listagg</w:t>
      </w:r>
      <w:proofErr w:type="spellEnd"/>
      <w:r w:rsidRPr="00026292">
        <w:rPr>
          <w:lang w:val="en-US"/>
        </w:rPr>
        <w:t xml:space="preserve">( username,',') within group (order by username) </w:t>
      </w:r>
      <w:proofErr w:type="spellStart"/>
      <w:r w:rsidRPr="00026292">
        <w:rPr>
          <w:lang w:val="en-US"/>
        </w:rPr>
        <w:t>lst</w:t>
      </w:r>
      <w:proofErr w:type="spellEnd"/>
      <w:r w:rsidRPr="00026292">
        <w:rPr>
          <w:lang w:val="en-US"/>
        </w:rPr>
        <w:t xml:space="preserve">  from </w:t>
      </w:r>
      <w:proofErr w:type="spellStart"/>
      <w:r w:rsidRPr="00026292">
        <w:rPr>
          <w:lang w:val="en-US"/>
        </w:rPr>
        <w:t>dba_users</w:t>
      </w:r>
      <w:proofErr w:type="spellEnd"/>
      <w:r w:rsidRPr="00026292">
        <w:rPr>
          <w:lang w:val="en-US"/>
        </w:rPr>
        <w:t xml:space="preserve"> where </w:t>
      </w:r>
      <w:proofErr w:type="spellStart"/>
      <w:r w:rsidRPr="00026292">
        <w:rPr>
          <w:lang w:val="en-US"/>
        </w:rPr>
        <w:t>account_status</w:t>
      </w:r>
      <w:proofErr w:type="spellEnd"/>
      <w:r w:rsidRPr="00026292">
        <w:rPr>
          <w:lang w:val="en-US"/>
        </w:rPr>
        <w:t xml:space="preserve">='OPEN' and username in (select username from </w:t>
      </w:r>
      <w:proofErr w:type="spellStart"/>
      <w:r w:rsidRPr="00026292">
        <w:rPr>
          <w:lang w:val="en-US"/>
        </w:rPr>
        <w:t>dba_objects</w:t>
      </w:r>
      <w:proofErr w:type="spellEnd"/>
      <w:r w:rsidRPr="00026292">
        <w:rPr>
          <w:lang w:val="en-US"/>
        </w:rPr>
        <w:t>) and username not in ('DBSNMP','MGMT_VIEW','RMAN','SYS','SYSMAN','SYSTEM') order by 1;</w:t>
      </w:r>
    </w:p>
    <w:p w14:paraId="5182C1D7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LST</w:t>
      </w:r>
    </w:p>
    <w:p w14:paraId="20532BF3" w14:textId="1F0F34E2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----------------------------------------------------------------------------------------------------------------------------</w:t>
      </w:r>
    </w:p>
    <w:p w14:paraId="31C9D0C3" w14:textId="77777777" w:rsidR="00834EA6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ADMIN,APIAPDBA,BIDBA,CCDBA,CRCDBA,DISDBA,DOCADMIN,DOCDBA,ECBERN,IFDBA,INSTALLER,LEPDBA,PSDBA,SMDBA,WLDBA,XSDBA</w:t>
      </w:r>
    </w:p>
    <w:p w14:paraId="265A8742" w14:textId="77777777" w:rsidR="00834EA6" w:rsidRDefault="00834EA6" w:rsidP="00834EA6">
      <w:pPr>
        <w:pStyle w:val="Sansinterligne"/>
        <w:ind w:left="720"/>
        <w:rPr>
          <w:lang w:val="en-US"/>
        </w:rPr>
      </w:pPr>
    </w:p>
    <w:p w14:paraId="7A03AE36" w14:textId="11778D52" w:rsidR="00834EA6" w:rsidRDefault="00834EA6" w:rsidP="003831E8">
      <w:pPr>
        <w:pStyle w:val="Sansinterligne"/>
        <w:numPr>
          <w:ilvl w:val="0"/>
          <w:numId w:val="3"/>
        </w:numPr>
      </w:pPr>
      <w:r w:rsidRPr="00A95BA9">
        <w:t xml:space="preserve">Voir </w:t>
      </w:r>
      <w:proofErr w:type="spellStart"/>
      <w:r>
        <w:t>users</w:t>
      </w:r>
      <w:proofErr w:type="spellEnd"/>
      <w:r>
        <w:t xml:space="preserve"> avec </w:t>
      </w:r>
      <w:proofErr w:type="spellStart"/>
      <w:r w:rsidRPr="00A95BA9">
        <w:t>passwords</w:t>
      </w:r>
      <w:proofErr w:type="spellEnd"/>
      <w:r w:rsidRPr="00A95BA9">
        <w:t xml:space="preserve"> version trop a</w:t>
      </w:r>
      <w:r>
        <w:t xml:space="preserve">ncienne (besoin de redéfinir de nouveau le </w:t>
      </w:r>
      <w:proofErr w:type="spellStart"/>
      <w:r>
        <w:t>password</w:t>
      </w:r>
      <w:proofErr w:type="spellEnd"/>
      <w:r>
        <w:t xml:space="preserve"> – avant ou après la migration)</w:t>
      </w:r>
    </w:p>
    <w:p w14:paraId="594776FD" w14:textId="77777777" w:rsidR="003831E8" w:rsidRDefault="003831E8" w:rsidP="00834EA6">
      <w:pPr>
        <w:pStyle w:val="Sansinterligne"/>
        <w:ind w:left="720"/>
        <w:rPr>
          <w:lang w:val="en-US"/>
        </w:rPr>
      </w:pPr>
    </w:p>
    <w:p w14:paraId="7A3F5981" w14:textId="32754E3E" w:rsidR="00834EA6" w:rsidRPr="00A95BA9" w:rsidRDefault="00834EA6" w:rsidP="00834EA6">
      <w:pPr>
        <w:pStyle w:val="Sansinterligne"/>
        <w:ind w:left="720"/>
        <w:rPr>
          <w:lang w:val="en-US"/>
        </w:rPr>
      </w:pPr>
      <w:r w:rsidRPr="00A95BA9">
        <w:rPr>
          <w:lang w:val="en-US"/>
        </w:rPr>
        <w:t xml:space="preserve">SQL&gt; select username from </w:t>
      </w:r>
      <w:proofErr w:type="spellStart"/>
      <w:r w:rsidRPr="00A95BA9">
        <w:rPr>
          <w:lang w:val="en-US"/>
        </w:rPr>
        <w:t>dba_users</w:t>
      </w:r>
      <w:proofErr w:type="spellEnd"/>
      <w:r w:rsidRPr="00A95BA9">
        <w:rPr>
          <w:lang w:val="en-US"/>
        </w:rPr>
        <w:t xml:space="preserve"> where </w:t>
      </w:r>
      <w:proofErr w:type="spellStart"/>
      <w:r w:rsidRPr="00A95BA9">
        <w:rPr>
          <w:lang w:val="en-US"/>
        </w:rPr>
        <w:t>password_versions</w:t>
      </w:r>
      <w:proofErr w:type="spellEnd"/>
      <w:r w:rsidRPr="00A95BA9">
        <w:rPr>
          <w:lang w:val="en-US"/>
        </w:rPr>
        <w:t>='10G ' order by 1;</w:t>
      </w:r>
    </w:p>
    <w:p w14:paraId="6B59AEDC" w14:textId="77777777" w:rsidR="00834EA6" w:rsidRPr="00834EA6" w:rsidRDefault="00834EA6" w:rsidP="00834EA6">
      <w:pPr>
        <w:pStyle w:val="Sansinterligne"/>
        <w:ind w:left="720"/>
        <w:rPr>
          <w:lang w:val="en-US"/>
        </w:rPr>
      </w:pPr>
    </w:p>
    <w:p w14:paraId="1B15FA2C" w14:textId="5961330B" w:rsidR="00834EA6" w:rsidRDefault="003831E8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Lancer Export</w:t>
      </w:r>
    </w:p>
    <w:p w14:paraId="352B2CAC" w14:textId="77777777" w:rsidR="00834EA6" w:rsidRDefault="00834EA6" w:rsidP="00834EA6">
      <w:pPr>
        <w:pStyle w:val="Sansinterligne"/>
        <w:rPr>
          <w:lang w:val="en-US"/>
        </w:rPr>
      </w:pPr>
    </w:p>
    <w:p w14:paraId="545D8F49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SQL&gt; purge </w:t>
      </w:r>
      <w:proofErr w:type="spellStart"/>
      <w:r w:rsidRPr="00EA576E">
        <w:rPr>
          <w:lang w:val="en-US"/>
        </w:rPr>
        <w:t>dba_recyclebin</w:t>
      </w:r>
      <w:proofErr w:type="spellEnd"/>
      <w:r w:rsidRPr="00EA576E">
        <w:rPr>
          <w:lang w:val="en-US"/>
        </w:rPr>
        <w:t>;</w:t>
      </w:r>
    </w:p>
    <w:p w14:paraId="244EC454" w14:textId="77777777" w:rsidR="00834EA6" w:rsidRDefault="00834EA6" w:rsidP="00834EA6">
      <w:pPr>
        <w:pStyle w:val="Sansinterligne"/>
        <w:rPr>
          <w:lang w:val="en-US"/>
        </w:rPr>
      </w:pPr>
    </w:p>
    <w:p w14:paraId="7CCE9810" w14:textId="47D0A390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oracle@sfhvora10:~/ [PSPE] </w:t>
      </w:r>
      <w:proofErr w:type="spellStart"/>
      <w:r w:rsidRPr="00EA576E">
        <w:rPr>
          <w:lang w:val="en-US"/>
        </w:rPr>
        <w:t>expdp</w:t>
      </w:r>
      <w:proofErr w:type="spellEnd"/>
      <w:r w:rsidRPr="00EA576E">
        <w:rPr>
          <w:lang w:val="en-US"/>
        </w:rPr>
        <w:t xml:space="preserve"> </w:t>
      </w:r>
      <w:proofErr w:type="spellStart"/>
      <w:r w:rsidRPr="00EA576E">
        <w:rPr>
          <w:lang w:val="en-US"/>
        </w:rPr>
        <w:t>dumpfile</w:t>
      </w:r>
      <w:proofErr w:type="spellEnd"/>
      <w:r w:rsidRPr="00EA576E">
        <w:rPr>
          <w:lang w:val="en-US"/>
        </w:rPr>
        <w:t>=</w:t>
      </w:r>
      <w:r w:rsidR="007F2103">
        <w:rPr>
          <w:lang w:val="en-US"/>
        </w:rPr>
        <w:t>hojg</w:t>
      </w:r>
      <w:r w:rsidRPr="00EA576E">
        <w:rPr>
          <w:lang w:val="en-US"/>
        </w:rPr>
        <w:t xml:space="preserve">11.dmp </w:t>
      </w:r>
      <w:proofErr w:type="spellStart"/>
      <w:r w:rsidRPr="00EA576E">
        <w:rPr>
          <w:lang w:val="en-US"/>
        </w:rPr>
        <w:t>flashback_time</w:t>
      </w:r>
      <w:proofErr w:type="spellEnd"/>
      <w:r w:rsidRPr="00EA576E">
        <w:rPr>
          <w:lang w:val="en-US"/>
        </w:rPr>
        <w:t>=</w:t>
      </w:r>
      <w:proofErr w:type="spellStart"/>
      <w:r w:rsidRPr="00EA576E">
        <w:rPr>
          <w:lang w:val="en-US"/>
        </w:rPr>
        <w:t>systimestamp</w:t>
      </w:r>
      <w:proofErr w:type="spellEnd"/>
      <w:r w:rsidRPr="00EA576E">
        <w:rPr>
          <w:lang w:val="en-US"/>
        </w:rPr>
        <w:t xml:space="preserve"> schemas=ADMIN,APIAPDBA,BIDBA,CCDBA,CRCDBA,DISDBA,DOCADMIN,DOCDBA,ECBERN,IFDBA,INSTALLER,LEPDBA,PSDBA,SMDBA,WLDBA,XSDBA logfile=pspe11.log </w:t>
      </w:r>
      <w:proofErr w:type="spellStart"/>
      <w:r w:rsidRPr="00EA576E">
        <w:rPr>
          <w:lang w:val="en-US"/>
        </w:rPr>
        <w:t>reuse_dumpfiles</w:t>
      </w:r>
      <w:proofErr w:type="spellEnd"/>
      <w:r w:rsidRPr="00EA576E">
        <w:rPr>
          <w:lang w:val="en-US"/>
        </w:rPr>
        <w:t>=yes</w:t>
      </w:r>
    </w:p>
    <w:p w14:paraId="1CAC9DF1" w14:textId="77777777" w:rsidR="00834EA6" w:rsidRDefault="00834EA6" w:rsidP="00834EA6">
      <w:pPr>
        <w:pStyle w:val="Sansinterligne"/>
        <w:rPr>
          <w:lang w:val="en-US"/>
        </w:rPr>
      </w:pPr>
    </w:p>
    <w:p w14:paraId="2533F168" w14:textId="77777777" w:rsidR="00834EA6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Dans la CDB, create PDB</w:t>
      </w:r>
    </w:p>
    <w:p w14:paraId="54C0E7DD" w14:textId="77777777" w:rsidR="00834EA6" w:rsidRDefault="00834EA6" w:rsidP="00834EA6">
      <w:pPr>
        <w:pStyle w:val="Sansinterligne"/>
        <w:rPr>
          <w:lang w:val="en-US"/>
        </w:rPr>
      </w:pPr>
    </w:p>
    <w:p w14:paraId="078BF543" w14:textId="41CE9D06" w:rsidR="00834EA6" w:rsidRDefault="00834EA6" w:rsidP="00834EA6">
      <w:pPr>
        <w:pStyle w:val="Sansinterligne"/>
        <w:rPr>
          <w:lang w:val="en-US"/>
        </w:rPr>
      </w:pPr>
      <w:proofErr w:type="gramStart"/>
      <w:r w:rsidRPr="00605131">
        <w:rPr>
          <w:lang w:val="en-US"/>
        </w:rPr>
        <w:t>create</w:t>
      </w:r>
      <w:proofErr w:type="gramEnd"/>
      <w:r w:rsidRPr="00605131">
        <w:rPr>
          <w:lang w:val="en-US"/>
        </w:rPr>
        <w:t xml:space="preserve"> pluggable database </w:t>
      </w:r>
      <w:r w:rsidR="000D3F79">
        <w:rPr>
          <w:lang w:val="en-US"/>
        </w:rPr>
        <w:t>HOJGQ_PDB</w:t>
      </w:r>
      <w:r w:rsidRPr="00605131">
        <w:rPr>
          <w:lang w:val="en-US"/>
        </w:rPr>
        <w:t xml:space="preserve"> admin user </w:t>
      </w:r>
      <w:r w:rsidR="000D3F79">
        <w:rPr>
          <w:lang w:val="en-US"/>
        </w:rPr>
        <w:t>PDBDBA</w:t>
      </w:r>
      <w:r w:rsidRPr="00605131">
        <w:rPr>
          <w:lang w:val="en-US"/>
        </w:rPr>
        <w:t xml:space="preserve"> identified by Oracle19;</w:t>
      </w:r>
    </w:p>
    <w:p w14:paraId="1F4CB501" w14:textId="453AAB72" w:rsidR="00834EA6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alter</w:t>
      </w:r>
      <w:proofErr w:type="gramEnd"/>
      <w:r>
        <w:rPr>
          <w:lang w:val="en-US"/>
        </w:rPr>
        <w:t xml:space="preserve"> session set container=</w:t>
      </w:r>
      <w:r w:rsidR="000D3F79">
        <w:rPr>
          <w:lang w:val="en-US"/>
        </w:rPr>
        <w:t>HOJGQ_PDB</w:t>
      </w:r>
      <w:r>
        <w:rPr>
          <w:lang w:val="en-US"/>
        </w:rPr>
        <w:t>;</w:t>
      </w:r>
    </w:p>
    <w:p w14:paraId="5CC89A8A" w14:textId="77777777" w:rsidR="00834EA6" w:rsidRPr="005F379F" w:rsidRDefault="00834EA6" w:rsidP="00834EA6">
      <w:pPr>
        <w:pStyle w:val="Sansinterligne"/>
        <w:rPr>
          <w:lang w:val="en-US"/>
        </w:rPr>
      </w:pPr>
      <w:r w:rsidRPr="005F379F">
        <w:rPr>
          <w:lang w:val="en-US"/>
        </w:rPr>
        <w:t>startup</w:t>
      </w:r>
    </w:p>
    <w:p w14:paraId="16DD7C4C" w14:textId="77777777" w:rsidR="00834EA6" w:rsidRPr="005F379F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</w:t>
      </w:r>
      <w:r w:rsidRPr="005F379F">
        <w:rPr>
          <w:lang w:val="en-US"/>
        </w:rPr>
        <w:t>lter</w:t>
      </w:r>
      <w:proofErr w:type="gramEnd"/>
      <w:r w:rsidRPr="005F379F">
        <w:rPr>
          <w:lang w:val="en-US"/>
        </w:rPr>
        <w:t xml:space="preserve"> pluggable database save state;</w:t>
      </w:r>
    </w:p>
    <w:p w14:paraId="49F6331F" w14:textId="77777777" w:rsidR="00834EA6" w:rsidRPr="00C53D53" w:rsidRDefault="00834EA6" w:rsidP="00834EA6">
      <w:pPr>
        <w:pStyle w:val="Sansinterligne"/>
        <w:rPr>
          <w:lang w:val="en-US"/>
        </w:rPr>
      </w:pPr>
    </w:p>
    <w:p w14:paraId="6A43DBBF" w14:textId="77777777" w:rsidR="00834EA6" w:rsidRPr="00DE5C13" w:rsidRDefault="00834EA6" w:rsidP="00834EA6">
      <w:pPr>
        <w:pStyle w:val="Sansinterligne"/>
        <w:numPr>
          <w:ilvl w:val="0"/>
          <w:numId w:val="3"/>
        </w:numPr>
      </w:pPr>
      <w:r w:rsidRPr="00DE5C13">
        <w:t xml:space="preserve">Dans la PDB, </w:t>
      </w:r>
      <w:proofErr w:type="spellStart"/>
      <w:r w:rsidRPr="00DE5C13">
        <w:t>create</w:t>
      </w:r>
      <w:proofErr w:type="spellEnd"/>
      <w:r w:rsidRPr="00DE5C13">
        <w:t xml:space="preserve"> </w:t>
      </w:r>
      <w:proofErr w:type="spellStart"/>
      <w:r w:rsidRPr="00DE5C13">
        <w:t>tablespaces</w:t>
      </w:r>
      <w:proofErr w:type="spellEnd"/>
    </w:p>
    <w:p w14:paraId="4852266C" w14:textId="6893D41E" w:rsidR="00834EA6" w:rsidRDefault="00834EA6" w:rsidP="00834EA6">
      <w:pPr>
        <w:pStyle w:val="Sansinterligne"/>
      </w:pPr>
    </w:p>
    <w:p w14:paraId="0A3D8008" w14:textId="48297582" w:rsidR="00DE5C13" w:rsidRDefault="00DE5C13" w:rsidP="00834EA6">
      <w:pPr>
        <w:pStyle w:val="Sansinterligne"/>
      </w:pPr>
      <w:r>
        <w:t>Dans la source, trouver les Tablespaces nécessaires :</w:t>
      </w:r>
    </w:p>
    <w:p w14:paraId="798DC9ED" w14:textId="77777777" w:rsidR="00DE5C13" w:rsidRPr="00DE5C13" w:rsidRDefault="00DE5C13" w:rsidP="00834EA6">
      <w:pPr>
        <w:pStyle w:val="Sansinterligne"/>
      </w:pPr>
    </w:p>
    <w:p w14:paraId="1298D6A0" w14:textId="77777777" w:rsidR="00834EA6" w:rsidRDefault="00834EA6" w:rsidP="00834EA6">
      <w:pPr>
        <w:pStyle w:val="Sansinterligne"/>
        <w:rPr>
          <w:lang w:val="en-US"/>
        </w:rPr>
      </w:pPr>
      <w:r w:rsidRPr="00B32E69">
        <w:rPr>
          <w:lang w:val="en-US"/>
        </w:rPr>
        <w:t xml:space="preserve">SQL&gt; select distinct </w:t>
      </w:r>
      <w:proofErr w:type="spellStart"/>
      <w:r w:rsidRPr="00B32E69">
        <w:rPr>
          <w:lang w:val="en-US"/>
        </w:rPr>
        <w:t>tablespace_name</w:t>
      </w:r>
      <w:proofErr w:type="spellEnd"/>
      <w:r w:rsidRPr="00B32E69">
        <w:rPr>
          <w:lang w:val="en-US"/>
        </w:rPr>
        <w:t xml:space="preserve"> from </w:t>
      </w:r>
      <w:proofErr w:type="spellStart"/>
      <w:r w:rsidRPr="00B32E69">
        <w:rPr>
          <w:lang w:val="en-US"/>
        </w:rPr>
        <w:t>dba_segments</w:t>
      </w:r>
      <w:proofErr w:type="spellEnd"/>
      <w:r w:rsidRPr="00B32E69">
        <w:rPr>
          <w:lang w:val="en-US"/>
        </w:rPr>
        <w:t xml:space="preserve"> where owner in (select username from </w:t>
      </w:r>
      <w:proofErr w:type="spellStart"/>
      <w:r w:rsidRPr="00B32E69">
        <w:rPr>
          <w:lang w:val="en-US"/>
        </w:rPr>
        <w:t>dba_users</w:t>
      </w:r>
      <w:proofErr w:type="spellEnd"/>
      <w:r w:rsidRPr="00B32E69">
        <w:rPr>
          <w:lang w:val="en-US"/>
        </w:rPr>
        <w:t xml:space="preserve"> where </w:t>
      </w:r>
      <w:proofErr w:type="spellStart"/>
      <w:r w:rsidRPr="00B32E69">
        <w:rPr>
          <w:lang w:val="en-US"/>
        </w:rPr>
        <w:t>account_status</w:t>
      </w:r>
      <w:proofErr w:type="spellEnd"/>
      <w:r w:rsidRPr="00B32E69">
        <w:rPr>
          <w:lang w:val="en-US"/>
        </w:rPr>
        <w:t xml:space="preserve">='OPEN' and username in (select username from </w:t>
      </w:r>
      <w:proofErr w:type="spellStart"/>
      <w:r w:rsidRPr="00B32E69">
        <w:rPr>
          <w:lang w:val="en-US"/>
        </w:rPr>
        <w:t>dba_objects</w:t>
      </w:r>
      <w:proofErr w:type="spellEnd"/>
      <w:r w:rsidRPr="00B32E69">
        <w:rPr>
          <w:lang w:val="en-US"/>
        </w:rPr>
        <w:t xml:space="preserve">) and owner not in ('DBSNMP','MGMT_VIEW','RMAN','SYS','SYSMAN','SYSTEM')) </w:t>
      </w:r>
    </w:p>
    <w:p w14:paraId="0C6E865B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Union all</w:t>
      </w:r>
    </w:p>
    <w:p w14:paraId="0724F674" w14:textId="77777777" w:rsidR="00834EA6" w:rsidRDefault="00834EA6" w:rsidP="00834EA6">
      <w:pPr>
        <w:pStyle w:val="Sansinterligne"/>
        <w:rPr>
          <w:lang w:val="en-US"/>
        </w:rPr>
      </w:pPr>
      <w:r w:rsidRPr="00E51079">
        <w:rPr>
          <w:lang w:val="en-US"/>
        </w:rPr>
        <w:t xml:space="preserve">select distinct </w:t>
      </w:r>
      <w:proofErr w:type="spellStart"/>
      <w:r w:rsidRPr="00E51079">
        <w:rPr>
          <w:lang w:val="en-US"/>
        </w:rPr>
        <w:t>default_tablespace</w:t>
      </w:r>
      <w:proofErr w:type="spellEnd"/>
      <w:r w:rsidRPr="00E51079">
        <w:rPr>
          <w:lang w:val="en-US"/>
        </w:rPr>
        <w:t xml:space="preserve">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username in (select username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</w:t>
      </w:r>
      <w:proofErr w:type="spellStart"/>
      <w:r w:rsidRPr="00E51079">
        <w:rPr>
          <w:lang w:val="en-US"/>
        </w:rPr>
        <w:t>account_status</w:t>
      </w:r>
      <w:proofErr w:type="spellEnd"/>
      <w:r w:rsidRPr="00E51079">
        <w:rPr>
          <w:lang w:val="en-US"/>
        </w:rPr>
        <w:t xml:space="preserve">='OPEN' and username in (select username from </w:t>
      </w:r>
      <w:proofErr w:type="spellStart"/>
      <w:r w:rsidRPr="00E51079">
        <w:rPr>
          <w:lang w:val="en-US"/>
        </w:rPr>
        <w:t>dba_objects</w:t>
      </w:r>
      <w:proofErr w:type="spellEnd"/>
      <w:r w:rsidRPr="00E51079">
        <w:rPr>
          <w:lang w:val="en-US"/>
        </w:rPr>
        <w:t>) and username not in ('DBSNMP','MGMT_VIEW','RMAN','SYS','SYSMAN','SYSTEM')) ;</w:t>
      </w:r>
    </w:p>
    <w:p w14:paraId="300F65C2" w14:textId="77777777" w:rsidR="00834EA6" w:rsidRDefault="00834EA6" w:rsidP="00834EA6">
      <w:pPr>
        <w:pStyle w:val="Sansinterligne"/>
        <w:rPr>
          <w:lang w:val="en-US"/>
        </w:rPr>
      </w:pPr>
    </w:p>
    <w:p w14:paraId="59BF7DFF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TABLESPACE_NAME</w:t>
      </w:r>
    </w:p>
    <w:p w14:paraId="22517428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------------------------------</w:t>
      </w:r>
    </w:p>
    <w:p w14:paraId="29E1F82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USER_DATA</w:t>
      </w:r>
      <w:r>
        <w:rPr>
          <w:lang w:val="en-US"/>
        </w:rPr>
        <w:t>;</w:t>
      </w:r>
    </w:p>
    <w:p w14:paraId="5CFAA16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USER_INDEX</w:t>
      </w:r>
      <w:r>
        <w:rPr>
          <w:lang w:val="en-US"/>
        </w:rPr>
        <w:t>;</w:t>
      </w:r>
    </w:p>
    <w:p w14:paraId="160FAC97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USER_BLOB</w:t>
      </w:r>
      <w:r>
        <w:rPr>
          <w:lang w:val="en-US"/>
        </w:rPr>
        <w:t>;</w:t>
      </w:r>
    </w:p>
    <w:p w14:paraId="725CD619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USER_ACCOUNT</w:t>
      </w:r>
      <w:r>
        <w:rPr>
          <w:lang w:val="en-US"/>
        </w:rPr>
        <w:t>;</w:t>
      </w:r>
    </w:p>
    <w:p w14:paraId="6E8E7497" w14:textId="77777777" w:rsidR="00834EA6" w:rsidRDefault="00834EA6" w:rsidP="00834EA6">
      <w:pPr>
        <w:pStyle w:val="Sansinterligne"/>
        <w:rPr>
          <w:lang w:val="en-US"/>
        </w:rPr>
      </w:pPr>
    </w:p>
    <w:p w14:paraId="6A1BBA44" w14:textId="77777777" w:rsidR="00834EA6" w:rsidRDefault="00834EA6" w:rsidP="00834EA6">
      <w:pPr>
        <w:pStyle w:val="Sansinterligne"/>
        <w:rPr>
          <w:lang w:val="en-US"/>
        </w:rPr>
      </w:pPr>
    </w:p>
    <w:p w14:paraId="44C5B4D2" w14:textId="68B40894" w:rsidR="00834EA6" w:rsidRPr="00E71F18" w:rsidRDefault="00E71F18" w:rsidP="00834EA6">
      <w:pPr>
        <w:pStyle w:val="Sansinterligne"/>
        <w:numPr>
          <w:ilvl w:val="0"/>
          <w:numId w:val="3"/>
        </w:numPr>
      </w:pPr>
      <w:r w:rsidRPr="00E71F18">
        <w:t>Lancer import</w:t>
      </w:r>
      <w:r w:rsidR="00834EA6" w:rsidRPr="00E71F18">
        <w:t xml:space="preserve"> dans la PDB</w:t>
      </w:r>
    </w:p>
    <w:p w14:paraId="6FB6A844" w14:textId="5DBA1179" w:rsidR="00834EA6" w:rsidRDefault="00834EA6" w:rsidP="00834EA6">
      <w:pPr>
        <w:pStyle w:val="Sansinterligne"/>
      </w:pPr>
    </w:p>
    <w:p w14:paraId="5C4ECA02" w14:textId="1B7333B5" w:rsidR="00E71F18" w:rsidRDefault="00E71F18" w:rsidP="00834EA6">
      <w:pPr>
        <w:pStyle w:val="Sansinterligne"/>
        <w:rPr>
          <w:lang w:val="en-US"/>
        </w:rPr>
      </w:pPr>
      <w:r w:rsidRPr="00E71F18">
        <w:rPr>
          <w:lang w:val="en-US"/>
        </w:rPr>
        <w:t xml:space="preserve">Dans la </w:t>
      </w:r>
      <w:proofErr w:type="gramStart"/>
      <w:r w:rsidRPr="00E71F18">
        <w:rPr>
          <w:lang w:val="en-US"/>
        </w:rPr>
        <w:t>PDB :</w:t>
      </w:r>
      <w:proofErr w:type="gramEnd"/>
    </w:p>
    <w:p w14:paraId="1AFB4592" w14:textId="77777777" w:rsid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Voir si </w:t>
      </w:r>
      <w:proofErr w:type="gramStart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>la</w:t>
      </w:r>
      <w:proofErr w:type="gramEnd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 directory existe déjà :</w:t>
      </w:r>
    </w:p>
    <w:p w14:paraId="279F6EA7" w14:textId="34A8AE0F" w:rsidR="002A4DD6" w:rsidRP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SELECT </w:t>
      </w:r>
      <w:r w:rsidRPr="002A4DD6">
        <w:rPr>
          <w:color w:val="666600"/>
          <w:bdr w:val="none" w:sz="0" w:space="0" w:color="auto" w:frame="1"/>
          <w:lang w:eastAsia="fr-CH"/>
        </w:rPr>
        <w:t>*</w:t>
      </w:r>
    </w:p>
    <w:p w14:paraId="2A64BC49" w14:textId="14591D51" w:rsidR="002A4DD6" w:rsidRPr="002A4DD6" w:rsidRDefault="002A4DD6" w:rsidP="0004168F">
      <w:pPr>
        <w:pStyle w:val="Sansinterligne"/>
        <w:rPr>
          <w:rFonts w:ascii="Consolas" w:hAnsi="Consolas"/>
          <w:color w:val="2080AD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FROM </w:t>
      </w:r>
      <w:proofErr w:type="spellStart"/>
      <w:r w:rsidRPr="002A4DD6">
        <w:rPr>
          <w:bdr w:val="none" w:sz="0" w:space="0" w:color="auto" w:frame="1"/>
          <w:lang w:eastAsia="fr-CH"/>
        </w:rPr>
        <w:t>dba_directories</w:t>
      </w:r>
      <w:proofErr w:type="spellEnd"/>
      <w:r w:rsidR="0004168F">
        <w:rPr>
          <w:bdr w:val="none" w:sz="0" w:space="0" w:color="auto" w:frame="1"/>
          <w:lang w:eastAsia="fr-CH"/>
        </w:rPr>
        <w:t> ;</w:t>
      </w:r>
    </w:p>
    <w:p w14:paraId="7F70DED8" w14:textId="77777777" w:rsidR="002A4DD6" w:rsidRDefault="002A4DD6" w:rsidP="00834EA6">
      <w:pPr>
        <w:pStyle w:val="Sansinterligne"/>
        <w:rPr>
          <w:lang w:val="en-US"/>
        </w:rPr>
      </w:pPr>
    </w:p>
    <w:p w14:paraId="0FE0217C" w14:textId="77777777" w:rsidR="00C1318F" w:rsidRDefault="00C1318F" w:rsidP="00834EA6">
      <w:pPr>
        <w:pStyle w:val="Sansinterligne"/>
        <w:rPr>
          <w:lang w:val="en-US"/>
        </w:rPr>
      </w:pPr>
    </w:p>
    <w:p w14:paraId="2D9368B1" w14:textId="075CD83C" w:rsidR="00E71F18" w:rsidRPr="00E71F18" w:rsidRDefault="00C1318F" w:rsidP="00834EA6">
      <w:pPr>
        <w:pStyle w:val="Sansinterligne"/>
        <w:rPr>
          <w:lang w:val="en-US"/>
        </w:rPr>
      </w:pPr>
      <w:proofErr w:type="spellStart"/>
      <w:r>
        <w:rPr>
          <w:lang w:val="en-US"/>
        </w:rPr>
        <w:t>s</w:t>
      </w:r>
      <w:r w:rsidR="00E71F18">
        <w:rPr>
          <w:lang w:val="en-US"/>
        </w:rPr>
        <w:t>qlplush</w:t>
      </w:r>
      <w:proofErr w:type="spellEnd"/>
      <w:r w:rsidR="00E71F18">
        <w:rPr>
          <w:lang w:val="en-US"/>
        </w:rPr>
        <w:t xml:space="preserve"> system/Oracle19@</w:t>
      </w:r>
      <w:r>
        <w:rPr>
          <w:lang w:val="en-US"/>
        </w:rPr>
        <w:t>pspeq_pdb</w:t>
      </w:r>
    </w:p>
    <w:p w14:paraId="4D621996" w14:textId="53371448" w:rsidR="00834EA6" w:rsidRDefault="00834EA6" w:rsidP="00834EA6">
      <w:pPr>
        <w:pStyle w:val="Sansinterligne"/>
        <w:rPr>
          <w:lang w:val="en-US"/>
        </w:rPr>
      </w:pPr>
      <w:r w:rsidRPr="00014B78">
        <w:rPr>
          <w:lang w:val="en-US"/>
        </w:rPr>
        <w:t xml:space="preserve">SQL&gt; create </w:t>
      </w:r>
      <w:r w:rsidR="00BD715A">
        <w:rPr>
          <w:lang w:val="en-US"/>
        </w:rPr>
        <w:t xml:space="preserve">or replace </w:t>
      </w:r>
      <w:r w:rsidRPr="00014B78">
        <w:rPr>
          <w:lang w:val="en-US"/>
        </w:rPr>
        <w:t>directory expdp11g as '/</w:t>
      </w:r>
      <w:proofErr w:type="spellStart"/>
      <w:r w:rsidRPr="00014B78">
        <w:rPr>
          <w:lang w:val="en-US"/>
        </w:rPr>
        <w:t>db_backup</w:t>
      </w:r>
      <w:proofErr w:type="spellEnd"/>
      <w:r w:rsidRPr="00014B78">
        <w:rPr>
          <w:lang w:val="en-US"/>
        </w:rPr>
        <w:t>/FRA/</w:t>
      </w:r>
      <w:r w:rsidRPr="00FE5BC3">
        <w:rPr>
          <w:highlight w:val="yellow"/>
          <w:lang w:val="en-US"/>
        </w:rPr>
        <w:t>PSPE</w:t>
      </w:r>
      <w:r w:rsidRPr="00014B78">
        <w:rPr>
          <w:lang w:val="en-US"/>
        </w:rPr>
        <w:t>/';</w:t>
      </w:r>
    </w:p>
    <w:p w14:paraId="477C6416" w14:textId="77777777" w:rsidR="00834EA6" w:rsidRDefault="00834EA6" w:rsidP="00834EA6">
      <w:pPr>
        <w:pStyle w:val="Sansinterligne"/>
        <w:rPr>
          <w:lang w:val="en-US"/>
        </w:rPr>
      </w:pPr>
    </w:p>
    <w:p w14:paraId="68710D43" w14:textId="51FFCB7B" w:rsidR="00834EA6" w:rsidRDefault="00882DDD" w:rsidP="00834EA6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impdp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system@pspe</w:t>
      </w:r>
      <w:r w:rsidR="00834EA6" w:rsidRPr="009C40DE">
        <w:rPr>
          <w:lang w:val="en-US"/>
        </w:rPr>
        <w:t>_pdb</w:t>
      </w:r>
      <w:proofErr w:type="spellEnd"/>
      <w:r w:rsidR="00834EA6" w:rsidRPr="009C40DE">
        <w:rPr>
          <w:lang w:val="en-US"/>
        </w:rPr>
        <w:t xml:space="preserve"> directory=expdp11g </w:t>
      </w:r>
      <w:proofErr w:type="spellStart"/>
      <w:r w:rsidR="00834EA6" w:rsidRPr="009C40DE">
        <w:rPr>
          <w:lang w:val="en-US"/>
        </w:rPr>
        <w:t>dumpfile</w:t>
      </w:r>
      <w:proofErr w:type="spellEnd"/>
      <w:r w:rsidR="00834EA6" w:rsidRPr="009C40DE">
        <w:rPr>
          <w:lang w:val="en-US"/>
        </w:rPr>
        <w:t>=</w:t>
      </w:r>
      <w:r w:rsidR="007F2103">
        <w:rPr>
          <w:lang w:val="en-US"/>
        </w:rPr>
        <w:t>hojg11</w:t>
      </w:r>
      <w:r w:rsidR="00834EA6" w:rsidRPr="009C40DE">
        <w:rPr>
          <w:lang w:val="en-US"/>
        </w:rPr>
        <w:t xml:space="preserve">.dmp </w:t>
      </w:r>
      <w:proofErr w:type="spellStart"/>
      <w:r w:rsidR="00834EA6" w:rsidRPr="009C40DE">
        <w:rPr>
          <w:lang w:val="en-US"/>
        </w:rPr>
        <w:t>logfile</w:t>
      </w:r>
      <w:proofErr w:type="spellEnd"/>
      <w:r w:rsidR="00834EA6" w:rsidRPr="009C40DE">
        <w:rPr>
          <w:lang w:val="en-US"/>
        </w:rPr>
        <w:t>=DATA_PUMP_DIR:pspe11_imp.log</w:t>
      </w:r>
      <w:r w:rsidR="00834EA6">
        <w:rPr>
          <w:lang w:val="en-US"/>
        </w:rPr>
        <w:t xml:space="preserve"> </w:t>
      </w:r>
      <w:proofErr w:type="spellStart"/>
      <w:r w:rsidR="00834EA6">
        <w:rPr>
          <w:lang w:val="en-US"/>
        </w:rPr>
        <w:t>remap_tablespace</w:t>
      </w:r>
      <w:proofErr w:type="spellEnd"/>
      <w:r w:rsidR="00834EA6">
        <w:rPr>
          <w:lang w:val="en-US"/>
        </w:rPr>
        <w:t>=</w:t>
      </w:r>
      <w:proofErr w:type="spellStart"/>
      <w:r w:rsidR="00834EA6">
        <w:rPr>
          <w:lang w:val="en-US"/>
        </w:rPr>
        <w:t>temp_guido:temp</w:t>
      </w:r>
      <w:proofErr w:type="spellEnd"/>
    </w:p>
    <w:p w14:paraId="5416C411" w14:textId="77777777" w:rsidR="00834EA6" w:rsidRDefault="00834EA6" w:rsidP="00834EA6">
      <w:pPr>
        <w:pStyle w:val="Sansinterligne"/>
        <w:rPr>
          <w:lang w:val="en-US"/>
        </w:rPr>
      </w:pPr>
    </w:p>
    <w:p w14:paraId="086C9C44" w14:textId="38049165" w:rsidR="00834EA6" w:rsidRDefault="002A4DD6" w:rsidP="00834EA6">
      <w:pPr>
        <w:pStyle w:val="Sansinterligne"/>
      </w:pPr>
      <w:proofErr w:type="gramStart"/>
      <w:r w:rsidRPr="002A4DD6">
        <w:rPr>
          <w:highlight w:val="yellow"/>
        </w:rPr>
        <w:t>si</w:t>
      </w:r>
      <w:proofErr w:type="gramEnd"/>
      <w:r w:rsidRPr="002A4DD6">
        <w:rPr>
          <w:highlight w:val="yellow"/>
        </w:rPr>
        <w:t xml:space="preserve"> trop d’erreurs à l’import</w:t>
      </w:r>
      <w:r w:rsidR="00834EA6" w:rsidRPr="002A4DD6">
        <w:rPr>
          <w:highlight w:val="yellow"/>
        </w:rPr>
        <w:t> :</w:t>
      </w:r>
    </w:p>
    <w:p w14:paraId="49B3993F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Ctrl-C</w:t>
      </w:r>
    </w:p>
    <w:p w14:paraId="0A0AD6BD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 xml:space="preserve">Import&gt; </w:t>
      </w:r>
      <w:proofErr w:type="spellStart"/>
      <w:r w:rsidRPr="00733084">
        <w:rPr>
          <w:lang w:val="en-US"/>
        </w:rPr>
        <w:t>kill_job</w:t>
      </w:r>
      <w:proofErr w:type="spellEnd"/>
    </w:p>
    <w:p w14:paraId="5CDCC3C3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>Are you sure you wish to stop this job ([yes]/no): yes</w:t>
      </w:r>
    </w:p>
    <w:p w14:paraId="6697203F" w14:textId="08795A07" w:rsidR="00FE5BC3" w:rsidRDefault="00FE5BC3" w:rsidP="00836437">
      <w:pPr>
        <w:pStyle w:val="Sansinterligne"/>
        <w:rPr>
          <w:lang w:val="en-US"/>
        </w:rPr>
      </w:pPr>
    </w:p>
    <w:p w14:paraId="55A178B3" w14:textId="4C296698" w:rsidR="00B756FC" w:rsidRDefault="00B756FC" w:rsidP="00B756FC">
      <w:pPr>
        <w:pStyle w:val="Titre1"/>
        <w:rPr>
          <w:lang w:val="en-US"/>
        </w:rPr>
      </w:pPr>
      <w:bookmarkStart w:id="18" w:name="_Toc98348562"/>
      <w:proofErr w:type="spellStart"/>
      <w:r>
        <w:rPr>
          <w:lang w:val="en-US"/>
        </w:rPr>
        <w:t>Problème</w:t>
      </w:r>
      <w:proofErr w:type="spellEnd"/>
      <w:r>
        <w:rPr>
          <w:lang w:val="en-US"/>
        </w:rPr>
        <w:t xml:space="preserve"> roles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profiles</w:t>
      </w:r>
      <w:bookmarkEnd w:id="18"/>
    </w:p>
    <w:p w14:paraId="6B51C35C" w14:textId="1293AAD2" w:rsidR="00B756FC" w:rsidRPr="00B756FC" w:rsidRDefault="00B756FC" w:rsidP="00B756FC">
      <w:r w:rsidRPr="00B756FC">
        <w:t xml:space="preserve">Faire </w:t>
      </w:r>
      <w:r w:rsidR="002A4DD6">
        <w:t xml:space="preserve">un </w:t>
      </w:r>
      <w:r w:rsidRPr="00B756FC">
        <w:t>export de</w:t>
      </w:r>
      <w:r w:rsidR="002A4DD6">
        <w:t>s</w:t>
      </w:r>
      <w:r w:rsidRPr="00B756FC">
        <w:t xml:space="preserve"> </w:t>
      </w:r>
      <w:proofErr w:type="spellStart"/>
      <w:r w:rsidRPr="00B756FC">
        <w:t>roles</w:t>
      </w:r>
      <w:proofErr w:type="spellEnd"/>
      <w:r w:rsidRPr="00B756FC">
        <w:t xml:space="preserve"> e</w:t>
      </w:r>
      <w:r>
        <w:t>t profiles</w:t>
      </w:r>
      <w:r w:rsidR="00246843">
        <w:t xml:space="preserve"> (</w:t>
      </w:r>
      <w:r w:rsidR="002A4DD6">
        <w:t>depuis la base de</w:t>
      </w:r>
      <w:r w:rsidR="00246843">
        <w:t xml:space="preserve"> </w:t>
      </w:r>
      <w:proofErr w:type="spellStart"/>
      <w:r w:rsidR="00246843">
        <w:t>prod</w:t>
      </w:r>
      <w:proofErr w:type="spellEnd"/>
      <w:r w:rsidR="00246843">
        <w:t>)</w:t>
      </w:r>
    </w:p>
    <w:p w14:paraId="64205CB4" w14:textId="7121BCCB" w:rsidR="00985A4E" w:rsidRPr="00246843" w:rsidRDefault="00985A4E" w:rsidP="00836437">
      <w:pPr>
        <w:pStyle w:val="Sansinterligne"/>
      </w:pPr>
      <w:r w:rsidRPr="00246843">
        <w:t xml:space="preserve">oracle@sfhvora10:~/ [PSPE] </w:t>
      </w:r>
      <w:proofErr w:type="spellStart"/>
      <w:r w:rsidRPr="00246843">
        <w:t>expdp</w:t>
      </w:r>
      <w:proofErr w:type="spellEnd"/>
      <w:r w:rsidRPr="00246843">
        <w:t xml:space="preserve"> </w:t>
      </w:r>
      <w:proofErr w:type="spellStart"/>
      <w:r w:rsidRPr="00246843">
        <w:t>dumpfile</w:t>
      </w:r>
      <w:proofErr w:type="spellEnd"/>
      <w:r w:rsidRPr="00246843">
        <w:t xml:space="preserve">=pspe11_profile_roles.dmp full=y 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=profile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role_grant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=user logfile=pspe11_profile_role.log </w:t>
      </w:r>
      <w:proofErr w:type="spellStart"/>
      <w:r w:rsidRPr="00246843">
        <w:t>reuse_dumpfiles</w:t>
      </w:r>
      <w:proofErr w:type="spellEnd"/>
      <w:r w:rsidRPr="00246843">
        <w:t>=</w:t>
      </w:r>
      <w:proofErr w:type="spellStart"/>
      <w:r w:rsidRPr="00246843">
        <w:t>yes</w:t>
      </w:r>
      <w:proofErr w:type="spellEnd"/>
    </w:p>
    <w:p w14:paraId="3654AE95" w14:textId="1816E6DA" w:rsidR="00985A4E" w:rsidRPr="00246843" w:rsidRDefault="00985A4E" w:rsidP="00836437">
      <w:pPr>
        <w:pStyle w:val="Sansinterligne"/>
      </w:pPr>
    </w:p>
    <w:p w14:paraId="41A2ED7F" w14:textId="55265AC3" w:rsidR="00246843" w:rsidRPr="00246843" w:rsidRDefault="00715867" w:rsidP="00836437">
      <w:pPr>
        <w:pStyle w:val="Sansinterligne"/>
      </w:pPr>
      <w:r>
        <w:t>Créer un</w:t>
      </w:r>
      <w:r w:rsidR="00246843" w:rsidRPr="00246843">
        <w:t xml:space="preserve"> fichier SQL ave</w:t>
      </w:r>
      <w:r w:rsidR="00246843">
        <w:t xml:space="preserve">c les résultats (dans </w:t>
      </w:r>
      <w:proofErr w:type="gramStart"/>
      <w:r w:rsidR="00246843">
        <w:t>la</w:t>
      </w:r>
      <w:proofErr w:type="gramEnd"/>
      <w:r w:rsidR="00246843">
        <w:t xml:space="preserve"> prod, il ne fait rien à la base de données)</w:t>
      </w:r>
    </w:p>
    <w:p w14:paraId="381582EE" w14:textId="5336825C" w:rsidR="00985A4E" w:rsidRPr="001C1B70" w:rsidRDefault="001C1B70" w:rsidP="00836437">
      <w:pPr>
        <w:pStyle w:val="Sansinterligne"/>
      </w:pPr>
      <w:proofErr w:type="spellStart"/>
      <w:proofErr w:type="gramStart"/>
      <w:r w:rsidRPr="001C1B70">
        <w:t>impdp</w:t>
      </w:r>
      <w:proofErr w:type="spellEnd"/>
      <w:proofErr w:type="gramEnd"/>
      <w:r w:rsidRPr="001C1B70">
        <w:t xml:space="preserve"> </w:t>
      </w:r>
      <w:proofErr w:type="spellStart"/>
      <w:r w:rsidRPr="001C1B70">
        <w:t>dumpfile</w:t>
      </w:r>
      <w:proofErr w:type="spellEnd"/>
      <w:r w:rsidRPr="001C1B70">
        <w:t>=pspe11_profile_roles.dmp</w:t>
      </w:r>
      <w:r>
        <w:t xml:space="preserve"> </w:t>
      </w:r>
      <w:proofErr w:type="spellStart"/>
      <w:r w:rsidR="007C2D33">
        <w:t>sqlfile</w:t>
      </w:r>
      <w:proofErr w:type="spellEnd"/>
      <w:r w:rsidR="007C2D33">
        <w:t>=</w:t>
      </w:r>
      <w:r w:rsidR="007C2D33" w:rsidRPr="007C2D33">
        <w:t xml:space="preserve"> </w:t>
      </w:r>
      <w:r w:rsidR="007C2D33" w:rsidRPr="001C1B70">
        <w:t>pspe11_profile_roles.</w:t>
      </w:r>
      <w:r w:rsidR="007C2D33">
        <w:t>sql</w:t>
      </w:r>
    </w:p>
    <w:p w14:paraId="16306D07" w14:textId="16066EC0" w:rsidR="00985A4E" w:rsidRDefault="00985A4E" w:rsidP="00836437">
      <w:pPr>
        <w:pStyle w:val="Sansinterligne"/>
      </w:pPr>
    </w:p>
    <w:p w14:paraId="0FD38901" w14:textId="1DFCB9EA" w:rsidR="00246843" w:rsidRPr="00246843" w:rsidRDefault="00246843" w:rsidP="00836437">
      <w:pPr>
        <w:pStyle w:val="Sansinterligne"/>
      </w:pPr>
      <w:r>
        <w:t xml:space="preserve">Voir dans le fichier : </w:t>
      </w:r>
      <w:r w:rsidRPr="00246843">
        <w:t>/</w:t>
      </w:r>
      <w:proofErr w:type="spellStart"/>
      <w:r w:rsidRPr="00246843">
        <w:t>db_backup</w:t>
      </w:r>
      <w:proofErr w:type="spellEnd"/>
      <w:r w:rsidRPr="00246843">
        <w:t>/FRA/PSPE/</w:t>
      </w:r>
      <w:r w:rsidRPr="001C1B70">
        <w:t>pspe11_profile_roles</w:t>
      </w:r>
      <w:r>
        <w:t>.sql</w:t>
      </w:r>
    </w:p>
    <w:p w14:paraId="3DB88BFF" w14:textId="77777777" w:rsidR="00246843" w:rsidRDefault="00246843" w:rsidP="00836437">
      <w:pPr>
        <w:pStyle w:val="Sansinterligne"/>
      </w:pPr>
    </w:p>
    <w:p w14:paraId="1086283B" w14:textId="6E43BE4B" w:rsidR="00005E20" w:rsidRDefault="00246843" w:rsidP="00836437">
      <w:pPr>
        <w:pStyle w:val="Sansinterligne"/>
      </w:pPr>
      <w:r>
        <w:t>S</w:t>
      </w:r>
      <w:r w:rsidR="00005E20">
        <w:t>électionner à la main</w:t>
      </w:r>
      <w:r>
        <w:t xml:space="preserve"> seulement le </w:t>
      </w:r>
      <w:r w:rsidR="00267105">
        <w:t>nécessaire</w:t>
      </w:r>
      <w:r>
        <w:t> </w:t>
      </w:r>
      <w:r w:rsidR="003F2AFE">
        <w:t xml:space="preserve">et créer dans </w:t>
      </w:r>
      <w:r w:rsidR="00DE1E63">
        <w:t>la PDB </w:t>
      </w:r>
      <w:r>
        <w:t>:</w:t>
      </w:r>
    </w:p>
    <w:p w14:paraId="128FE438" w14:textId="5A5C177E" w:rsidR="00495A0F" w:rsidRDefault="00495A0F" w:rsidP="00836437">
      <w:pPr>
        <w:pStyle w:val="Sansinterligne"/>
      </w:pPr>
    </w:p>
    <w:p w14:paraId="09C44D9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>CREATE PROFILE "MONITORING_PROFILE"</w:t>
      </w:r>
    </w:p>
    <w:p w14:paraId="4AE068A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1E1B924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22C69B4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3840FB6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2FFA09E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265B523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86ECE2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6DE72F1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59057FE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4308D44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44C572D3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5D2F53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DEFAULT</w:t>
      </w:r>
    </w:p>
    <w:p w14:paraId="69166D1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1C64D07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lastRenderedPageBreak/>
        <w:t xml:space="preserve">         PASSWORD_REUSE_MAX DEFAULT</w:t>
      </w:r>
    </w:p>
    <w:p w14:paraId="629E6AC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72723BD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236D824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DEFAULT ;</w:t>
      </w:r>
      <w:proofErr w:type="gramEnd"/>
    </w:p>
    <w:p w14:paraId="3B2B2D2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CREATE PROFILE "POLYUSER"</w:t>
      </w:r>
    </w:p>
    <w:p w14:paraId="0270828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314BEF2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49216B0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2214CD0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130B6B2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381B761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08D200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11135D3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2EEB5C7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16484E5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6EF2A0D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D11699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UNLIMITED</w:t>
      </w:r>
    </w:p>
    <w:p w14:paraId="500DA2A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3625827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580ABFA2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2F6690B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19FE358F" w14:textId="0CCB1879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UNLIMITED ;</w:t>
      </w:r>
      <w:proofErr w:type="gramEnd"/>
    </w:p>
    <w:p w14:paraId="00B284C1" w14:textId="5B9B9024" w:rsidR="00495A0F" w:rsidRPr="00C7075B" w:rsidRDefault="00495A0F" w:rsidP="003F2AFE">
      <w:pPr>
        <w:pStyle w:val="Paragraphedeliste"/>
        <w:rPr>
          <w:lang w:val="en-US"/>
        </w:rPr>
      </w:pPr>
    </w:p>
    <w:p w14:paraId="683ECC3D" w14:textId="6CEC7EB2" w:rsidR="00495A0F" w:rsidRPr="00495A0F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495A0F" w:rsidRPr="00495A0F">
        <w:rPr>
          <w:lang w:val="en-US"/>
        </w:rPr>
        <w:t>CREATE ROLE "POLYUSERADMIN";</w:t>
      </w:r>
    </w:p>
    <w:p w14:paraId="24626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"POLYUSERADMIN" FROM SYS;</w:t>
      </w:r>
    </w:p>
    <w:p w14:paraId="6F051AD7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"POLYPOINTPRIVS";</w:t>
      </w:r>
    </w:p>
    <w:p w14:paraId="04EFB72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"POLYPOINTPRIVS" FROM SYS;</w:t>
      </w:r>
    </w:p>
    <w:p w14:paraId="7B50EE7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en-US"/>
        </w:rPr>
        <w:t xml:space="preserve"> </w:t>
      </w:r>
      <w:r w:rsidRPr="00495A0F">
        <w:rPr>
          <w:lang w:val="de-CH"/>
        </w:rPr>
        <w:t>CREATE ROLE "LEITBEDIENER";</w:t>
      </w:r>
    </w:p>
    <w:p w14:paraId="47D2004F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"LEITBEDIENER" FROM SYS;</w:t>
      </w:r>
    </w:p>
    <w:p w14:paraId="5E62BEA0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"RAPLEITBEDIENER";</w:t>
      </w:r>
    </w:p>
    <w:p w14:paraId="3252CEA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"RAPLEITBEDIENER" FROM SYS;</w:t>
      </w:r>
    </w:p>
    <w:p w14:paraId="2DCF646B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"DOCLEITBEDIENER";</w:t>
      </w:r>
    </w:p>
    <w:p w14:paraId="6B43DF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de-CH"/>
        </w:rPr>
        <w:t xml:space="preserve"> </w:t>
      </w:r>
      <w:r w:rsidRPr="00495A0F">
        <w:rPr>
          <w:lang w:val="en-US"/>
        </w:rPr>
        <w:t>REVOKE "DOCLEITBEDIENER" FROM SYS;</w:t>
      </w:r>
    </w:p>
    <w:p w14:paraId="25D582C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"PEPUSER";</w:t>
      </w:r>
    </w:p>
    <w:p w14:paraId="0945DD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"PEPUSER" FROM SYS;</w:t>
      </w:r>
    </w:p>
    <w:p w14:paraId="583F0B5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"RAPUSER";</w:t>
      </w:r>
    </w:p>
    <w:p w14:paraId="411B845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"RAPUSER" FROM SYS;</w:t>
      </w:r>
    </w:p>
    <w:p w14:paraId="57AFC07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"DOCUSER";</w:t>
      </w:r>
    </w:p>
    <w:p w14:paraId="7CC4E87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"DOCUSER" FROM SYS;</w:t>
      </w:r>
    </w:p>
    <w:p w14:paraId="29161D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"INTERFACEUSER";</w:t>
      </w:r>
    </w:p>
    <w:p w14:paraId="649AFCB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"INTERFACEUSER" FROM SYS;</w:t>
      </w:r>
    </w:p>
    <w:p w14:paraId="28DE9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"POLYVIEWPRIVS";</w:t>
      </w:r>
    </w:p>
    <w:p w14:paraId="364B59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"POLYVIEWPRIVS" FROM SYS;</w:t>
      </w:r>
    </w:p>
    <w:p w14:paraId="03A8CC5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"POLYAPPPRIVS";</w:t>
      </w:r>
    </w:p>
    <w:p w14:paraId="26EA0B7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"POLYAPPPRIVS" FROM SYS;</w:t>
      </w:r>
    </w:p>
    <w:p w14:paraId="7BC624C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"BI_ROLE";</w:t>
      </w:r>
    </w:p>
    <w:p w14:paraId="44DEBB76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"BI_ROLE" FROM SYS;</w:t>
      </w:r>
    </w:p>
    <w:p w14:paraId="2FCA7E4D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"WLROLE";</w:t>
      </w:r>
    </w:p>
    <w:p w14:paraId="176C915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lastRenderedPageBreak/>
        <w:t xml:space="preserve"> REVOKE "WLROLE" FROM SYS;</w:t>
      </w:r>
    </w:p>
    <w:p w14:paraId="3B118BFB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"XSROLE";</w:t>
      </w:r>
    </w:p>
    <w:p w14:paraId="00E2B35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"XSROLE" FROM SYS;</w:t>
      </w:r>
    </w:p>
    <w:p w14:paraId="1406D68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"SMROLE";</w:t>
      </w:r>
    </w:p>
    <w:p w14:paraId="3A3CCEF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"SMROLE" FROM SYS;</w:t>
      </w:r>
    </w:p>
    <w:p w14:paraId="49DCC6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"WLIFROLE";</w:t>
      </w:r>
    </w:p>
    <w:p w14:paraId="7E8E7F7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"WLIFROLE" FROM SYS;</w:t>
      </w:r>
    </w:p>
    <w:p w14:paraId="3BBE2F89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"PS_ROLE";</w:t>
      </w:r>
    </w:p>
    <w:p w14:paraId="4C76D8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"PS_ROLE" FROM SYS;</w:t>
      </w:r>
    </w:p>
    <w:p w14:paraId="79F59F79" w14:textId="2ED65FBE" w:rsidR="00495A0F" w:rsidRDefault="00495A0F" w:rsidP="003F2AFE">
      <w:pPr>
        <w:pStyle w:val="Paragraphedeliste"/>
      </w:pPr>
      <w:r w:rsidRPr="00495A0F">
        <w:rPr>
          <w:lang w:val="en-US"/>
        </w:rPr>
        <w:t xml:space="preserve"> </w:t>
      </w:r>
      <w:r>
        <w:t>CREATE ROLE "APIAPROLE";</w:t>
      </w:r>
    </w:p>
    <w:p w14:paraId="5C52284D" w14:textId="5E14B12D" w:rsidR="00BF70EB" w:rsidRPr="00BF70EB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BF70EB" w:rsidRPr="00BF70EB">
        <w:rPr>
          <w:lang w:val="en-US"/>
        </w:rPr>
        <w:t>REVOKE "APIAPROLE" FROM SYS;</w:t>
      </w:r>
    </w:p>
    <w:p w14:paraId="56E0FC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"CC_ROLE";</w:t>
      </w:r>
    </w:p>
    <w:p w14:paraId="516C9242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"CC_ROLE" FROM SYS;</w:t>
      </w:r>
    </w:p>
    <w:p w14:paraId="4D33C4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"CRCROLE";</w:t>
      </w:r>
    </w:p>
    <w:p w14:paraId="20A23EDA" w14:textId="0B369B3D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"CRCROLE" FROM SYS;</w:t>
      </w:r>
    </w:p>
    <w:p w14:paraId="043C2537" w14:textId="77777777" w:rsidR="00005E20" w:rsidRPr="00BF70EB" w:rsidRDefault="00005E20" w:rsidP="00836437">
      <w:pPr>
        <w:pStyle w:val="Sansinterligne"/>
        <w:rPr>
          <w:lang w:val="en-US"/>
        </w:rPr>
      </w:pPr>
    </w:p>
    <w:p w14:paraId="1F76B9B6" w14:textId="6495C307" w:rsidR="00014B78" w:rsidRDefault="00F664F2" w:rsidP="00014B78">
      <w:pPr>
        <w:pStyle w:val="Sansinterligne"/>
        <w:rPr>
          <w:lang w:val="en-US"/>
        </w:rPr>
      </w:pPr>
      <w:r>
        <w:rPr>
          <w:lang w:val="en-US"/>
        </w:rPr>
        <w:t xml:space="preserve">LOGIN </w:t>
      </w:r>
    </w:p>
    <w:p w14:paraId="6067D3C9" w14:textId="580D94A0" w:rsidR="00F664F2" w:rsidRPr="00625EBF" w:rsidRDefault="00F664F2" w:rsidP="00F664F2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F664F2">
        <w:t>ALTER_SESSION_POLYPOINT.sql</w:t>
      </w:r>
      <w:proofErr w:type="spellEnd"/>
      <w:r w:rsidRPr="00625EBF">
        <w:t xml:space="preserve"> sfhvora1</w:t>
      </w:r>
      <w:r>
        <w:t>0</w:t>
      </w:r>
      <w:r w:rsidRPr="00625EBF">
        <w:t>:</w:t>
      </w:r>
      <w:r>
        <w:t>/home/oracle19/scripts</w:t>
      </w:r>
    </w:p>
    <w:p w14:paraId="1F5D97D0" w14:textId="77777777" w:rsidR="00F664F2" w:rsidRDefault="00F664F2" w:rsidP="00014B78">
      <w:pPr>
        <w:pStyle w:val="Sansinterligne"/>
        <w:rPr>
          <w:lang w:val="en-US"/>
        </w:rPr>
      </w:pPr>
    </w:p>
    <w:p w14:paraId="046D6C50" w14:textId="61934007" w:rsidR="00F330C8" w:rsidRDefault="00F330C8" w:rsidP="00DE1E63">
      <w:pPr>
        <w:pStyle w:val="Titre1"/>
        <w:rPr>
          <w:lang w:val="en-US"/>
        </w:rPr>
      </w:pPr>
      <w:bookmarkStart w:id="19" w:name="_Toc98348563"/>
      <w:r>
        <w:rPr>
          <w:lang w:val="en-US"/>
        </w:rPr>
        <w:t xml:space="preserve">Compiler objects </w:t>
      </w:r>
      <w:proofErr w:type="spellStart"/>
      <w:r>
        <w:rPr>
          <w:lang w:val="en-US"/>
        </w:rPr>
        <w:t>invalides</w:t>
      </w:r>
      <w:proofErr w:type="spellEnd"/>
      <w:r>
        <w:rPr>
          <w:lang w:val="en-US"/>
        </w:rPr>
        <w:t>:</w:t>
      </w:r>
      <w:bookmarkEnd w:id="19"/>
    </w:p>
    <w:p w14:paraId="690C4181" w14:textId="6E8785D5" w:rsidR="00DE1E63" w:rsidRPr="00DE1E63" w:rsidRDefault="00DE1E63" w:rsidP="00DE1E63">
      <w:r w:rsidRPr="00DE1E63">
        <w:t>Il faut aller interactivement, p</w:t>
      </w:r>
      <w:r>
        <w:t xml:space="preserve">etit à petit. Choisir un objet avec erreur dans le </w:t>
      </w:r>
      <w:proofErr w:type="spellStart"/>
      <w:r>
        <w:t>log</w:t>
      </w:r>
      <w:proofErr w:type="spellEnd"/>
      <w:r>
        <w:t xml:space="preserve"> de </w:t>
      </w:r>
      <w:proofErr w:type="spellStart"/>
      <w:r w:rsidR="00DA1F7A">
        <w:t>impdp</w:t>
      </w:r>
      <w:proofErr w:type="spellEnd"/>
      <w:r w:rsidR="00DA1F7A">
        <w:t> :</w:t>
      </w:r>
    </w:p>
    <w:p w14:paraId="1DBDB140" w14:textId="1145A73D" w:rsidR="00F330C8" w:rsidRPr="00DE1E63" w:rsidRDefault="00F330C8" w:rsidP="00014B78">
      <w:pPr>
        <w:pStyle w:val="Sansinterligne"/>
      </w:pPr>
    </w:p>
    <w:p w14:paraId="15C4636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session set container=</w:t>
      </w:r>
      <w:proofErr w:type="spellStart"/>
      <w:r w:rsidRPr="00F330C8">
        <w:rPr>
          <w:lang w:val="en-US"/>
        </w:rPr>
        <w:t>pspeq_pdb</w:t>
      </w:r>
      <w:proofErr w:type="spellEnd"/>
      <w:r w:rsidRPr="00F330C8">
        <w:rPr>
          <w:lang w:val="en-US"/>
        </w:rPr>
        <w:t>;</w:t>
      </w:r>
    </w:p>
    <w:p w14:paraId="1B50551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Session altered.</w:t>
      </w:r>
    </w:p>
    <w:p w14:paraId="73DBF723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8A4FFFC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procedure "DISDBA"."TERMININSERTLS" compile;</w:t>
      </w:r>
    </w:p>
    <w:p w14:paraId="2D7BC68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Procedure altered with compilation errors.</w:t>
      </w:r>
    </w:p>
    <w:p w14:paraId="007C15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33560971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06B512F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PROCEDURE "DISDBA"."TERMININSERTLS":</w:t>
      </w:r>
    </w:p>
    <w:p w14:paraId="6BA6383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C7259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0CFA6D2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7E3AFDD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31/5     PL/SQL: SQL Statement ignored</w:t>
      </w:r>
    </w:p>
    <w:p w14:paraId="3829C8B3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F330C8">
        <w:rPr>
          <w:lang w:val="en-US"/>
        </w:rPr>
        <w:t xml:space="preserve">71/40    PL/SQL: ORA-06575: </w:t>
      </w:r>
      <w:r w:rsidRPr="00DA1F7A">
        <w:rPr>
          <w:b/>
          <w:bCs/>
          <w:lang w:val="en-US"/>
        </w:rPr>
        <w:t>Package or function GETLSEXPORTCODE is in an</w:t>
      </w:r>
    </w:p>
    <w:p w14:paraId="36054488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DA1F7A">
        <w:rPr>
          <w:b/>
          <w:bCs/>
          <w:lang w:val="en-US"/>
        </w:rPr>
        <w:t xml:space="preserve">         invalid state</w:t>
      </w:r>
    </w:p>
    <w:p w14:paraId="0322F68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F57E90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DA1F7A">
        <w:rPr>
          <w:b/>
          <w:bCs/>
          <w:lang w:val="en-US"/>
        </w:rPr>
        <w:t>procedure "DISDBA"."GETLSEXPORTCODE" compile</w:t>
      </w:r>
      <w:r w:rsidRPr="00F330C8">
        <w:rPr>
          <w:lang w:val="en-US"/>
        </w:rPr>
        <w:t>;</w:t>
      </w:r>
    </w:p>
    <w:p w14:paraId="1A9307B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alter procedure "DISDBA"."GETLSEXPORTCODE" compile</w:t>
      </w:r>
    </w:p>
    <w:p w14:paraId="159C9A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*</w:t>
      </w:r>
    </w:p>
    <w:p w14:paraId="33E2ED1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 at line 1:</w:t>
      </w:r>
    </w:p>
    <w:p w14:paraId="23AE76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ORA-04043: object </w:t>
      </w:r>
      <w:r w:rsidRPr="006D026B">
        <w:rPr>
          <w:b/>
          <w:bCs/>
          <w:lang w:val="en-US"/>
        </w:rPr>
        <w:t>GETLSEXPORTCODE</w:t>
      </w:r>
      <w:r w:rsidRPr="00F330C8">
        <w:rPr>
          <w:lang w:val="en-US"/>
        </w:rPr>
        <w:t xml:space="preserve"> does not exist</w:t>
      </w:r>
    </w:p>
    <w:p w14:paraId="7707E2D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495E1C5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502F4B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select </w:t>
      </w:r>
      <w:proofErr w:type="spellStart"/>
      <w:r w:rsidRPr="00F330C8">
        <w:rPr>
          <w:lang w:val="en-US"/>
        </w:rPr>
        <w:t>owner</w:t>
      </w:r>
      <w:proofErr w:type="gramStart"/>
      <w:r w:rsidRPr="00F330C8">
        <w:rPr>
          <w:lang w:val="en-US"/>
        </w:rPr>
        <w:t>,object</w:t>
      </w:r>
      <w:proofErr w:type="gramEnd"/>
      <w:r w:rsidRPr="00F330C8">
        <w:rPr>
          <w:lang w:val="en-US"/>
        </w:rPr>
        <w:t>_type</w:t>
      </w:r>
      <w:proofErr w:type="spellEnd"/>
      <w:r w:rsidRPr="00F330C8">
        <w:rPr>
          <w:lang w:val="en-US"/>
        </w:rPr>
        <w:t xml:space="preserve"> from </w:t>
      </w:r>
      <w:proofErr w:type="spellStart"/>
      <w:r w:rsidRPr="00F330C8">
        <w:rPr>
          <w:lang w:val="en-US"/>
        </w:rPr>
        <w:t>dba_objects</w:t>
      </w:r>
      <w:proofErr w:type="spellEnd"/>
      <w:r w:rsidRPr="00F330C8">
        <w:rPr>
          <w:lang w:val="en-US"/>
        </w:rPr>
        <w:t xml:space="preserve"> where </w:t>
      </w:r>
      <w:proofErr w:type="spellStart"/>
      <w:r w:rsidRPr="00F330C8">
        <w:rPr>
          <w:lang w:val="en-US"/>
        </w:rPr>
        <w:t>object_name</w:t>
      </w:r>
      <w:proofErr w:type="spellEnd"/>
      <w:r w:rsidRPr="00F330C8">
        <w:rPr>
          <w:lang w:val="en-US"/>
        </w:rPr>
        <w:t>=</w:t>
      </w:r>
      <w:r w:rsidRPr="006D026B">
        <w:rPr>
          <w:b/>
          <w:bCs/>
          <w:lang w:val="en-US"/>
        </w:rPr>
        <w:t>'GETLSEXPORTCODE'</w:t>
      </w:r>
      <w:r w:rsidRPr="00F330C8">
        <w:rPr>
          <w:lang w:val="en-US"/>
        </w:rPr>
        <w:t>;</w:t>
      </w:r>
    </w:p>
    <w:p w14:paraId="5D7217FF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7D0F687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OWNER                                                                                                                            OBJECT_TYPE</w:t>
      </w:r>
    </w:p>
    <w:p w14:paraId="5327FE2A" w14:textId="6EE36225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lastRenderedPageBreak/>
        <w:t xml:space="preserve">-------------------------------------------------------------------------------------------------------------------------------- </w:t>
      </w:r>
    </w:p>
    <w:p w14:paraId="404E763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DISDBA                                                                                                                           </w:t>
      </w:r>
      <w:r w:rsidRPr="00B45D5F">
        <w:rPr>
          <w:b/>
          <w:bCs/>
          <w:lang w:val="en-US"/>
        </w:rPr>
        <w:t>FUNCTION</w:t>
      </w:r>
    </w:p>
    <w:p w14:paraId="1D18DC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DD4505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B45D5F">
        <w:rPr>
          <w:b/>
          <w:bCs/>
          <w:lang w:val="en-US"/>
        </w:rPr>
        <w:t>function</w:t>
      </w:r>
      <w:r w:rsidRPr="00F330C8">
        <w:rPr>
          <w:lang w:val="en-US"/>
        </w:rPr>
        <w:t xml:space="preserve"> "DISDBA"."GETLSEXPORTCODE" compile;</w:t>
      </w:r>
    </w:p>
    <w:p w14:paraId="351A3919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A0D4FB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Function altered with compilation errors.</w:t>
      </w:r>
    </w:p>
    <w:p w14:paraId="7BB8254D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7BE48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45FBA62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FUNCTION "DISDBA"."GETLSEXPORTCODE":</w:t>
      </w:r>
    </w:p>
    <w:p w14:paraId="6221F118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B2B182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4F49B83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5A2C734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58/7     PL/SQL: Statement ignored</w:t>
      </w:r>
    </w:p>
    <w:p w14:paraId="764FB3E6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58/19    PLS-00905: object DISDBA.EXPCODEFROMLISTEN_ID is invalid</w:t>
      </w:r>
    </w:p>
    <w:p w14:paraId="6AB56C79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68/7     PL/SQL: Statement ignored</w:t>
      </w:r>
    </w:p>
    <w:p w14:paraId="4D0F49C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68/19    PLS-00905: object DISDBA.EXPCODEFROMLISTEN_ID is invalid</w:t>
      </w:r>
    </w:p>
    <w:p w14:paraId="5E8E3FBE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73/7     PL/SQL: Statement ignored</w:t>
      </w:r>
    </w:p>
    <w:p w14:paraId="12303DC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73/19    PLS-00905: object DISDBA.EXPCODEFROMKNOTEN_ID is invalid</w:t>
      </w:r>
    </w:p>
    <w:p w14:paraId="5FBFE33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86/7     PL/SQL: Statement ignored</w:t>
      </w:r>
    </w:p>
    <w:p w14:paraId="382D9179" w14:textId="5F7DD8CD" w:rsid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86/19    PLS-00905: object DISDBA.EXPCODEFROMKNOTEN_ID is invalid</w:t>
      </w:r>
    </w:p>
    <w:p w14:paraId="77E5B500" w14:textId="77777777" w:rsidR="00C13284" w:rsidRDefault="00C13284" w:rsidP="00F330C8">
      <w:pPr>
        <w:pStyle w:val="Sansinterligne"/>
        <w:rPr>
          <w:lang w:val="en-US"/>
        </w:rPr>
      </w:pPr>
    </w:p>
    <w:p w14:paraId="425DCAA5" w14:textId="77777777" w:rsidR="00C13284" w:rsidRDefault="00C13284" w:rsidP="00F330C8">
      <w:pPr>
        <w:pStyle w:val="Sansinterligne"/>
        <w:rPr>
          <w:lang w:val="en-US"/>
        </w:rPr>
      </w:pPr>
    </w:p>
    <w:p w14:paraId="2333E958" w14:textId="77777777" w:rsidR="00C13284" w:rsidRDefault="00C13284" w:rsidP="00F330C8">
      <w:pPr>
        <w:pStyle w:val="Sansinterligne"/>
        <w:rPr>
          <w:lang w:val="en-US"/>
        </w:rPr>
      </w:pPr>
    </w:p>
    <w:p w14:paraId="5E2FD57B" w14:textId="77777777" w:rsidR="00180A92" w:rsidRDefault="00180A92" w:rsidP="00180A92">
      <w:pPr>
        <w:pStyle w:val="Titre1"/>
        <w:rPr>
          <w:lang w:val="en-US"/>
        </w:rPr>
      </w:pPr>
      <w:bookmarkStart w:id="20" w:name="_Toc98348564"/>
      <w:r>
        <w:rPr>
          <w:lang w:val="en-US"/>
        </w:rPr>
        <w:t>RECHARGER LA BASE PAR RMAN</w:t>
      </w:r>
      <w:bookmarkEnd w:id="20"/>
    </w:p>
    <w:p w14:paraId="0F2174D8" w14:textId="77777777" w:rsidR="00180A92" w:rsidRPr="00180A92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>RMAN&gt; run {</w:t>
      </w:r>
    </w:p>
    <w:p w14:paraId="118C2C0F" w14:textId="75903C48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archivelog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4982E7A8" w14:textId="39658773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backupset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3DFDF851" w14:textId="070A12D5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onlinelog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532BFE90" w14:textId="288136DE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set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newname</w:t>
      </w:r>
      <w:proofErr w:type="spellEnd"/>
      <w:r w:rsidRPr="00180A92">
        <w:rPr>
          <w:lang w:val="en-US"/>
        </w:rPr>
        <w:t xml:space="preserve"> for database to '/u01/prod/</w:t>
      </w:r>
      <w:proofErr w:type="spellStart"/>
      <w:r w:rsidRPr="00180A92">
        <w:rPr>
          <w:lang w:val="en-US"/>
        </w:rPr>
        <w:t>oradata</w:t>
      </w:r>
      <w:proofErr w:type="spellEnd"/>
      <w:r w:rsidRPr="00180A92">
        <w:rPr>
          <w:lang w:val="en-US"/>
        </w:rPr>
        <w:t>/HOJG/%b';</w:t>
      </w:r>
    </w:p>
    <w:p w14:paraId="59D1AA8F" w14:textId="0022B30D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restore</w:t>
      </w:r>
      <w:proofErr w:type="gramEnd"/>
      <w:r w:rsidRPr="00180A92">
        <w:rPr>
          <w:lang w:val="en-US"/>
        </w:rPr>
        <w:t xml:space="preserve"> database;</w:t>
      </w:r>
    </w:p>
    <w:p w14:paraId="5B891E64" w14:textId="4E3BA960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datafile</w:t>
      </w:r>
      <w:proofErr w:type="spellEnd"/>
      <w:r w:rsidRPr="00180A92">
        <w:rPr>
          <w:lang w:val="en-US"/>
        </w:rPr>
        <w:t xml:space="preserve"> all;</w:t>
      </w:r>
    </w:p>
    <w:p w14:paraId="365FD87E" w14:textId="61DDB5CB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tempfile</w:t>
      </w:r>
      <w:proofErr w:type="spellEnd"/>
      <w:r w:rsidRPr="00180A92">
        <w:rPr>
          <w:lang w:val="en-US"/>
        </w:rPr>
        <w:t xml:space="preserve"> all;</w:t>
      </w:r>
    </w:p>
    <w:p w14:paraId="16011E69" w14:textId="119426E2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recover</w:t>
      </w:r>
      <w:proofErr w:type="gramEnd"/>
      <w:r w:rsidRPr="00180A92">
        <w:rPr>
          <w:lang w:val="en-US"/>
        </w:rPr>
        <w:t xml:space="preserve"> database;</w:t>
      </w:r>
    </w:p>
    <w:p w14:paraId="198BA0CD" w14:textId="7BA4626C" w:rsidR="00C13284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 xml:space="preserve">} </w:t>
      </w:r>
      <w:r w:rsidR="00C13284">
        <w:rPr>
          <w:lang w:val="en-US"/>
        </w:rPr>
        <w:br w:type="page"/>
      </w:r>
    </w:p>
    <w:p w14:paraId="273B5A22" w14:textId="1FFB3EA0" w:rsidR="000D3F79" w:rsidRDefault="000D3F79" w:rsidP="00C13284">
      <w:pPr>
        <w:pStyle w:val="Titre1"/>
        <w:rPr>
          <w:lang w:val="en-US"/>
        </w:rPr>
      </w:pPr>
      <w:bookmarkStart w:id="21" w:name="_Toc98348565"/>
      <w:r>
        <w:rPr>
          <w:lang w:val="en-US"/>
        </w:rPr>
        <w:lastRenderedPageBreak/>
        <w:t xml:space="preserve">CLONE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BASE DE PROD 19c VERS UNE BASE DE QUAL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  <w:bookmarkEnd w:id="21"/>
    </w:p>
    <w:p w14:paraId="3589275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#cloner ADS_PDB </w:t>
      </w:r>
      <w:proofErr w:type="spellStart"/>
      <w:r w:rsidRPr="000D3F79">
        <w:rPr>
          <w:lang w:val="en-US"/>
        </w:rPr>
        <w:t>vers</w:t>
      </w:r>
      <w:proofErr w:type="spellEnd"/>
      <w:r w:rsidRPr="000D3F79">
        <w:rPr>
          <w:lang w:val="en-US"/>
        </w:rPr>
        <w:t xml:space="preserve"> ADSQ_PDB</w:t>
      </w:r>
    </w:p>
    <w:p w14:paraId="69B5EBB8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spellStart"/>
      <w:proofErr w:type="gramStart"/>
      <w:r w:rsidRPr="000D3F79">
        <w:rPr>
          <w:lang w:val="en-US"/>
        </w:rPr>
        <w:t>il</w:t>
      </w:r>
      <w:proofErr w:type="spellEnd"/>
      <w:proofErr w:type="gram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passer la CDB </w:t>
      </w:r>
      <w:proofErr w:type="spellStart"/>
      <w:r w:rsidRPr="000D3F79">
        <w:rPr>
          <w:lang w:val="en-US"/>
        </w:rPr>
        <w:t>en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archivelog</w:t>
      </w:r>
      <w:proofErr w:type="spellEnd"/>
      <w:r w:rsidRPr="000D3F79">
        <w:rPr>
          <w:lang w:val="en-US"/>
        </w:rPr>
        <w:t>:</w:t>
      </w:r>
    </w:p>
    <w:p w14:paraId="0320F2E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shutdown</w:t>
      </w:r>
      <w:proofErr w:type="gramEnd"/>
      <w:r w:rsidRPr="000D3F79">
        <w:rPr>
          <w:lang w:val="en-US"/>
        </w:rPr>
        <w:t xml:space="preserve"> immediate</w:t>
      </w:r>
    </w:p>
    <w:p w14:paraId="2212269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startup</w:t>
      </w:r>
      <w:proofErr w:type="gramEnd"/>
      <w:r w:rsidRPr="000D3F79">
        <w:rPr>
          <w:lang w:val="en-US"/>
        </w:rPr>
        <w:t xml:space="preserve"> mount</w:t>
      </w:r>
    </w:p>
    <w:p w14:paraId="2D60011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 xml:space="preserve">alter database </w:t>
      </w:r>
      <w:proofErr w:type="spellStart"/>
      <w:r w:rsidRPr="000D3F79">
        <w:rPr>
          <w:lang w:val="en-US"/>
        </w:rPr>
        <w:t>archivelog</w:t>
      </w:r>
      <w:proofErr w:type="spellEnd"/>
    </w:p>
    <w:p w14:paraId="5716DF11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>alter database open</w:t>
      </w:r>
    </w:p>
    <w:p w14:paraId="237877DA" w14:textId="77777777" w:rsidR="000D3F79" w:rsidRPr="000D3F79" w:rsidRDefault="000D3F79" w:rsidP="000D3F79">
      <w:pPr>
        <w:rPr>
          <w:lang w:val="en-US"/>
        </w:rPr>
      </w:pPr>
    </w:p>
    <w:p w14:paraId="5F9AB6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gramStart"/>
      <w:r w:rsidRPr="000D3F79">
        <w:rPr>
          <w:lang w:val="en-US"/>
        </w:rPr>
        <w:t>sur</w:t>
      </w:r>
      <w:proofErr w:type="gramEnd"/>
      <w:r w:rsidRPr="000D3F79">
        <w:rPr>
          <w:lang w:val="en-US"/>
        </w:rPr>
        <w:t xml:space="preserve"> la nouvelle CDB, </w:t>
      </w:r>
      <w:proofErr w:type="spellStart"/>
      <w:r w:rsidRPr="000D3F79">
        <w:rPr>
          <w:lang w:val="en-US"/>
        </w:rPr>
        <w:t>il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créer</w:t>
      </w:r>
      <w:proofErr w:type="spellEnd"/>
      <w:r w:rsidRPr="000D3F79">
        <w:rPr>
          <w:lang w:val="en-US"/>
        </w:rPr>
        <w:t xml:space="preserve"> un remote user:</w:t>
      </w:r>
    </w:p>
    <w:p w14:paraId="4D58DB5E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CREATE USER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IDENTIFIED BY 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64E470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GRANT CREATE SESSION, CREATE PLUGGABLE DATABASE TO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2AC93A07" w14:textId="414D65AE" w:rsidR="000D3F79" w:rsidRPr="000D3F79" w:rsidRDefault="004F282D" w:rsidP="000D3F79">
      <w:pPr>
        <w:rPr>
          <w:lang w:val="en-US"/>
        </w:rPr>
      </w:pPr>
      <w:r w:rsidRPr="004F282D">
        <w:rPr>
          <w:highlight w:val="yellow"/>
          <w:lang w:val="en-US"/>
        </w:rPr>
        <w:t xml:space="preserve">Sur le </w:t>
      </w:r>
      <w:proofErr w:type="spellStart"/>
      <w:r w:rsidRPr="004F282D">
        <w:rPr>
          <w:highlight w:val="yellow"/>
          <w:lang w:val="en-US"/>
        </w:rPr>
        <w:t>serveur</w:t>
      </w:r>
      <w:proofErr w:type="spellEnd"/>
      <w:r w:rsidRPr="004F282D">
        <w:rPr>
          <w:highlight w:val="yellow"/>
          <w:lang w:val="en-US"/>
        </w:rPr>
        <w:t xml:space="preserve"> sfhvora11:</w:t>
      </w:r>
    </w:p>
    <w:p w14:paraId="04C3DD30" w14:textId="77777777" w:rsidR="000D3F79" w:rsidRPr="000D3F79" w:rsidRDefault="000D3F79" w:rsidP="000D3F79">
      <w:pPr>
        <w:rPr>
          <w:lang w:val="en-US"/>
        </w:rPr>
      </w:pPr>
      <w:proofErr w:type="spellStart"/>
      <w:proofErr w:type="gramStart"/>
      <w:r w:rsidRPr="000D3F79">
        <w:rPr>
          <w:lang w:val="en-US"/>
        </w:rPr>
        <w:t>dbca</w:t>
      </w:r>
      <w:proofErr w:type="spellEnd"/>
      <w:proofErr w:type="gramEnd"/>
      <w:r w:rsidRPr="000D3F79">
        <w:rPr>
          <w:lang w:val="en-US"/>
        </w:rPr>
        <w:t xml:space="preserve"> -silent \</w:t>
      </w:r>
    </w:p>
    <w:p w14:paraId="69092837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createPluggableDatabase</w:t>
      </w:r>
      <w:proofErr w:type="spellEnd"/>
      <w:r w:rsidRPr="000D3F79">
        <w:rPr>
          <w:lang w:val="en-US"/>
        </w:rPr>
        <w:t xml:space="preserve"> \</w:t>
      </w:r>
    </w:p>
    <w:p w14:paraId="1F58C58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pdbName</w:t>
      </w:r>
      <w:proofErr w:type="spellEnd"/>
      <w:r w:rsidRPr="000D3F79">
        <w:rPr>
          <w:lang w:val="en-US"/>
        </w:rPr>
        <w:t xml:space="preserve"> ADSQ_PDB \</w:t>
      </w:r>
    </w:p>
    <w:p w14:paraId="2B9DEBE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sourceDB</w:t>
      </w:r>
      <w:proofErr w:type="spellEnd"/>
      <w:r w:rsidRPr="000D3F79">
        <w:rPr>
          <w:lang w:val="en-US"/>
        </w:rPr>
        <w:t xml:space="preserve"> CDB_SQ01 \</w:t>
      </w:r>
    </w:p>
    <w:p w14:paraId="647021C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createFromRemotePDB</w:t>
      </w:r>
      <w:proofErr w:type="spellEnd"/>
      <w:r w:rsidRPr="000D3F79">
        <w:rPr>
          <w:lang w:val="en-US"/>
        </w:rPr>
        <w:t xml:space="preserve"> \</w:t>
      </w:r>
    </w:p>
    <w:p w14:paraId="3CCC00B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remotePDBName</w:t>
      </w:r>
      <w:proofErr w:type="spellEnd"/>
      <w:r w:rsidRPr="000D3F79">
        <w:rPr>
          <w:lang w:val="en-US"/>
        </w:rPr>
        <w:t xml:space="preserve"> ADS_PDB \</w:t>
      </w:r>
    </w:p>
    <w:p w14:paraId="794371BF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remoteDBConnString</w:t>
      </w:r>
      <w:proofErr w:type="spellEnd"/>
      <w:r w:rsidRPr="000D3F79">
        <w:rPr>
          <w:lang w:val="en-US"/>
        </w:rPr>
        <w:t xml:space="preserve"> sfhvora10:1541/ADS_PDB\</w:t>
      </w:r>
    </w:p>
    <w:p w14:paraId="2B6F985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remoteDBSYSDBAUserName</w:t>
      </w:r>
      <w:proofErr w:type="spellEnd"/>
      <w:r w:rsidRPr="000D3F79">
        <w:rPr>
          <w:lang w:val="en-US"/>
        </w:rPr>
        <w:t xml:space="preserve"> sys \</w:t>
      </w:r>
    </w:p>
    <w:p w14:paraId="7334D1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remoteDBSYSDBAUserPassword</w:t>
      </w:r>
      <w:proofErr w:type="spellEnd"/>
      <w:r w:rsidRPr="000D3F79">
        <w:rPr>
          <w:lang w:val="en-US"/>
        </w:rPr>
        <w:t xml:space="preserve"> Oracle19 \</w:t>
      </w:r>
    </w:p>
    <w:p w14:paraId="4C56BB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dbLinkUsername</w:t>
      </w:r>
      <w:proofErr w:type="spellEnd"/>
      <w:r w:rsidRPr="000D3F79">
        <w:rPr>
          <w:lang w:val="en-US"/>
        </w:rPr>
        <w:t xml:space="preserve">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\</w:t>
      </w:r>
    </w:p>
    <w:p w14:paraId="0E3846A7" w14:textId="367065B2" w:rsid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dbLinkUserPassword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remote_clone_user</w:t>
      </w:r>
      <w:proofErr w:type="spellEnd"/>
    </w:p>
    <w:p w14:paraId="5142A3F8" w14:textId="77777777" w:rsidR="004F282D" w:rsidRPr="000D3F79" w:rsidRDefault="004F282D" w:rsidP="000D3F79">
      <w:pPr>
        <w:rPr>
          <w:lang w:val="en-US"/>
        </w:rPr>
      </w:pPr>
      <w:bookmarkStart w:id="22" w:name="_GoBack"/>
      <w:bookmarkEnd w:id="22"/>
    </w:p>
    <w:p w14:paraId="5EDBA59E" w14:textId="77777777" w:rsidR="000D3F79" w:rsidRDefault="000D3F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E9146D8" w14:textId="2AFD9F79" w:rsidR="00C13284" w:rsidRDefault="00C13284" w:rsidP="00C13284">
      <w:pPr>
        <w:pStyle w:val="Titre1"/>
        <w:rPr>
          <w:lang w:val="en-US"/>
        </w:rPr>
      </w:pPr>
      <w:bookmarkStart w:id="23" w:name="_Toc98348566"/>
      <w:r>
        <w:rPr>
          <w:lang w:val="en-US"/>
        </w:rPr>
        <w:lastRenderedPageBreak/>
        <w:t>ANNEXES</w:t>
      </w:r>
      <w:bookmarkEnd w:id="23"/>
    </w:p>
    <w:p w14:paraId="150ECF03" w14:textId="77777777" w:rsidR="00C13284" w:rsidRDefault="00C13284" w:rsidP="00C13284">
      <w:pPr>
        <w:rPr>
          <w:lang w:val="en-US"/>
        </w:rPr>
      </w:pPr>
    </w:p>
    <w:p w14:paraId="74285777" w14:textId="02546BE9" w:rsidR="00C13284" w:rsidRDefault="00C13284" w:rsidP="00C13284">
      <w:pPr>
        <w:pStyle w:val="Titre2"/>
        <w:rPr>
          <w:lang w:val="en-US"/>
        </w:rPr>
      </w:pPr>
      <w:bookmarkStart w:id="24" w:name="_Toc98348567"/>
      <w:r>
        <w:rPr>
          <w:lang w:val="en-US"/>
        </w:rPr>
        <w:t>Export des synonyms</w:t>
      </w:r>
      <w:bookmarkEnd w:id="24"/>
    </w:p>
    <w:p w14:paraId="16239543" w14:textId="77777777" w:rsidR="00C13284" w:rsidRDefault="00C13284" w:rsidP="00C13284">
      <w:pPr>
        <w:pStyle w:val="Sansinterligne"/>
      </w:pPr>
      <w:proofErr w:type="gramStart"/>
      <w:r>
        <w:t>select</w:t>
      </w:r>
      <w:proofErr w:type="gramEnd"/>
      <w:r>
        <w:t xml:space="preserve"> '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'||</w:t>
      </w:r>
      <w:proofErr w:type="spellStart"/>
      <w:r>
        <w:t>synonym_name</w:t>
      </w:r>
      <w:proofErr w:type="spellEnd"/>
      <w:r>
        <w:t>||' for '||</w:t>
      </w:r>
      <w:proofErr w:type="spellStart"/>
      <w:r>
        <w:t>table_owner</w:t>
      </w:r>
      <w:proofErr w:type="spellEnd"/>
      <w:r>
        <w:t>||'.'||</w:t>
      </w:r>
      <w:proofErr w:type="spellStart"/>
      <w:r>
        <w:t>table_name</w:t>
      </w:r>
      <w:proofErr w:type="spellEnd"/>
      <w:r>
        <w:t xml:space="preserve">||';' cmd </w:t>
      </w:r>
    </w:p>
    <w:p w14:paraId="6E21EFBF" w14:textId="77777777" w:rsidR="00C13284" w:rsidRDefault="00C13284" w:rsidP="00C13284">
      <w:pPr>
        <w:pStyle w:val="Sansinterlign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dba_synonyms</w:t>
      </w:r>
      <w:proofErr w:type="spellEnd"/>
      <w:r>
        <w:t xml:space="preserve"> </w:t>
      </w:r>
    </w:p>
    <w:p w14:paraId="26F76C5F" w14:textId="77777777" w:rsidR="00C13284" w:rsidRDefault="00C13284" w:rsidP="00C13284">
      <w:pPr>
        <w:pStyle w:val="Sansinterligne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owner</w:t>
      </w:r>
      <w:proofErr w:type="spellEnd"/>
      <w:r>
        <w:t xml:space="preserve">='PUBLIC' </w:t>
      </w:r>
    </w:p>
    <w:p w14:paraId="7D054742" w14:textId="77777777" w:rsidR="00C13284" w:rsidRDefault="00C13284" w:rsidP="00C13284">
      <w:pPr>
        <w:pStyle w:val="Sansinterligne"/>
      </w:pPr>
      <w:proofErr w:type="gramStart"/>
      <w:r>
        <w:t>and</w:t>
      </w:r>
      <w:proofErr w:type="gramEnd"/>
      <w:r>
        <w:t xml:space="preserve"> </w:t>
      </w:r>
      <w:proofErr w:type="spellStart"/>
      <w:r>
        <w:t>table_owner</w:t>
      </w:r>
      <w:proofErr w:type="spellEnd"/>
      <w:r>
        <w:t xml:space="preserve"> not in ('SYS','XDB','WMSYS','CTXSYS','GSMADMIN_INTERNAL','SYSTEM','APPQOSSYS');</w:t>
      </w:r>
    </w:p>
    <w:p w14:paraId="4E8BAB82" w14:textId="77777777" w:rsidR="00C13284" w:rsidRDefault="00C13284" w:rsidP="00C13284">
      <w:pPr>
        <w:shd w:val="clear" w:color="auto" w:fill="FFFFFF"/>
        <w:rPr>
          <w:rFonts w:ascii="Calibri" w:hAnsi="Calibri" w:cs="Calibri"/>
          <w:color w:val="000000"/>
        </w:rPr>
      </w:pPr>
    </w:p>
    <w:p w14:paraId="15AA37BA" w14:textId="33E9DF06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export</w:t>
      </w:r>
      <w:proofErr w:type="gramEnd"/>
      <w:r>
        <w:rPr>
          <w:rFonts w:ascii="Calibri" w:hAnsi="Calibri" w:cs="Calibri"/>
          <w:color w:val="000000"/>
        </w:rPr>
        <w:t xml:space="preserve"> de tous les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</w:p>
    <w:p w14:paraId="3E2887AD" w14:textId="4BE4B15E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t>select</w:t>
      </w:r>
      <w:proofErr w:type="gramEnd"/>
      <w:r>
        <w:t xml:space="preserve"> '</w:t>
      </w:r>
      <w:proofErr w:type="spellStart"/>
      <w:r>
        <w:t>cr</w:t>
      </w:r>
      <w:proofErr w:type="spellEnd"/>
    </w:p>
    <w:p w14:paraId="6DD793F7" w14:textId="77777777" w:rsidR="00C13284" w:rsidRDefault="00C13284" w:rsidP="00126C6E">
      <w:pPr>
        <w:pStyle w:val="Titre1"/>
        <w:rPr>
          <w:lang w:val="en-US"/>
        </w:rPr>
      </w:pPr>
    </w:p>
    <w:p w14:paraId="0DD4C84A" w14:textId="3D7099DB" w:rsidR="00126C6E" w:rsidRDefault="00126C6E" w:rsidP="00126C6E">
      <w:pPr>
        <w:pStyle w:val="Titre1"/>
        <w:rPr>
          <w:lang w:val="en-US"/>
        </w:rPr>
      </w:pPr>
      <w:bookmarkStart w:id="25" w:name="_Toc98348568"/>
      <w:r>
        <w:rPr>
          <w:lang w:val="en-US"/>
        </w:rPr>
        <w:t>MESSAGES D’ERREUR</w:t>
      </w:r>
      <w:bookmarkEnd w:id="25"/>
    </w:p>
    <w:p w14:paraId="34FCF2E2" w14:textId="1513BA4B" w:rsidR="00126C6E" w:rsidRPr="00126C6E" w:rsidRDefault="00126C6E" w:rsidP="00126C6E">
      <w:pPr>
        <w:rPr>
          <w:lang w:val="en-US"/>
        </w:rPr>
      </w:pPr>
      <w:r>
        <w:rPr>
          <w:rStyle w:val="kmcontent"/>
          <w:color w:val="000000"/>
        </w:rPr>
        <w:t xml:space="preserve">select </w:t>
      </w:r>
      <w:proofErr w:type="spellStart"/>
      <w:r>
        <w:rPr>
          <w:rStyle w:val="kmcontent"/>
          <w:color w:val="000000"/>
        </w:rPr>
        <w:t>time</w:t>
      </w:r>
      <w:proofErr w:type="gramStart"/>
      <w:r>
        <w:rPr>
          <w:rStyle w:val="kmcontent"/>
          <w:color w:val="000000"/>
        </w:rPr>
        <w:t>,name,cause,status,message</w:t>
      </w:r>
      <w:proofErr w:type="spellEnd"/>
      <w:proofErr w:type="gramEnd"/>
      <w:r>
        <w:rPr>
          <w:rStyle w:val="kmcontent"/>
          <w:color w:val="000000"/>
        </w:rPr>
        <w:t xml:space="preserve"> </w:t>
      </w:r>
      <w:proofErr w:type="spellStart"/>
      <w:r>
        <w:rPr>
          <w:rStyle w:val="kmcontent"/>
          <w:color w:val="000000"/>
        </w:rPr>
        <w:t>from</w:t>
      </w:r>
      <w:proofErr w:type="spellEnd"/>
      <w:r>
        <w:rPr>
          <w:rStyle w:val="kmcontent"/>
          <w:color w:val="000000"/>
        </w:rPr>
        <w:t xml:space="preserve"> PDB_PLUG_IN_VIOLATIONS </w:t>
      </w:r>
      <w:proofErr w:type="spellStart"/>
      <w:r>
        <w:rPr>
          <w:rStyle w:val="kmcontent"/>
          <w:color w:val="000000"/>
        </w:rPr>
        <w:t>where</w:t>
      </w:r>
      <w:proofErr w:type="spellEnd"/>
      <w:r>
        <w:rPr>
          <w:rStyle w:val="kmcontent"/>
          <w:color w:val="000000"/>
        </w:rPr>
        <w:t xml:space="preserve"> STATUS='PENDING';</w:t>
      </w:r>
    </w:p>
    <w:p w14:paraId="3F63A9EE" w14:textId="0115DB70" w:rsidR="00126C6E" w:rsidRPr="00C13284" w:rsidRDefault="00126C6E" w:rsidP="00126C6E">
      <w:pPr>
        <w:pStyle w:val="Titre2"/>
        <w:rPr>
          <w:lang w:val="en-US"/>
        </w:rPr>
      </w:pPr>
      <w:bookmarkStart w:id="26" w:name="_Toc98348569"/>
      <w:r w:rsidRPr="00126C6E">
        <w:rPr>
          <w:lang w:val="en-US"/>
        </w:rPr>
        <w:t xml:space="preserve">19.10.0.0.0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2101081850' is installed in the CDB but '19.13.0.0.0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2110041650' is installed in the PDB</w:t>
      </w:r>
      <w:bookmarkEnd w:id="26"/>
    </w:p>
    <w:p w14:paraId="514DC031" w14:textId="77777777" w:rsidR="00126C6E" w:rsidRDefault="00126C6E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> </w:t>
      </w: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 CDB</w:t>
      </w:r>
    </w:p>
    <w:p w14:paraId="0095FCC5" w14:textId="2ED2EF78" w:rsidR="00C13284" w:rsidRDefault="00126C6E" w:rsidP="00126C6E">
      <w:pPr>
        <w:pStyle w:val="Sansinterligne"/>
        <w:ind w:firstLine="708"/>
        <w:rPr>
          <w:rStyle w:val="kmcontent"/>
          <w:color w:val="000000"/>
        </w:rPr>
      </w:pP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 xml:space="preserve"> CDB\$ROOT</w:t>
      </w:r>
    </w:p>
    <w:p w14:paraId="6D3995FF" w14:textId="600C2BE3" w:rsidR="00126C6E" w:rsidRDefault="00126C6E" w:rsidP="00126C6E">
      <w:pPr>
        <w:pStyle w:val="Sansinterligne"/>
        <w:rPr>
          <w:rStyle w:val="kmcontent"/>
          <w:color w:val="000000"/>
        </w:rPr>
      </w:pP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les PDBS</w:t>
      </w:r>
    </w:p>
    <w:p w14:paraId="4DFC858C" w14:textId="4C9CC34B" w:rsidR="00126C6E" w:rsidRDefault="00126C6E" w:rsidP="00126C6E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</w: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> &lt;</w:t>
      </w:r>
      <w:proofErr w:type="spellStart"/>
      <w:r>
        <w:rPr>
          <w:rStyle w:val="kmcontent"/>
          <w:color w:val="000000"/>
        </w:rPr>
        <w:t>pdbname</w:t>
      </w:r>
      <w:proofErr w:type="spellEnd"/>
      <w:r>
        <w:rPr>
          <w:rStyle w:val="kmcontent"/>
          <w:color w:val="000000"/>
        </w:rPr>
        <w:t>&gt;</w:t>
      </w:r>
    </w:p>
    <w:p w14:paraId="67D273F6" w14:textId="77777777" w:rsidR="000C05D6" w:rsidRDefault="000C05D6" w:rsidP="00126C6E">
      <w:pPr>
        <w:pStyle w:val="Sansinterligne"/>
        <w:rPr>
          <w:rStyle w:val="kmcontent"/>
          <w:color w:val="000000"/>
        </w:rPr>
      </w:pPr>
    </w:p>
    <w:p w14:paraId="0C0A1813" w14:textId="77777777" w:rsidR="000C05D6" w:rsidRDefault="000C05D6" w:rsidP="000C05D6">
      <w:pPr>
        <w:pStyle w:val="Titre1"/>
      </w:pPr>
      <w:bookmarkStart w:id="27" w:name="_Toc98348570"/>
      <w:r>
        <w:rPr>
          <w:highlight w:val="yellow"/>
        </w:rPr>
        <w:t>SI BASE EN ETAT MIGRATE:</w:t>
      </w:r>
      <w:bookmarkEnd w:id="27"/>
    </w:p>
    <w:p w14:paraId="7A4A4593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close;</w:t>
      </w:r>
    </w:p>
    <w:p w14:paraId="0E5C0CD8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UPGRADE;</w:t>
      </w:r>
    </w:p>
    <w:p w14:paraId="7C65786E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</w:t>
      </w:r>
    </w:p>
    <w:p w14:paraId="5BCA1C7B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READ WRITE;</w:t>
      </w:r>
    </w:p>
    <w:p w14:paraId="0FB7A47F" w14:textId="77777777" w:rsidR="000C05D6" w:rsidRDefault="000C05D6" w:rsidP="00126C6E">
      <w:pPr>
        <w:pStyle w:val="Sansinterligne"/>
        <w:rPr>
          <w:lang w:val="en-US"/>
        </w:rPr>
      </w:pPr>
    </w:p>
    <w:p w14:paraId="30DE9548" w14:textId="77777777" w:rsidR="00FF6022" w:rsidRDefault="00FF6022" w:rsidP="00126C6E">
      <w:pPr>
        <w:pStyle w:val="Sansinterligne"/>
        <w:rPr>
          <w:lang w:val="en-US"/>
        </w:rPr>
      </w:pPr>
    </w:p>
    <w:p w14:paraId="6FD50FA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F6022">
        <w:rPr>
          <w:rFonts w:ascii="Calibri" w:hAnsi="Calibri" w:cs="Calibri"/>
          <w:color w:val="000000"/>
          <w:sz w:val="22"/>
          <w:szCs w:val="22"/>
          <w:highlight w:val="yellow"/>
        </w:rPr>
        <w:t>Si problème de droit pour le user ADMIN sur ECBERN.POLY_POLYUSER :</w:t>
      </w:r>
    </w:p>
    <w:p w14:paraId="5BC56695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Grant execute 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sys.dbms_session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ecbern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; sys as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sysdba</w:t>
      </w:r>
      <w:proofErr w:type="spellEnd"/>
    </w:p>
    <w:p w14:paraId="3EFD4CE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67C0D8A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Cela c’est suite à une migration ? T’as encore accès à la base 11 ?</w:t>
      </w:r>
    </w:p>
    <w:p w14:paraId="302035E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 oui, regarde (envoi moi le résultat):</w:t>
      </w:r>
    </w:p>
    <w:p w14:paraId="5EBFF54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Select * from DBA_CONTEXT where schema='ECBERN';</w:t>
      </w:r>
    </w:p>
    <w:p w14:paraId="05312D9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AADAA74" w14:textId="59F84245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highlight w:val="green"/>
        </w:rPr>
        <w:t>A contrôler avant</w:t>
      </w:r>
      <w:r w:rsidR="003E46EB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highlight w:val="green"/>
        </w:rPr>
        <w:t>la migration</w:t>
      </w:r>
    </w:p>
    <w:p w14:paraId="037106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CREATE OR REPLACE CONTEXT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polyuser</w:t>
      </w:r>
      <w:proofErr w:type="spellEnd"/>
    </w:p>
    <w:p w14:paraId="220E49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USING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ecbern.poly_polyuser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;</w:t>
      </w:r>
    </w:p>
    <w:p w14:paraId="192199B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912603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Après sur Oracle 19 tu dois avoir le même résultat.</w:t>
      </w:r>
    </w:p>
    <w:p w14:paraId="1101DEF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FD2AFE6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Pour les prochaines migrations, met ce check:</w:t>
      </w:r>
    </w:p>
    <w:p w14:paraId="09576A69" w14:textId="77777777" w:rsidR="00784742" w:rsidRDefault="00784742" w:rsidP="00784742">
      <w:pPr>
        <w:rPr>
          <w:lang w:val="aa-ET"/>
        </w:rPr>
      </w:pPr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select * from </w:t>
      </w:r>
      <w:proofErr w:type="spellStart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>dba_context</w:t>
      </w:r>
      <w:proofErr w:type="spellEnd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 where schema not in ('SYS','GSMADMIN_INTERNAL','WMSYS','SYSMAN','CTXSYS');</w:t>
      </w:r>
    </w:p>
    <w:p w14:paraId="07F11F6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</w:t>
      </w:r>
    </w:p>
    <w:p w14:paraId="484DD0A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Pour les résultats il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fautrait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créer des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contexts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, comme en haut. Après le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grant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que t'as fait n'est plus nécessaire.</w:t>
      </w:r>
    </w:p>
    <w:p w14:paraId="6611AC7E" w14:textId="77777777" w:rsidR="00FF6022" w:rsidRPr="00733084" w:rsidRDefault="00FF6022" w:rsidP="00126C6E">
      <w:pPr>
        <w:pStyle w:val="Sansinterligne"/>
        <w:rPr>
          <w:lang w:val="en-US"/>
        </w:rPr>
      </w:pPr>
    </w:p>
    <w:sectPr w:rsidR="00FF6022" w:rsidRPr="0073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cle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300"/>
    <w:multiLevelType w:val="hybridMultilevel"/>
    <w:tmpl w:val="86C8280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6C8"/>
    <w:multiLevelType w:val="hybridMultilevel"/>
    <w:tmpl w:val="872C4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6E3"/>
    <w:multiLevelType w:val="hybridMultilevel"/>
    <w:tmpl w:val="F9C49E42"/>
    <w:lvl w:ilvl="0" w:tplc="830E2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17B6"/>
    <w:multiLevelType w:val="hybridMultilevel"/>
    <w:tmpl w:val="624202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004917"/>
    <w:rsid w:val="00005E20"/>
    <w:rsid w:val="00012C36"/>
    <w:rsid w:val="00014B78"/>
    <w:rsid w:val="000255E1"/>
    <w:rsid w:val="00026292"/>
    <w:rsid w:val="0003102B"/>
    <w:rsid w:val="0004168F"/>
    <w:rsid w:val="000469B0"/>
    <w:rsid w:val="0007281F"/>
    <w:rsid w:val="00077243"/>
    <w:rsid w:val="00093712"/>
    <w:rsid w:val="000B71C2"/>
    <w:rsid w:val="000C05D6"/>
    <w:rsid w:val="000D35B0"/>
    <w:rsid w:val="000D3F79"/>
    <w:rsid w:val="000E0C46"/>
    <w:rsid w:val="000E4E5E"/>
    <w:rsid w:val="00114898"/>
    <w:rsid w:val="0012045D"/>
    <w:rsid w:val="00120B67"/>
    <w:rsid w:val="00120FFE"/>
    <w:rsid w:val="00126C6E"/>
    <w:rsid w:val="00130897"/>
    <w:rsid w:val="00146B1E"/>
    <w:rsid w:val="00151406"/>
    <w:rsid w:val="00151628"/>
    <w:rsid w:val="001650F3"/>
    <w:rsid w:val="001675E3"/>
    <w:rsid w:val="001768F6"/>
    <w:rsid w:val="00180A92"/>
    <w:rsid w:val="00183132"/>
    <w:rsid w:val="00194FBA"/>
    <w:rsid w:val="001A4BA3"/>
    <w:rsid w:val="001A61B9"/>
    <w:rsid w:val="001C1B70"/>
    <w:rsid w:val="001D7373"/>
    <w:rsid w:val="001F6FF9"/>
    <w:rsid w:val="0022633D"/>
    <w:rsid w:val="00242ECC"/>
    <w:rsid w:val="00246843"/>
    <w:rsid w:val="0025493A"/>
    <w:rsid w:val="00263889"/>
    <w:rsid w:val="00267105"/>
    <w:rsid w:val="00267B41"/>
    <w:rsid w:val="0027221C"/>
    <w:rsid w:val="0027416B"/>
    <w:rsid w:val="00286437"/>
    <w:rsid w:val="002A3581"/>
    <w:rsid w:val="002A4DD6"/>
    <w:rsid w:val="002D3DE1"/>
    <w:rsid w:val="002D5563"/>
    <w:rsid w:val="002D5666"/>
    <w:rsid w:val="002E5AD5"/>
    <w:rsid w:val="002F14DD"/>
    <w:rsid w:val="002F7F84"/>
    <w:rsid w:val="00336BDD"/>
    <w:rsid w:val="00346BCD"/>
    <w:rsid w:val="00363D38"/>
    <w:rsid w:val="00377CA3"/>
    <w:rsid w:val="003831E8"/>
    <w:rsid w:val="003844CB"/>
    <w:rsid w:val="00384F79"/>
    <w:rsid w:val="0038651A"/>
    <w:rsid w:val="00397261"/>
    <w:rsid w:val="003B1348"/>
    <w:rsid w:val="003B23E9"/>
    <w:rsid w:val="003B7252"/>
    <w:rsid w:val="003C4788"/>
    <w:rsid w:val="003C4B90"/>
    <w:rsid w:val="003C60AD"/>
    <w:rsid w:val="003D7B3F"/>
    <w:rsid w:val="003E2058"/>
    <w:rsid w:val="003E46EB"/>
    <w:rsid w:val="003F2AFE"/>
    <w:rsid w:val="00410A39"/>
    <w:rsid w:val="00413FB7"/>
    <w:rsid w:val="00450B1E"/>
    <w:rsid w:val="00453507"/>
    <w:rsid w:val="004644AD"/>
    <w:rsid w:val="00472B9B"/>
    <w:rsid w:val="004742A8"/>
    <w:rsid w:val="00495A0F"/>
    <w:rsid w:val="004B5A6E"/>
    <w:rsid w:val="004C49C8"/>
    <w:rsid w:val="004D3252"/>
    <w:rsid w:val="004E1658"/>
    <w:rsid w:val="004E54C5"/>
    <w:rsid w:val="004F282D"/>
    <w:rsid w:val="004F49D2"/>
    <w:rsid w:val="00500582"/>
    <w:rsid w:val="005175D6"/>
    <w:rsid w:val="005209CA"/>
    <w:rsid w:val="00541E57"/>
    <w:rsid w:val="0057064D"/>
    <w:rsid w:val="00571088"/>
    <w:rsid w:val="0057127E"/>
    <w:rsid w:val="00575FF3"/>
    <w:rsid w:val="0057610E"/>
    <w:rsid w:val="00584D9E"/>
    <w:rsid w:val="00585EAF"/>
    <w:rsid w:val="005D3F1E"/>
    <w:rsid w:val="005D4C5D"/>
    <w:rsid w:val="005F1994"/>
    <w:rsid w:val="005F379F"/>
    <w:rsid w:val="00605131"/>
    <w:rsid w:val="006159DE"/>
    <w:rsid w:val="00625EBF"/>
    <w:rsid w:val="00646849"/>
    <w:rsid w:val="006B2B28"/>
    <w:rsid w:val="006D026B"/>
    <w:rsid w:val="006D708C"/>
    <w:rsid w:val="006E70E2"/>
    <w:rsid w:val="006F3A1B"/>
    <w:rsid w:val="007075BC"/>
    <w:rsid w:val="00712AB0"/>
    <w:rsid w:val="00715867"/>
    <w:rsid w:val="00733084"/>
    <w:rsid w:val="007348DE"/>
    <w:rsid w:val="00744267"/>
    <w:rsid w:val="00761891"/>
    <w:rsid w:val="00764453"/>
    <w:rsid w:val="00770A0C"/>
    <w:rsid w:val="007822C1"/>
    <w:rsid w:val="00784143"/>
    <w:rsid w:val="00784742"/>
    <w:rsid w:val="00793051"/>
    <w:rsid w:val="007A09B2"/>
    <w:rsid w:val="007A666A"/>
    <w:rsid w:val="007B0C0C"/>
    <w:rsid w:val="007B3E4D"/>
    <w:rsid w:val="007B4BBE"/>
    <w:rsid w:val="007C2D33"/>
    <w:rsid w:val="007C40ED"/>
    <w:rsid w:val="007D534B"/>
    <w:rsid w:val="007E3057"/>
    <w:rsid w:val="007F2103"/>
    <w:rsid w:val="00810F10"/>
    <w:rsid w:val="0081264D"/>
    <w:rsid w:val="0082558A"/>
    <w:rsid w:val="00833379"/>
    <w:rsid w:val="00834EA6"/>
    <w:rsid w:val="00836437"/>
    <w:rsid w:val="008661BE"/>
    <w:rsid w:val="008801F2"/>
    <w:rsid w:val="00882DDD"/>
    <w:rsid w:val="008871CF"/>
    <w:rsid w:val="00890E23"/>
    <w:rsid w:val="008A15B9"/>
    <w:rsid w:val="008B0CB5"/>
    <w:rsid w:val="008C1E0E"/>
    <w:rsid w:val="008D1AE8"/>
    <w:rsid w:val="008F324A"/>
    <w:rsid w:val="008F519C"/>
    <w:rsid w:val="00907FBD"/>
    <w:rsid w:val="0093013E"/>
    <w:rsid w:val="00943CCC"/>
    <w:rsid w:val="00972CA5"/>
    <w:rsid w:val="00985A4E"/>
    <w:rsid w:val="00990863"/>
    <w:rsid w:val="009A18FF"/>
    <w:rsid w:val="009A36E2"/>
    <w:rsid w:val="009B58AB"/>
    <w:rsid w:val="009C40DE"/>
    <w:rsid w:val="009C5F60"/>
    <w:rsid w:val="00A001B0"/>
    <w:rsid w:val="00A02EFA"/>
    <w:rsid w:val="00A11D9D"/>
    <w:rsid w:val="00A15CE4"/>
    <w:rsid w:val="00A44247"/>
    <w:rsid w:val="00A54EF1"/>
    <w:rsid w:val="00A71C72"/>
    <w:rsid w:val="00A75857"/>
    <w:rsid w:val="00A83F81"/>
    <w:rsid w:val="00A95BA9"/>
    <w:rsid w:val="00AB2A06"/>
    <w:rsid w:val="00AD0AC6"/>
    <w:rsid w:val="00B0544B"/>
    <w:rsid w:val="00B32655"/>
    <w:rsid w:val="00B32E69"/>
    <w:rsid w:val="00B33F85"/>
    <w:rsid w:val="00B37806"/>
    <w:rsid w:val="00B45D5F"/>
    <w:rsid w:val="00B6399E"/>
    <w:rsid w:val="00B6780F"/>
    <w:rsid w:val="00B756FC"/>
    <w:rsid w:val="00B85525"/>
    <w:rsid w:val="00BB0634"/>
    <w:rsid w:val="00BB4075"/>
    <w:rsid w:val="00BD1A42"/>
    <w:rsid w:val="00BD4A40"/>
    <w:rsid w:val="00BD715A"/>
    <w:rsid w:val="00BF1633"/>
    <w:rsid w:val="00BF2BA0"/>
    <w:rsid w:val="00BF70EB"/>
    <w:rsid w:val="00C10D30"/>
    <w:rsid w:val="00C12D41"/>
    <w:rsid w:val="00C1318F"/>
    <w:rsid w:val="00C13284"/>
    <w:rsid w:val="00C25741"/>
    <w:rsid w:val="00C2613F"/>
    <w:rsid w:val="00C360F7"/>
    <w:rsid w:val="00C53D53"/>
    <w:rsid w:val="00C7075B"/>
    <w:rsid w:val="00C735A4"/>
    <w:rsid w:val="00C73FED"/>
    <w:rsid w:val="00C74417"/>
    <w:rsid w:val="00C751F7"/>
    <w:rsid w:val="00C857CC"/>
    <w:rsid w:val="00CD0D7C"/>
    <w:rsid w:val="00CE6695"/>
    <w:rsid w:val="00D12C0B"/>
    <w:rsid w:val="00D17603"/>
    <w:rsid w:val="00D63ED2"/>
    <w:rsid w:val="00D85C37"/>
    <w:rsid w:val="00DA1F7A"/>
    <w:rsid w:val="00DA3451"/>
    <w:rsid w:val="00DB0E91"/>
    <w:rsid w:val="00DC6AF5"/>
    <w:rsid w:val="00DD469A"/>
    <w:rsid w:val="00DE1E0A"/>
    <w:rsid w:val="00DE1E63"/>
    <w:rsid w:val="00DE5C13"/>
    <w:rsid w:val="00DF6802"/>
    <w:rsid w:val="00E142FC"/>
    <w:rsid w:val="00E41EA3"/>
    <w:rsid w:val="00E51079"/>
    <w:rsid w:val="00E51626"/>
    <w:rsid w:val="00E71F18"/>
    <w:rsid w:val="00E74173"/>
    <w:rsid w:val="00E7590E"/>
    <w:rsid w:val="00E86C8E"/>
    <w:rsid w:val="00E915C3"/>
    <w:rsid w:val="00EA576E"/>
    <w:rsid w:val="00EB420A"/>
    <w:rsid w:val="00EC2165"/>
    <w:rsid w:val="00EC25D0"/>
    <w:rsid w:val="00EE2C41"/>
    <w:rsid w:val="00EF0101"/>
    <w:rsid w:val="00F23AB7"/>
    <w:rsid w:val="00F330C8"/>
    <w:rsid w:val="00F5168F"/>
    <w:rsid w:val="00F664F2"/>
    <w:rsid w:val="00FA7EBB"/>
    <w:rsid w:val="00FD4B1E"/>
    <w:rsid w:val="00FE1EEB"/>
    <w:rsid w:val="00FE5BC3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95C2E"/>
  <w15:chartTrackingRefBased/>
  <w15:docId w15:val="{2276D30B-A058-4E5F-9648-CE37FDB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B7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D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n">
    <w:name w:val="pln"/>
    <w:basedOn w:val="Policepardfaut"/>
    <w:rsid w:val="002A4DD6"/>
  </w:style>
  <w:style w:type="character" w:customStyle="1" w:styleId="pun">
    <w:name w:val="pun"/>
    <w:basedOn w:val="Policepardfaut"/>
    <w:rsid w:val="002A4DD6"/>
  </w:style>
  <w:style w:type="character" w:customStyle="1" w:styleId="kmcontent">
    <w:name w:val="kmcontent"/>
    <w:basedOn w:val="Policepardfaut"/>
    <w:rsid w:val="00126C6E"/>
  </w:style>
  <w:style w:type="paragraph" w:styleId="NormalWeb">
    <w:name w:val="Normal (Web)"/>
    <w:basedOn w:val="Normal"/>
    <w:uiPriority w:val="99"/>
    <w:semiHidden/>
    <w:unhideWhenUsed/>
    <w:rsid w:val="000C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7B3F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3D7B3F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D7B3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D7B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D7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81D28-E7F2-46ED-BBC4-CEBD57EF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A485BE05.dotm</Template>
  <TotalTime>2201</TotalTime>
  <Pages>24</Pages>
  <Words>4565</Words>
  <Characters>25113</Characters>
  <Application>Microsoft Office Word</Application>
  <DocSecurity>0</DocSecurity>
  <Lines>209</Lines>
  <Paragraphs>59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FHVi</Company>
  <LinksUpToDate>false</LinksUpToDate>
  <CharactersWithSpaces>29619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SimbozelE</cp:lastModifiedBy>
  <cp:revision>5</cp:revision>
  <dcterms:created xsi:type="dcterms:W3CDTF">2022-03-14T09:35:00Z</dcterms:created>
  <dcterms:modified xsi:type="dcterms:W3CDTF">2022-03-16T17:43:00Z</dcterms:modified>
</cp:coreProperties>
</file>