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fr-FR"/>
        </w:rPr>
        <w:id w:val="16973479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DBC4DD7" w14:textId="742A4542" w:rsidR="003D7B3F" w:rsidRDefault="003D7B3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781695A" w14:textId="77777777" w:rsidR="003D7B3F" w:rsidRDefault="003D7B3F">
          <w:pPr>
            <w:pStyle w:val="TM2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89856406" w:history="1">
            <w:r w:rsidRPr="00BA2553">
              <w:rPr>
                <w:rStyle w:val="Lienhypertexte"/>
                <w:noProof/>
              </w:rPr>
              <w:t>Préparation de la base primaire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37F21" w14:textId="77777777" w:rsidR="003D7B3F" w:rsidRDefault="003D7B3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89856407" w:history="1">
            <w:r w:rsidRPr="00BA2553">
              <w:rPr>
                <w:rStyle w:val="Lienhypertexte"/>
                <w:noProof/>
              </w:rPr>
              <w:t>Préparation de la base standby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1023D" w14:textId="77777777" w:rsidR="003D7B3F" w:rsidRDefault="003D7B3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9856408" w:history="1">
            <w:r w:rsidRPr="00BA2553">
              <w:rPr>
                <w:rStyle w:val="Lienhypertexte"/>
                <w:noProof/>
                <w:lang w:val="en-US"/>
              </w:rPr>
              <w:t>CREATION STANDBY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F8B32" w14:textId="77777777" w:rsidR="003D7B3F" w:rsidRDefault="003D7B3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9856409" w:history="1">
            <w:r w:rsidRPr="00BA2553">
              <w:rPr>
                <w:rStyle w:val="Lienhypertexte"/>
                <w:noProof/>
              </w:rPr>
              <w:t>Adaptation du listener.ora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BB704" w14:textId="77777777" w:rsidR="003D7B3F" w:rsidRDefault="003D7B3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9856410" w:history="1">
            <w:r w:rsidRPr="00BA2553">
              <w:rPr>
                <w:rStyle w:val="Lienhypertexte"/>
                <w:noProof/>
              </w:rPr>
              <w:t>Tester connexion en sqlplus des deux côtés: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8C143" w14:textId="77777777" w:rsidR="003D7B3F" w:rsidRDefault="003D7B3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9856411" w:history="1">
            <w:r w:rsidRPr="00BA2553">
              <w:rPr>
                <w:rStyle w:val="Lienhypertexte"/>
                <w:noProof/>
              </w:rPr>
              <w:t>Créer configuration standby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AF2A5" w14:textId="77777777" w:rsidR="003D7B3F" w:rsidRDefault="003D7B3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89856412" w:history="1">
            <w:r w:rsidRPr="00BA2553">
              <w:rPr>
                <w:rStyle w:val="Lienhypertexte"/>
                <w:noProof/>
              </w:rPr>
              <w:t>Instancier la base standby: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B77F0" w14:textId="77777777" w:rsidR="003D7B3F" w:rsidRDefault="003D7B3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89856413" w:history="1">
            <w:r w:rsidRPr="00BA2553">
              <w:rPr>
                <w:rStyle w:val="Lienhypertexte"/>
                <w:noProof/>
                <w:lang w:val="en-US"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4FD6B" w14:textId="77777777" w:rsidR="003D7B3F" w:rsidRDefault="003D7B3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89856414" w:history="1">
            <w:r w:rsidRPr="00BA2553">
              <w:rPr>
                <w:rStyle w:val="Lienhypertexte"/>
                <w:noProof/>
                <w:lang w:val="en-US"/>
              </w:rPr>
              <w:t>Tester apply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AB36E" w14:textId="77777777" w:rsidR="003D7B3F" w:rsidRDefault="003D7B3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89856415" w:history="1">
            <w:r w:rsidRPr="00BA2553">
              <w:rPr>
                <w:rStyle w:val="Lienhypertexte"/>
                <w:noProof/>
              </w:rPr>
              <w:t>Tester switchover (downtime !)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280B1" w14:textId="77777777" w:rsidR="003D7B3F" w:rsidRDefault="003D7B3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89856416" w:history="1">
            <w:r w:rsidRPr="00BA2553">
              <w:rPr>
                <w:rStyle w:val="Lienhypertexte"/>
                <w:noProof/>
              </w:rPr>
              <w:t>Test purge archive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FD859" w14:textId="77777777" w:rsidR="003D7B3F" w:rsidRDefault="003D7B3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89856417" w:history="1">
            <w:r w:rsidRPr="00BA2553">
              <w:rPr>
                <w:rStyle w:val="Lienhypertexte"/>
                <w:noProof/>
              </w:rPr>
              <w:t>Ajouter jobs à la crontab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BA433" w14:textId="77777777" w:rsidR="003D7B3F" w:rsidRDefault="003D7B3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89856418" w:history="1">
            <w:r w:rsidRPr="00BA2553">
              <w:rPr>
                <w:rStyle w:val="Lienhypertexte"/>
                <w:noProof/>
              </w:rPr>
              <w:t>Test création de PDB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71882" w14:textId="77777777" w:rsidR="003D7B3F" w:rsidRDefault="003D7B3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9856419" w:history="1">
            <w:r w:rsidRPr="00BA2553">
              <w:rPr>
                <w:rStyle w:val="Lienhypertexte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42737" w14:textId="77777777" w:rsidR="003D7B3F" w:rsidRDefault="003D7B3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9856420" w:history="1">
            <w:r w:rsidRPr="00BA2553">
              <w:rPr>
                <w:rStyle w:val="Lienhypertexte"/>
                <w:noProof/>
                <w:lang w:val="en-US"/>
              </w:rPr>
              <w:t>Création Db*Backup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149B6" w14:textId="77777777" w:rsidR="003D7B3F" w:rsidRDefault="003D7B3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9856421" w:history="1">
            <w:r w:rsidRPr="00BA2553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5B810" w14:textId="77777777" w:rsidR="003D7B3F" w:rsidRDefault="003D7B3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9856422" w:history="1">
            <w:r w:rsidRPr="00BA2553">
              <w:rPr>
                <w:rStyle w:val="Lienhypertexte"/>
                <w:noProof/>
                <w:highlight w:val="yellow"/>
              </w:rPr>
              <w:t>Modifier le statut d’une CDB pour qu’elle redémarre en Atuomatique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31BD8" w14:textId="77777777" w:rsidR="003D7B3F" w:rsidRDefault="003D7B3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9856423" w:history="1">
            <w:r w:rsidRPr="00BA2553">
              <w:rPr>
                <w:rStyle w:val="Lienhypertexte"/>
                <w:noProof/>
              </w:rPr>
              <w:t>Création catalogue RMAN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02C1A" w14:textId="77777777" w:rsidR="003D7B3F" w:rsidRDefault="003D7B3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9856424" w:history="1">
            <w:r w:rsidRPr="00BA2553">
              <w:rPr>
                <w:rStyle w:val="Lienhypertexte"/>
                <w:noProof/>
                <w:lang w:val="en-US"/>
              </w:rPr>
              <w:t>Problème roles et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89406" w14:textId="77777777" w:rsidR="003D7B3F" w:rsidRDefault="003D7B3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9856425" w:history="1">
            <w:r w:rsidRPr="00BA2553">
              <w:rPr>
                <w:rStyle w:val="Lienhypertexte"/>
                <w:noProof/>
                <w:lang w:val="en-US"/>
              </w:rPr>
              <w:t>Compiler objects invalides: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374F4" w14:textId="77777777" w:rsidR="003D7B3F" w:rsidRDefault="003D7B3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9856426" w:history="1">
            <w:r w:rsidRPr="00BA2553">
              <w:rPr>
                <w:rStyle w:val="Lienhypertexte"/>
                <w:noProof/>
                <w:lang w:val="en-US"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ABF7B" w14:textId="77777777" w:rsidR="003D7B3F" w:rsidRDefault="003D7B3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89856427" w:history="1">
            <w:r w:rsidRPr="00BA2553">
              <w:rPr>
                <w:rStyle w:val="Lienhypertexte"/>
                <w:noProof/>
                <w:lang w:val="en-US"/>
              </w:rPr>
              <w:t>Export des synonyms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0C1DB" w14:textId="77777777" w:rsidR="003D7B3F" w:rsidRDefault="003D7B3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9856428" w:history="1">
            <w:r w:rsidRPr="00BA2553">
              <w:rPr>
                <w:rStyle w:val="Lienhypertexte"/>
                <w:noProof/>
                <w:lang w:val="en-US"/>
              </w:rPr>
              <w:t>MESSAGES D’ERREUR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99EE4" w14:textId="77777777" w:rsidR="003D7B3F" w:rsidRDefault="003D7B3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89856429" w:history="1">
            <w:r w:rsidRPr="00BA2553">
              <w:rPr>
                <w:rStyle w:val="Lienhypertexte"/>
                <w:noProof/>
                <w:lang w:val="en-US"/>
              </w:rPr>
              <w:t>19.10.0.0.0 Release_Update 2101081850' is installed in the CDB but '19.13.0.0.0 Release_Update 2110041650' is installed in the PDB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14A5F" w14:textId="77777777" w:rsidR="003D7B3F" w:rsidRDefault="003D7B3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9856430" w:history="1">
            <w:r w:rsidRPr="00BA2553">
              <w:rPr>
                <w:rStyle w:val="Lienhypertexte"/>
                <w:noProof/>
                <w:highlight w:val="yellow"/>
              </w:rPr>
              <w:t>SI BASE EN ETAT MIGRATE: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33A00" w14:textId="18BF0B89" w:rsidR="003D7B3F" w:rsidRDefault="003D7B3F">
          <w:r>
            <w:rPr>
              <w:b/>
              <w:bCs/>
              <w:lang w:val="fr-FR"/>
            </w:rPr>
            <w:fldChar w:fldCharType="end"/>
          </w:r>
        </w:p>
      </w:sdtContent>
    </w:sdt>
    <w:p w14:paraId="5F11D394" w14:textId="77777777" w:rsidR="003D7B3F" w:rsidRDefault="003D7B3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BB62F9C" w14:textId="7E5A08D5" w:rsidR="00EE2C41" w:rsidRDefault="00EE2C41" w:rsidP="008A15B9">
      <w:pPr>
        <w:pStyle w:val="Titre"/>
        <w:jc w:val="center"/>
      </w:pPr>
      <w:r>
        <w:lastRenderedPageBreak/>
        <w:t>Activités effectuées</w:t>
      </w:r>
    </w:p>
    <w:p w14:paraId="5125EDF4" w14:textId="37267B8A" w:rsidR="00EE2C41" w:rsidRDefault="00EE2C41" w:rsidP="00EE2C41"/>
    <w:p w14:paraId="5A5E2510" w14:textId="0584A280" w:rsidR="00EE2C41" w:rsidRDefault="000469B0" w:rsidP="000469B0">
      <w:pPr>
        <w:pStyle w:val="Paragraphedeliste"/>
        <w:numPr>
          <w:ilvl w:val="0"/>
          <w:numId w:val="4"/>
        </w:numPr>
      </w:pPr>
      <w:r>
        <w:t xml:space="preserve">Installation </w:t>
      </w:r>
      <w:proofErr w:type="spellStart"/>
      <w:r>
        <w:t>db</w:t>
      </w:r>
      <w:proofErr w:type="spellEnd"/>
      <w:r>
        <w:t>*</w:t>
      </w:r>
      <w:proofErr w:type="spellStart"/>
      <w:r>
        <w:t>BasEnv</w:t>
      </w:r>
      <w:proofErr w:type="spellEnd"/>
      <w:r>
        <w:t xml:space="preserve"> dans deux serveurs</w:t>
      </w:r>
    </w:p>
    <w:p w14:paraId="4C5AC09F" w14:textId="2A91866E" w:rsidR="000469B0" w:rsidRDefault="000469B0" w:rsidP="000469B0">
      <w:pPr>
        <w:pStyle w:val="Paragraphedeliste"/>
        <w:numPr>
          <w:ilvl w:val="0"/>
          <w:numId w:val="4"/>
        </w:numPr>
      </w:pPr>
      <w:r>
        <w:t xml:space="preserve">Installation </w:t>
      </w:r>
      <w:proofErr w:type="spellStart"/>
      <w:r>
        <w:t>db</w:t>
      </w:r>
      <w:proofErr w:type="spellEnd"/>
      <w:r>
        <w:t>*Standby dans deux serveurs</w:t>
      </w:r>
    </w:p>
    <w:p w14:paraId="2BDEE0F6" w14:textId="6BC96422" w:rsidR="000469B0" w:rsidRDefault="000469B0" w:rsidP="000469B0">
      <w:pPr>
        <w:pStyle w:val="Paragraphedeliste"/>
        <w:numPr>
          <w:ilvl w:val="0"/>
          <w:numId w:val="4"/>
        </w:numPr>
      </w:pPr>
      <w:r>
        <w:t>Configurat</w:t>
      </w:r>
      <w:r w:rsidR="00FD4B1E">
        <w:t>i</w:t>
      </w:r>
      <w:r>
        <w:t xml:space="preserve">on </w:t>
      </w:r>
      <w:proofErr w:type="spellStart"/>
      <w:r>
        <w:t>db</w:t>
      </w:r>
      <w:proofErr w:type="spellEnd"/>
      <w:r>
        <w:t xml:space="preserve">*Standby pour deux </w:t>
      </w:r>
      <w:r w:rsidR="00336BDD">
        <w:t>bases de données</w:t>
      </w:r>
    </w:p>
    <w:p w14:paraId="28134A04" w14:textId="1F98CB86" w:rsidR="00FD4B1E" w:rsidRDefault="00FD4B1E" w:rsidP="000469B0">
      <w:pPr>
        <w:pStyle w:val="Paragraphedeliste"/>
        <w:numPr>
          <w:ilvl w:val="0"/>
          <w:numId w:val="4"/>
        </w:numPr>
      </w:pPr>
      <w:r>
        <w:t>Correction problème d’espace de backups</w:t>
      </w:r>
    </w:p>
    <w:p w14:paraId="32B94EAA" w14:textId="3BE27669" w:rsidR="00336BDD" w:rsidRDefault="00336BDD" w:rsidP="000469B0">
      <w:pPr>
        <w:pStyle w:val="Paragraphedeliste"/>
        <w:numPr>
          <w:ilvl w:val="0"/>
          <w:numId w:val="4"/>
        </w:numPr>
      </w:pPr>
      <w:r>
        <w:t>Création et configuration du catalogue RMAN (backups)</w:t>
      </w:r>
    </w:p>
    <w:p w14:paraId="79E563CC" w14:textId="105B8D46" w:rsidR="00336BDD" w:rsidRDefault="009B58AB" w:rsidP="000469B0">
      <w:pPr>
        <w:pStyle w:val="Paragraphedeliste"/>
        <w:numPr>
          <w:ilvl w:val="0"/>
          <w:numId w:val="4"/>
        </w:numPr>
      </w:pPr>
      <w:r>
        <w:t>Patch des bases de données 19c avec Update de Octobre 2021 (19.13)</w:t>
      </w:r>
    </w:p>
    <w:p w14:paraId="0B17F774" w14:textId="6DB196F4" w:rsidR="00EE2C41" w:rsidRDefault="00DC6AF5" w:rsidP="00DC6AF5">
      <w:pPr>
        <w:pStyle w:val="Paragraphedeliste"/>
        <w:numPr>
          <w:ilvl w:val="0"/>
          <w:numId w:val="4"/>
        </w:numPr>
      </w:pPr>
      <w:r>
        <w:t>Support divers avec migration de bases de données</w:t>
      </w:r>
    </w:p>
    <w:p w14:paraId="50F90B78" w14:textId="3B2C5A9C" w:rsidR="00AD0AC6" w:rsidRDefault="00AD0AC6" w:rsidP="00AD0AC6"/>
    <w:p w14:paraId="2F9CD6A2" w14:textId="75FD91B8" w:rsidR="00AD0AC6" w:rsidRDefault="00AD0AC6" w:rsidP="00AD0AC6">
      <w:r>
        <w:t>Activités à faire :</w:t>
      </w:r>
    </w:p>
    <w:p w14:paraId="1BCC2812" w14:textId="482ABBC8" w:rsidR="00AD0AC6" w:rsidRDefault="00AD0AC6" w:rsidP="00AD0AC6">
      <w:pPr>
        <w:pStyle w:val="Paragraphedeliste"/>
        <w:numPr>
          <w:ilvl w:val="0"/>
          <w:numId w:val="5"/>
        </w:numPr>
      </w:pPr>
      <w:r>
        <w:t>Monitoring du backup</w:t>
      </w:r>
      <w:r w:rsidR="006D708C">
        <w:t xml:space="preserve"> (</w:t>
      </w:r>
      <w:r w:rsidR="008F519C">
        <w:t>éventuellement</w:t>
      </w:r>
      <w:r w:rsidR="006D708C">
        <w:t xml:space="preserve"> </w:t>
      </w:r>
      <w:proofErr w:type="spellStart"/>
      <w:r w:rsidR="008F519C">
        <w:t>db</w:t>
      </w:r>
      <w:proofErr w:type="spellEnd"/>
      <w:r w:rsidR="008F519C">
        <w:t>*Backup)</w:t>
      </w:r>
    </w:p>
    <w:p w14:paraId="2A72C94A" w14:textId="42A57A67" w:rsidR="008F519C" w:rsidRPr="008F519C" w:rsidRDefault="008F519C" w:rsidP="00AD0AC6">
      <w:pPr>
        <w:pStyle w:val="Paragraphedeliste"/>
        <w:numPr>
          <w:ilvl w:val="0"/>
          <w:numId w:val="5"/>
        </w:numPr>
      </w:pPr>
      <w:r w:rsidRPr="008F519C">
        <w:t>Corriger PDB$SEED dans CDB_SP</w:t>
      </w:r>
      <w:r>
        <w:t>0</w:t>
      </w:r>
      <w:r w:rsidR="00DA3451">
        <w:t>9</w:t>
      </w:r>
    </w:p>
    <w:p w14:paraId="6B795C2E" w14:textId="78846B5E" w:rsidR="009A18FF" w:rsidRDefault="007A09B2" w:rsidP="008A15B9">
      <w:pPr>
        <w:pStyle w:val="Titre"/>
        <w:jc w:val="center"/>
      </w:pPr>
      <w:r>
        <w:t xml:space="preserve">Configuration </w:t>
      </w:r>
      <w:proofErr w:type="spellStart"/>
      <w:r>
        <w:t>db</w:t>
      </w:r>
      <w:proofErr w:type="spellEnd"/>
      <w:r>
        <w:t>*Standby</w:t>
      </w:r>
    </w:p>
    <w:p w14:paraId="5AC81FD9" w14:textId="4A7AAD82" w:rsidR="00F5168F" w:rsidRDefault="00F5168F" w:rsidP="00F5168F"/>
    <w:p w14:paraId="5F5F40B9" w14:textId="55FB989D" w:rsidR="00F5168F" w:rsidRDefault="00F5168F" w:rsidP="00F5168F">
      <w:r>
        <w:t xml:space="preserve">La configuration de </w:t>
      </w:r>
      <w:proofErr w:type="spellStart"/>
      <w:r>
        <w:t>db</w:t>
      </w:r>
      <w:proofErr w:type="spellEnd"/>
      <w:r>
        <w:t xml:space="preserve">*Standby (anciennement TVD Standby) ce fait </w:t>
      </w:r>
      <w:r w:rsidR="002E5AD5">
        <w:t>en plusieurs pas :</w:t>
      </w:r>
    </w:p>
    <w:p w14:paraId="301AAB28" w14:textId="10DAC251" w:rsidR="002E5AD5" w:rsidRDefault="002E5AD5" w:rsidP="002E5AD5">
      <w:pPr>
        <w:pStyle w:val="Paragraphedeliste"/>
        <w:numPr>
          <w:ilvl w:val="0"/>
          <w:numId w:val="2"/>
        </w:numPr>
      </w:pPr>
      <w:r>
        <w:t>Préparation de la base primaire</w:t>
      </w:r>
    </w:p>
    <w:p w14:paraId="335D527A" w14:textId="3FA4CDC0" w:rsidR="001A4BA3" w:rsidRDefault="001A4BA3" w:rsidP="001A4BA3">
      <w:pPr>
        <w:pStyle w:val="Paragraphedeliste"/>
        <w:numPr>
          <w:ilvl w:val="0"/>
          <w:numId w:val="2"/>
        </w:numPr>
      </w:pPr>
      <w:r>
        <w:t>Préparation de la base standby</w:t>
      </w:r>
    </w:p>
    <w:p w14:paraId="6D6C6D87" w14:textId="5771041E" w:rsidR="002E5AD5" w:rsidRDefault="00584D9E" w:rsidP="002E5AD5">
      <w:pPr>
        <w:pStyle w:val="Paragraphedeliste"/>
        <w:numPr>
          <w:ilvl w:val="0"/>
          <w:numId w:val="2"/>
        </w:numPr>
      </w:pPr>
      <w:r>
        <w:t xml:space="preserve">Configuration </w:t>
      </w:r>
      <w:r w:rsidR="00DB0E91">
        <w:t xml:space="preserve">et test </w:t>
      </w:r>
      <w:r>
        <w:t xml:space="preserve">des entrées </w:t>
      </w:r>
      <w:proofErr w:type="spellStart"/>
      <w:r>
        <w:t>listener</w:t>
      </w:r>
      <w:proofErr w:type="spellEnd"/>
      <w:r>
        <w:t xml:space="preserve"> et </w:t>
      </w:r>
      <w:proofErr w:type="spellStart"/>
      <w:r>
        <w:t>tnsnames</w:t>
      </w:r>
      <w:proofErr w:type="spellEnd"/>
      <w:r w:rsidR="00B6780F">
        <w:t xml:space="preserve"> (</w:t>
      </w:r>
      <w:proofErr w:type="spellStart"/>
      <w:r w:rsidR="00B6780F">
        <w:t>primary</w:t>
      </w:r>
      <w:proofErr w:type="spellEnd"/>
      <w:r w:rsidR="00B6780F">
        <w:t xml:space="preserve"> et standby)</w:t>
      </w:r>
    </w:p>
    <w:p w14:paraId="3BF1BF79" w14:textId="25B7CCE4" w:rsidR="00B6780F" w:rsidRDefault="007075BC" w:rsidP="002E5AD5">
      <w:pPr>
        <w:pStyle w:val="Paragraphedeliste"/>
        <w:numPr>
          <w:ilvl w:val="0"/>
          <w:numId w:val="2"/>
        </w:numPr>
      </w:pPr>
      <w:r>
        <w:t xml:space="preserve">Configuration de l’entrée </w:t>
      </w:r>
      <w:r w:rsidR="001A4BA3">
        <w:t xml:space="preserve">dans </w:t>
      </w:r>
      <w:proofErr w:type="spellStart"/>
      <w:r w:rsidR="001A4BA3">
        <w:t>standby.conf</w:t>
      </w:r>
      <w:proofErr w:type="spellEnd"/>
    </w:p>
    <w:p w14:paraId="2FA3AEED" w14:textId="77777777" w:rsidR="008661BE" w:rsidRDefault="00DB0E91" w:rsidP="002E5AD5">
      <w:pPr>
        <w:pStyle w:val="Paragraphedeliste"/>
        <w:numPr>
          <w:ilvl w:val="0"/>
          <w:numId w:val="2"/>
        </w:numPr>
      </w:pPr>
      <w:r>
        <w:t>Insta</w:t>
      </w:r>
      <w:r w:rsidR="008661BE">
        <w:t>ncier la base standby</w:t>
      </w:r>
    </w:p>
    <w:p w14:paraId="640AA634" w14:textId="1A909255" w:rsidR="0027416B" w:rsidRDefault="0027416B" w:rsidP="002E5AD5">
      <w:pPr>
        <w:pStyle w:val="Paragraphedeliste"/>
        <w:numPr>
          <w:ilvl w:val="0"/>
          <w:numId w:val="2"/>
        </w:numPr>
      </w:pPr>
      <w:r>
        <w:t xml:space="preserve">Tester </w:t>
      </w:r>
      <w:r w:rsidR="00D63ED2">
        <w:t>jobs de synchronisation</w:t>
      </w:r>
    </w:p>
    <w:p w14:paraId="173C0013" w14:textId="42842155" w:rsidR="00DB0E91" w:rsidRDefault="0027416B" w:rsidP="002E5AD5">
      <w:pPr>
        <w:pStyle w:val="Paragraphedeliste"/>
        <w:numPr>
          <w:ilvl w:val="0"/>
          <w:numId w:val="2"/>
        </w:numPr>
      </w:pPr>
      <w:r>
        <w:t xml:space="preserve">Ajout des jobs </w:t>
      </w:r>
      <w:r w:rsidR="00A02EFA">
        <w:t xml:space="preserve">de synchronisation au </w:t>
      </w:r>
      <w:proofErr w:type="spellStart"/>
      <w:r w:rsidR="00A02EFA">
        <w:t>crontab</w:t>
      </w:r>
      <w:proofErr w:type="spellEnd"/>
      <w:r w:rsidR="00A02EFA">
        <w:t xml:space="preserve"> (primaire et standby)</w:t>
      </w:r>
      <w:r>
        <w:t xml:space="preserve"> </w:t>
      </w:r>
      <w:r w:rsidR="00784143">
        <w:t xml:space="preserve"> </w:t>
      </w:r>
    </w:p>
    <w:p w14:paraId="0C3DF732" w14:textId="3697F5F9" w:rsidR="007A09B2" w:rsidRDefault="00A02EFA" w:rsidP="008A15B9">
      <w:r>
        <w:t>La description des différents pas suit.</w:t>
      </w:r>
    </w:p>
    <w:p w14:paraId="7EC428D2" w14:textId="2AD8445F" w:rsidR="00A02EFA" w:rsidRDefault="00A54EF1" w:rsidP="00A54EF1">
      <w:pPr>
        <w:pStyle w:val="Titre2"/>
      </w:pPr>
      <w:bookmarkStart w:id="0" w:name="_Toc89856406"/>
      <w:r>
        <w:t>Préparation de la base primaire</w:t>
      </w:r>
      <w:bookmarkEnd w:id="0"/>
    </w:p>
    <w:p w14:paraId="33015F3E" w14:textId="255062B3" w:rsidR="00A54EF1" w:rsidRDefault="004644AD" w:rsidP="00A54EF1">
      <w:r>
        <w:t>La base primaire doit êtr</w:t>
      </w:r>
      <w:r w:rsidR="00263889">
        <w:t xml:space="preserve">e en mode d’archivage active et forcé. Aussi, elle doit avoir </w:t>
      </w:r>
      <w:r w:rsidR="004742A8">
        <w:t>un nom unique qui correspond à sa localisation.</w:t>
      </w:r>
    </w:p>
    <w:p w14:paraId="17E74539" w14:textId="72E5BB0E" w:rsidR="00810F10" w:rsidRDefault="00810F10" w:rsidP="00A54EF1">
      <w:r>
        <w:t>Toutes les modifications s’effectuent au niveau de la CDB</w:t>
      </w:r>
      <w:r w:rsidR="00500582">
        <w:t xml:space="preserve"> (</w:t>
      </w:r>
      <w:proofErr w:type="spellStart"/>
      <w:r w:rsidR="00500582">
        <w:t>cdb$root</w:t>
      </w:r>
      <w:proofErr w:type="spellEnd"/>
      <w:r w:rsidR="00500582">
        <w:t>).</w:t>
      </w:r>
    </w:p>
    <w:p w14:paraId="6C5A5720" w14:textId="66BC39CF" w:rsidR="004742A8" w:rsidRDefault="004742A8" w:rsidP="00A54EF1">
      <w:r>
        <w:t>Vérification de l’état</w:t>
      </w:r>
      <w:r w:rsidR="00E41EA3">
        <w:t> :</w:t>
      </w:r>
    </w:p>
    <w:p w14:paraId="205003DD" w14:textId="3064C7C3" w:rsidR="004644AD" w:rsidRDefault="00810F10" w:rsidP="00810F10">
      <w:pPr>
        <w:pStyle w:val="Paragraphedeliste"/>
      </w:pPr>
      <w:r>
        <w:t xml:space="preserve">SQL&gt; </w:t>
      </w:r>
      <w:r w:rsidR="004644AD" w:rsidRPr="005F1994">
        <w:t xml:space="preserve">select </w:t>
      </w:r>
      <w:proofErr w:type="spellStart"/>
      <w:r w:rsidR="004644AD" w:rsidRPr="005F1994">
        <w:t>log_</w:t>
      </w:r>
      <w:proofErr w:type="gramStart"/>
      <w:r w:rsidR="004644AD" w:rsidRPr="005F1994">
        <w:t>mode</w:t>
      </w:r>
      <w:proofErr w:type="spellEnd"/>
      <w:r w:rsidR="004644AD" w:rsidRPr="005F1994">
        <w:t xml:space="preserve"> ,</w:t>
      </w:r>
      <w:proofErr w:type="gramEnd"/>
      <w:r w:rsidR="004644AD" w:rsidRPr="005F1994">
        <w:t xml:space="preserve"> </w:t>
      </w:r>
      <w:proofErr w:type="spellStart"/>
      <w:r w:rsidR="004644AD" w:rsidRPr="005F1994">
        <w:t>force_logging</w:t>
      </w:r>
      <w:proofErr w:type="spellEnd"/>
      <w:r w:rsidR="004644AD" w:rsidRPr="005F1994">
        <w:t xml:space="preserve"> from </w:t>
      </w:r>
      <w:proofErr w:type="spellStart"/>
      <w:r w:rsidR="004644AD" w:rsidRPr="005F1994">
        <w:t>v$database</w:t>
      </w:r>
      <w:proofErr w:type="spellEnd"/>
      <w:r w:rsidR="004644AD" w:rsidRPr="005F1994">
        <w:t>;</w:t>
      </w:r>
      <w:r w:rsidR="004644AD">
        <w:t xml:space="preserve"> </w:t>
      </w:r>
    </w:p>
    <w:p w14:paraId="022662BD" w14:textId="07727BE0" w:rsidR="00500582" w:rsidRDefault="00B37806" w:rsidP="00D85C37">
      <w:r>
        <w:t>Si besoin, corriger l’état :</w:t>
      </w:r>
    </w:p>
    <w:p w14:paraId="02D50284" w14:textId="7080A43C" w:rsidR="00B37806" w:rsidRDefault="00B37806" w:rsidP="00D85C37">
      <w:pPr>
        <w:rPr>
          <w:lang w:val="en-US"/>
        </w:rPr>
      </w:pPr>
      <w:r w:rsidRPr="00B37806">
        <w:rPr>
          <w:lang w:val="en-US"/>
        </w:rPr>
        <w:t>Act</w:t>
      </w:r>
      <w:r>
        <w:rPr>
          <w:lang w:val="en-US"/>
        </w:rPr>
        <w:t xml:space="preserve">ivation mode </w:t>
      </w:r>
      <w:proofErr w:type="spellStart"/>
      <w:r>
        <w:rPr>
          <w:lang w:val="en-US"/>
        </w:rPr>
        <w:t>archivage</w:t>
      </w:r>
      <w:proofErr w:type="spellEnd"/>
      <w:r>
        <w:rPr>
          <w:lang w:val="en-US"/>
        </w:rPr>
        <w:t>:</w:t>
      </w:r>
    </w:p>
    <w:p w14:paraId="122977ED" w14:textId="528931BD" w:rsid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B37806">
        <w:rPr>
          <w:lang w:val="en-US"/>
        </w:rPr>
        <w:t>Shutdown immediate</w:t>
      </w:r>
    </w:p>
    <w:p w14:paraId="08485F4B" w14:textId="74BA11AF" w:rsid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B37806">
        <w:rPr>
          <w:lang w:val="en-US"/>
        </w:rPr>
        <w:t>Startup mount</w:t>
      </w:r>
    </w:p>
    <w:p w14:paraId="21642769" w14:textId="6D18D483" w:rsid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B37806">
        <w:rPr>
          <w:lang w:val="en-US"/>
        </w:rPr>
        <w:t xml:space="preserve">Alter database </w:t>
      </w:r>
      <w:proofErr w:type="spellStart"/>
      <w:r w:rsidR="00120FFE">
        <w:rPr>
          <w:lang w:val="en-US"/>
        </w:rPr>
        <w:t>archivelog</w:t>
      </w:r>
      <w:proofErr w:type="spellEnd"/>
      <w:r w:rsidR="00120FFE">
        <w:rPr>
          <w:lang w:val="en-US"/>
        </w:rPr>
        <w:t>;</w:t>
      </w:r>
    </w:p>
    <w:p w14:paraId="49DA1B3D" w14:textId="4A9A395C" w:rsidR="00120FFE" w:rsidRP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120FFE">
        <w:rPr>
          <w:lang w:val="en-US"/>
        </w:rPr>
        <w:t>Alter database open;</w:t>
      </w:r>
    </w:p>
    <w:p w14:paraId="1BD479A4" w14:textId="4A9A849F" w:rsidR="00B37806" w:rsidRDefault="00B6399E" w:rsidP="005D3F1E">
      <w:pPr>
        <w:rPr>
          <w:lang w:val="en-US"/>
        </w:rPr>
      </w:pPr>
      <w:r>
        <w:rPr>
          <w:lang w:val="en-US"/>
        </w:rPr>
        <w:lastRenderedPageBreak/>
        <w:t xml:space="preserve">Activation de </w:t>
      </w:r>
      <w:proofErr w:type="spellStart"/>
      <w:r w:rsidR="00AB2A06">
        <w:rPr>
          <w:lang w:val="en-US"/>
        </w:rPr>
        <w:t>l’archivage</w:t>
      </w:r>
      <w:proofErr w:type="spellEnd"/>
      <w:r w:rsidR="00AB2A06">
        <w:rPr>
          <w:lang w:val="en-US"/>
        </w:rPr>
        <w:t xml:space="preserve"> force:</w:t>
      </w:r>
    </w:p>
    <w:p w14:paraId="0F369ADB" w14:textId="77777777" w:rsidR="00D85C37" w:rsidRDefault="00D85C37" w:rsidP="004644AD">
      <w:pPr>
        <w:pStyle w:val="Sansinterligne"/>
        <w:rPr>
          <w:b/>
          <w:i/>
          <w:color w:val="2E74B5" w:themeColor="accent1" w:themeShade="BF"/>
          <w:lang w:val="en-US"/>
        </w:rPr>
      </w:pPr>
    </w:p>
    <w:p w14:paraId="38B0FF8A" w14:textId="7668C46F" w:rsidR="004644AD" w:rsidRPr="007C40ED" w:rsidRDefault="00AB2A06" w:rsidP="005D3F1E">
      <w:pPr>
        <w:pStyle w:val="Paragraphedeliste"/>
      </w:pPr>
      <w:r w:rsidRPr="007C40ED">
        <w:t xml:space="preserve">SQL&gt; </w:t>
      </w:r>
      <w:r w:rsidR="005D3F1E" w:rsidRPr="007C40ED">
        <w:t>a</w:t>
      </w:r>
      <w:r w:rsidR="004644AD" w:rsidRPr="007C40ED">
        <w:t xml:space="preserve">lter </w:t>
      </w:r>
      <w:proofErr w:type="spellStart"/>
      <w:r w:rsidR="004644AD" w:rsidRPr="007C40ED">
        <w:t>database</w:t>
      </w:r>
      <w:proofErr w:type="spellEnd"/>
      <w:r w:rsidR="004644AD" w:rsidRPr="007C40ED">
        <w:t xml:space="preserve"> force </w:t>
      </w:r>
      <w:proofErr w:type="spellStart"/>
      <w:r w:rsidR="004644AD" w:rsidRPr="007C40ED">
        <w:t>logging</w:t>
      </w:r>
      <w:proofErr w:type="spellEnd"/>
      <w:r w:rsidR="004644AD" w:rsidRPr="007C40ED">
        <w:t> ;</w:t>
      </w:r>
    </w:p>
    <w:p w14:paraId="52137AD5" w14:textId="505C17B4" w:rsidR="00AB2A06" w:rsidRPr="007C40ED" w:rsidRDefault="00AB2A06" w:rsidP="004644AD">
      <w:pPr>
        <w:pStyle w:val="Sansinterligne"/>
        <w:rPr>
          <w:b/>
          <w:i/>
          <w:color w:val="2E74B5" w:themeColor="accent1" w:themeShade="BF"/>
        </w:rPr>
      </w:pPr>
    </w:p>
    <w:p w14:paraId="78064022" w14:textId="25C0FC9E" w:rsidR="00AB2A06" w:rsidRPr="007C40ED" w:rsidRDefault="00AB2A06" w:rsidP="005D3F1E">
      <w:r w:rsidRPr="007C40ED">
        <w:t>Changement de nom unique</w:t>
      </w:r>
      <w:r w:rsidR="007C40ED" w:rsidRPr="007C40ED">
        <w:t xml:space="preserve"> </w:t>
      </w:r>
      <w:r w:rsidR="007C40ED">
        <w:t>de la base de données</w:t>
      </w:r>
      <w:r w:rsidRPr="007C40ED">
        <w:t>:</w:t>
      </w:r>
    </w:p>
    <w:p w14:paraId="190FDB3F" w14:textId="38B0434B" w:rsidR="000E4E5E" w:rsidRPr="007C40ED" w:rsidRDefault="000E4E5E" w:rsidP="004644AD">
      <w:pPr>
        <w:pStyle w:val="Sansinterligne"/>
        <w:rPr>
          <w:b/>
          <w:i/>
          <w:color w:val="2E74B5" w:themeColor="accent1" w:themeShade="BF"/>
        </w:rPr>
      </w:pPr>
    </w:p>
    <w:p w14:paraId="26A5F8B6" w14:textId="26E07F4A" w:rsidR="000E4E5E" w:rsidRPr="000E4E5E" w:rsidRDefault="000E4E5E" w:rsidP="005D3F1E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Pr="000E4E5E">
        <w:rPr>
          <w:lang w:val="en-US"/>
        </w:rPr>
        <w:t xml:space="preserve">alter system set </w:t>
      </w:r>
      <w:proofErr w:type="spellStart"/>
      <w:r w:rsidRPr="000E4E5E">
        <w:rPr>
          <w:lang w:val="en-US"/>
        </w:rPr>
        <w:t>db_unique_name</w:t>
      </w:r>
      <w:proofErr w:type="spellEnd"/>
      <w:r w:rsidRPr="000E4E5E">
        <w:rPr>
          <w:lang w:val="en-US"/>
        </w:rPr>
        <w:t>=</w:t>
      </w:r>
      <w:proofErr w:type="spellStart"/>
      <w:r w:rsidRPr="007C40ED">
        <w:rPr>
          <w:highlight w:val="yellow"/>
          <w:lang w:val="en-US"/>
        </w:rPr>
        <w:t>CDB_SP</w:t>
      </w:r>
      <w:r w:rsidR="00BF1633" w:rsidRPr="007C40ED">
        <w:rPr>
          <w:highlight w:val="yellow"/>
          <w:lang w:val="en-US"/>
        </w:rPr>
        <w:t>xx</w:t>
      </w:r>
      <w:r w:rsidRPr="007C40ED">
        <w:rPr>
          <w:highlight w:val="yellow"/>
          <w:lang w:val="en-US"/>
        </w:rPr>
        <w:t>_FHVI</w:t>
      </w:r>
      <w:proofErr w:type="spellEnd"/>
      <w:r w:rsidRPr="000E4E5E">
        <w:rPr>
          <w:lang w:val="en-US"/>
        </w:rPr>
        <w:t xml:space="preserve"> scope=</w:t>
      </w:r>
      <w:proofErr w:type="spellStart"/>
      <w:r w:rsidRPr="000E4E5E">
        <w:rPr>
          <w:lang w:val="en-US"/>
        </w:rPr>
        <w:t>spfile</w:t>
      </w:r>
      <w:proofErr w:type="spellEnd"/>
      <w:r w:rsidRPr="000E4E5E">
        <w:rPr>
          <w:lang w:val="en-US"/>
        </w:rPr>
        <w:t>;</w:t>
      </w:r>
    </w:p>
    <w:p w14:paraId="5D126B29" w14:textId="6CBE594E" w:rsidR="000E4E5E" w:rsidRDefault="000E4E5E" w:rsidP="005D3F1E">
      <w:pPr>
        <w:pStyle w:val="Paragraphedeliste"/>
        <w:rPr>
          <w:lang w:val="en-US"/>
        </w:rPr>
      </w:pPr>
      <w:r>
        <w:rPr>
          <w:lang w:val="en-US"/>
        </w:rPr>
        <w:t>SQL&gt; shutdown immediate</w:t>
      </w:r>
    </w:p>
    <w:p w14:paraId="5D74F414" w14:textId="616A811C" w:rsidR="000E4E5E" w:rsidRDefault="000E4E5E" w:rsidP="005D3F1E">
      <w:pPr>
        <w:pStyle w:val="Paragraphedeliste"/>
        <w:rPr>
          <w:lang w:val="en-US"/>
        </w:rPr>
      </w:pPr>
      <w:r>
        <w:rPr>
          <w:lang w:val="en-US"/>
        </w:rPr>
        <w:t>SQL&gt; startup</w:t>
      </w:r>
    </w:p>
    <w:p w14:paraId="4DE7E98A" w14:textId="0D800E7B" w:rsidR="000E4E5E" w:rsidRDefault="000E4E5E" w:rsidP="004644AD">
      <w:pPr>
        <w:pStyle w:val="Sansinterligne"/>
        <w:rPr>
          <w:b/>
          <w:i/>
          <w:color w:val="2E74B5" w:themeColor="accent1" w:themeShade="BF"/>
          <w:lang w:val="en-US"/>
        </w:rPr>
      </w:pPr>
    </w:p>
    <w:p w14:paraId="238974D1" w14:textId="12672D7E" w:rsidR="00BF1633" w:rsidRPr="00BF1633" w:rsidRDefault="00BF1633" w:rsidP="005D3F1E">
      <w:pPr>
        <w:rPr>
          <w:lang w:val="en-US"/>
        </w:rPr>
      </w:pPr>
      <w:proofErr w:type="spellStart"/>
      <w:r w:rsidRPr="00BF1633">
        <w:rPr>
          <w:lang w:val="en-US"/>
        </w:rPr>
        <w:t>Autres</w:t>
      </w:r>
      <w:proofErr w:type="spellEnd"/>
      <w:r w:rsidRPr="00BF1633">
        <w:rPr>
          <w:lang w:val="en-US"/>
        </w:rPr>
        <w:t xml:space="preserve"> </w:t>
      </w:r>
      <w:proofErr w:type="spellStart"/>
      <w:r w:rsidRPr="00BF1633">
        <w:rPr>
          <w:lang w:val="en-US"/>
        </w:rPr>
        <w:t>changements</w:t>
      </w:r>
      <w:proofErr w:type="spellEnd"/>
      <w:r w:rsidRPr="00BF1633">
        <w:rPr>
          <w:lang w:val="en-US"/>
        </w:rPr>
        <w:t xml:space="preserve"> </w:t>
      </w:r>
      <w:proofErr w:type="spellStart"/>
      <w:r w:rsidRPr="00BF1633">
        <w:rPr>
          <w:lang w:val="en-US"/>
        </w:rPr>
        <w:t>recommandés</w:t>
      </w:r>
      <w:proofErr w:type="spellEnd"/>
      <w:r w:rsidRPr="00BF1633">
        <w:rPr>
          <w:lang w:val="en-US"/>
        </w:rPr>
        <w:t>:</w:t>
      </w:r>
    </w:p>
    <w:p w14:paraId="2171C30D" w14:textId="1373422A" w:rsidR="00BF1633" w:rsidRPr="00BF1633" w:rsidRDefault="00BF1633" w:rsidP="005D3F1E">
      <w:r w:rsidRPr="00BF1633">
        <w:t>Changement de log d’archivage t</w:t>
      </w:r>
      <w:r>
        <w:t>ous les 15 minutes :</w:t>
      </w:r>
    </w:p>
    <w:p w14:paraId="79482B32" w14:textId="2597AB9D" w:rsidR="004644AD" w:rsidRPr="00BF1633" w:rsidRDefault="00BF1633" w:rsidP="005D3F1E">
      <w:pPr>
        <w:pStyle w:val="Paragraphedeliste"/>
        <w:rPr>
          <w:lang w:val="de-CH"/>
        </w:rPr>
      </w:pPr>
      <w:r w:rsidRPr="00BF1633">
        <w:rPr>
          <w:lang w:val="de-CH"/>
        </w:rPr>
        <w:t xml:space="preserve">SQL&gt; </w:t>
      </w:r>
      <w:r w:rsidR="004644AD" w:rsidRPr="00BF1633">
        <w:rPr>
          <w:lang w:val="de-CH"/>
        </w:rPr>
        <w:t xml:space="preserve">Alter </w:t>
      </w:r>
      <w:proofErr w:type="spellStart"/>
      <w:r w:rsidR="004644AD" w:rsidRPr="00BF1633">
        <w:rPr>
          <w:lang w:val="de-CH"/>
        </w:rPr>
        <w:t>system</w:t>
      </w:r>
      <w:proofErr w:type="spellEnd"/>
      <w:r w:rsidR="004644AD" w:rsidRPr="00BF1633">
        <w:rPr>
          <w:lang w:val="de-CH"/>
        </w:rPr>
        <w:t xml:space="preserve"> </w:t>
      </w:r>
      <w:proofErr w:type="spellStart"/>
      <w:r w:rsidR="004644AD" w:rsidRPr="00BF1633">
        <w:rPr>
          <w:lang w:val="de-CH"/>
        </w:rPr>
        <w:t>set</w:t>
      </w:r>
      <w:proofErr w:type="spellEnd"/>
      <w:r w:rsidR="004644AD" w:rsidRPr="00BF1633">
        <w:rPr>
          <w:lang w:val="de-CH"/>
        </w:rPr>
        <w:t xml:space="preserve"> </w:t>
      </w:r>
      <w:proofErr w:type="spellStart"/>
      <w:r w:rsidR="004644AD" w:rsidRPr="00BF1633">
        <w:rPr>
          <w:lang w:val="de-CH"/>
        </w:rPr>
        <w:t>archive_lag_target</w:t>
      </w:r>
      <w:proofErr w:type="spellEnd"/>
      <w:r w:rsidR="004644AD" w:rsidRPr="00BF1633">
        <w:rPr>
          <w:lang w:val="de-CH"/>
        </w:rPr>
        <w:t xml:space="preserve">=900 ; (15 </w:t>
      </w:r>
      <w:proofErr w:type="spellStart"/>
      <w:r w:rsidR="004644AD" w:rsidRPr="00BF1633">
        <w:rPr>
          <w:lang w:val="de-CH"/>
        </w:rPr>
        <w:t>minutes</w:t>
      </w:r>
      <w:proofErr w:type="spellEnd"/>
      <w:r w:rsidR="004644AD" w:rsidRPr="00BF1633">
        <w:rPr>
          <w:lang w:val="de-CH"/>
        </w:rPr>
        <w:t>)</w:t>
      </w:r>
    </w:p>
    <w:p w14:paraId="374B6AF1" w14:textId="47BDF2D0" w:rsidR="004644AD" w:rsidRDefault="004644AD" w:rsidP="004644AD">
      <w:pPr>
        <w:pStyle w:val="Sansinterligne"/>
        <w:rPr>
          <w:b/>
          <w:i/>
          <w:color w:val="2E74B5" w:themeColor="accent1" w:themeShade="BF"/>
          <w:lang w:val="de-CH"/>
        </w:rPr>
      </w:pPr>
    </w:p>
    <w:p w14:paraId="5D19002F" w14:textId="2A826BBA" w:rsidR="00BF1633" w:rsidRPr="005D3F1E" w:rsidRDefault="005D3F1E" w:rsidP="005D3F1E">
      <w:r w:rsidRPr="005D3F1E">
        <w:t>Enlever paramètres de conversion d</w:t>
      </w:r>
      <w:r>
        <w:t>e noms (si arborescence la même côté standby) :</w:t>
      </w:r>
    </w:p>
    <w:p w14:paraId="635282FB" w14:textId="3C7A7819" w:rsidR="004644AD" w:rsidRPr="005D3F1E" w:rsidRDefault="005D3F1E" w:rsidP="005D3F1E">
      <w:pPr>
        <w:pStyle w:val="Paragraphedeliste"/>
      </w:pPr>
      <w:r w:rsidRPr="005D3F1E">
        <w:t xml:space="preserve">SQL&gt; </w:t>
      </w:r>
      <w:r w:rsidR="004644AD" w:rsidRPr="005D3F1E">
        <w:t xml:space="preserve">alter system reset </w:t>
      </w:r>
      <w:proofErr w:type="spellStart"/>
      <w:r w:rsidR="004644AD" w:rsidRPr="005D3F1E">
        <w:t>db_file_name_convert</w:t>
      </w:r>
      <w:proofErr w:type="spellEnd"/>
      <w:r w:rsidR="004644AD" w:rsidRPr="005D3F1E">
        <w:t>;</w:t>
      </w:r>
    </w:p>
    <w:p w14:paraId="5E05A265" w14:textId="2489E73C" w:rsidR="004644AD" w:rsidRPr="005D3F1E" w:rsidRDefault="005D3F1E" w:rsidP="005D3F1E">
      <w:pPr>
        <w:pStyle w:val="Paragraphedeliste"/>
      </w:pPr>
      <w:r w:rsidRPr="005D3F1E">
        <w:t xml:space="preserve">SQL&gt; </w:t>
      </w:r>
      <w:r w:rsidR="004644AD" w:rsidRPr="005D3F1E">
        <w:t xml:space="preserve">alter system reset </w:t>
      </w:r>
      <w:proofErr w:type="spellStart"/>
      <w:r w:rsidR="004644AD" w:rsidRPr="005D3F1E">
        <w:t>log_file_name_convert</w:t>
      </w:r>
      <w:proofErr w:type="spellEnd"/>
      <w:r w:rsidR="004644AD" w:rsidRPr="005D3F1E">
        <w:t>;</w:t>
      </w:r>
    </w:p>
    <w:p w14:paraId="613B5B46" w14:textId="77777777" w:rsidR="005D3F1E" w:rsidRPr="005D3F1E" w:rsidRDefault="005D3F1E" w:rsidP="005D3F1E">
      <w:pPr>
        <w:pStyle w:val="Paragraphedeliste"/>
      </w:pPr>
      <w:r w:rsidRPr="005D3F1E">
        <w:t xml:space="preserve">SQL&gt; </w:t>
      </w:r>
      <w:proofErr w:type="spellStart"/>
      <w:r w:rsidRPr="005D3F1E">
        <w:t>shutdown</w:t>
      </w:r>
      <w:proofErr w:type="spellEnd"/>
      <w:r w:rsidRPr="005D3F1E">
        <w:t xml:space="preserve"> </w:t>
      </w:r>
      <w:proofErr w:type="spellStart"/>
      <w:r w:rsidRPr="005D3F1E">
        <w:t>immediate</w:t>
      </w:r>
      <w:proofErr w:type="spellEnd"/>
    </w:p>
    <w:p w14:paraId="3D297029" w14:textId="77777777" w:rsidR="005D3F1E" w:rsidRPr="005D3F1E" w:rsidRDefault="005D3F1E" w:rsidP="005D3F1E">
      <w:pPr>
        <w:pStyle w:val="Paragraphedeliste"/>
      </w:pPr>
      <w:r w:rsidRPr="005D3F1E">
        <w:t>SQL&gt; startup</w:t>
      </w:r>
    </w:p>
    <w:p w14:paraId="1933D496" w14:textId="77777777" w:rsidR="004644AD" w:rsidRPr="005D3F1E" w:rsidRDefault="004644AD" w:rsidP="004644AD">
      <w:pPr>
        <w:pStyle w:val="Sansinterligne"/>
        <w:rPr>
          <w:b/>
          <w:i/>
          <w:color w:val="2E74B5" w:themeColor="accent1" w:themeShade="BF"/>
        </w:rPr>
      </w:pPr>
    </w:p>
    <w:p w14:paraId="1C0FD801" w14:textId="04372DAD" w:rsidR="00EF0101" w:rsidRDefault="00EF0101" w:rsidP="00EF0101">
      <w:pPr>
        <w:pStyle w:val="Titre2"/>
      </w:pPr>
      <w:bookmarkStart w:id="1" w:name="_Toc89856407"/>
      <w:r>
        <w:t>Préparation de la base standby</w:t>
      </w:r>
      <w:bookmarkEnd w:id="1"/>
    </w:p>
    <w:p w14:paraId="26DE50B8" w14:textId="4106B91D" w:rsidR="00EF0101" w:rsidRDefault="00EF0101" w:rsidP="00EF0101">
      <w:r>
        <w:t xml:space="preserve">La base </w:t>
      </w:r>
      <w:r w:rsidR="00130897">
        <w:t>standby</w:t>
      </w:r>
      <w:r w:rsidR="0038651A">
        <w:t xml:space="preserve"> aura le mêmes paramètres et </w:t>
      </w:r>
      <w:r w:rsidR="0093013E">
        <w:t>mot de passe</w:t>
      </w:r>
      <w:r w:rsidR="0038651A">
        <w:t xml:space="preserve"> </w:t>
      </w:r>
      <w:r w:rsidR="0093013E">
        <w:t>SYS que la primaire</w:t>
      </w:r>
      <w:r>
        <w:t xml:space="preserve">. </w:t>
      </w:r>
      <w:r w:rsidR="0093013E">
        <w:t>E</w:t>
      </w:r>
      <w:r>
        <w:t>lle doit avoir un nom unique qui correspond à sa localisation.</w:t>
      </w:r>
    </w:p>
    <w:p w14:paraId="69BDDD64" w14:textId="1B5DEF22" w:rsidR="00130897" w:rsidRDefault="00130897" w:rsidP="00130897">
      <w:pPr>
        <w:pStyle w:val="Sansinterligne"/>
      </w:pPr>
      <w:r>
        <w:t xml:space="preserve">Copier les fichiers </w:t>
      </w:r>
      <w:proofErr w:type="spellStart"/>
      <w:r>
        <w:t>spfile</w:t>
      </w:r>
      <w:r w:rsidR="00B0544B">
        <w:t>CDB_SPxx.ora</w:t>
      </w:r>
      <w:proofErr w:type="spellEnd"/>
      <w:r>
        <w:t xml:space="preserve"> et </w:t>
      </w:r>
      <w:proofErr w:type="spellStart"/>
      <w:r>
        <w:t>orapwCDB</w:t>
      </w:r>
      <w:r w:rsidR="00B0544B">
        <w:t>_SPxx</w:t>
      </w:r>
      <w:proofErr w:type="spellEnd"/>
      <w:r>
        <w:t xml:space="preserve"> depuis </w:t>
      </w:r>
      <w:r w:rsidR="00B0544B">
        <w:t>le serveur primaire (</w:t>
      </w:r>
      <w:r>
        <w:t>ora10</w:t>
      </w:r>
      <w:r w:rsidR="00B0544B">
        <w:t>) vers le serveur standby (</w:t>
      </w:r>
      <w:r>
        <w:t>ora11</w:t>
      </w:r>
      <w:r w:rsidR="00B0544B">
        <w:t>)</w:t>
      </w:r>
      <w:r>
        <w:t>:</w:t>
      </w:r>
    </w:p>
    <w:p w14:paraId="33E32B62" w14:textId="77777777" w:rsidR="00130897" w:rsidRDefault="00130897" w:rsidP="00130897">
      <w:pPr>
        <w:pStyle w:val="Sansinterligne"/>
      </w:pPr>
    </w:p>
    <w:p w14:paraId="2D041137" w14:textId="73FBA620" w:rsidR="00130897" w:rsidRPr="00625EBF" w:rsidRDefault="00625EBF" w:rsidP="00625EBF">
      <w:pPr>
        <w:pStyle w:val="Paragraphedeliste"/>
      </w:pPr>
      <w:proofErr w:type="gramStart"/>
      <w:r w:rsidRPr="00625EBF">
        <w:t>cd</w:t>
      </w:r>
      <w:proofErr w:type="gramEnd"/>
      <w:r w:rsidRPr="00625EBF">
        <w:t xml:space="preserve"> </w:t>
      </w:r>
      <w:r w:rsidR="00130897" w:rsidRPr="00625EBF">
        <w:t>/u01/oracle/db19s/</w:t>
      </w:r>
      <w:proofErr w:type="spellStart"/>
      <w:r w:rsidR="00130897" w:rsidRPr="00625EBF">
        <w:t>dbs</w:t>
      </w:r>
      <w:proofErr w:type="spellEnd"/>
      <w:r w:rsidR="00130897" w:rsidRPr="00625EBF">
        <w:t>/</w:t>
      </w:r>
    </w:p>
    <w:p w14:paraId="101530D1" w14:textId="03DDBADE" w:rsidR="00130897" w:rsidRPr="00625EBF" w:rsidRDefault="00130897" w:rsidP="00625EBF">
      <w:pPr>
        <w:pStyle w:val="Paragraphedeliste"/>
      </w:pPr>
      <w:proofErr w:type="spellStart"/>
      <w:proofErr w:type="gramStart"/>
      <w:r w:rsidRPr="00625EBF">
        <w:t>scp</w:t>
      </w:r>
      <w:proofErr w:type="spellEnd"/>
      <w:proofErr w:type="gramEnd"/>
      <w:r w:rsidRPr="00625EBF">
        <w:t xml:space="preserve"> </w:t>
      </w:r>
      <w:proofErr w:type="spellStart"/>
      <w:r w:rsidRPr="00625EBF">
        <w:t>orapwCDB_SP</w:t>
      </w:r>
      <w:r w:rsidR="00625EBF" w:rsidRPr="00625EBF">
        <w:t>xx</w:t>
      </w:r>
      <w:proofErr w:type="spellEnd"/>
      <w:r w:rsidRPr="00625EBF">
        <w:t xml:space="preserve"> </w:t>
      </w:r>
      <w:proofErr w:type="spellStart"/>
      <w:r w:rsidRPr="00625EBF">
        <w:t>spfileCDB_SP</w:t>
      </w:r>
      <w:r w:rsidR="00625EBF" w:rsidRPr="00625EBF">
        <w:t>xx</w:t>
      </w:r>
      <w:r w:rsidRPr="00625EBF">
        <w:t>.ora</w:t>
      </w:r>
      <w:proofErr w:type="spellEnd"/>
      <w:r w:rsidRPr="00625EBF">
        <w:t xml:space="preserve"> sfhvora11:/u01/oracle/db19s/</w:t>
      </w:r>
      <w:proofErr w:type="spellStart"/>
      <w:r w:rsidRPr="00625EBF">
        <w:t>dbs</w:t>
      </w:r>
      <w:proofErr w:type="spellEnd"/>
      <w:r w:rsidRPr="00625EBF">
        <w:t>/</w:t>
      </w:r>
    </w:p>
    <w:p w14:paraId="17FE807E" w14:textId="77777777" w:rsidR="00130897" w:rsidRDefault="00130897" w:rsidP="00130897">
      <w:pPr>
        <w:pStyle w:val="Sansinterligne"/>
      </w:pPr>
    </w:p>
    <w:p w14:paraId="64D9FD90" w14:textId="10C4940D" w:rsidR="00130897" w:rsidRDefault="00BB0634" w:rsidP="00130897">
      <w:pPr>
        <w:pStyle w:val="Sansinterligne"/>
      </w:pPr>
      <w:r>
        <w:t>Création d’une pseudo-base standby sur</w:t>
      </w:r>
      <w:r w:rsidR="00130897">
        <w:t xml:space="preserve"> ora11 :</w:t>
      </w:r>
    </w:p>
    <w:p w14:paraId="19E15CA0" w14:textId="591A296D" w:rsidR="00130897" w:rsidRPr="00453507" w:rsidRDefault="006B2B28" w:rsidP="00453507">
      <w:pPr>
        <w:pStyle w:val="Paragraphedeliste"/>
      </w:pPr>
      <w:r>
        <w:t>$ (</w:t>
      </w:r>
      <w:r w:rsidR="00130897" w:rsidRPr="00453507">
        <w:t>ajouter la base sur /</w:t>
      </w:r>
      <w:proofErr w:type="spellStart"/>
      <w:r w:rsidR="00130897" w:rsidRPr="00453507">
        <w:t>etc</w:t>
      </w:r>
      <w:proofErr w:type="spellEnd"/>
      <w:r w:rsidR="00130897" w:rsidRPr="00453507">
        <w:t>/</w:t>
      </w:r>
      <w:proofErr w:type="spellStart"/>
      <w:r w:rsidR="00130897" w:rsidRPr="00453507">
        <w:t>oratab</w:t>
      </w:r>
      <w:proofErr w:type="spellEnd"/>
      <w:r>
        <w:t>)</w:t>
      </w:r>
    </w:p>
    <w:p w14:paraId="5C9387E0" w14:textId="77777777" w:rsidR="007B4BBE" w:rsidRDefault="006B2B28" w:rsidP="007B4BBE">
      <w:pPr>
        <w:pStyle w:val="Paragraphedeliste"/>
      </w:pPr>
      <w:r>
        <w:t xml:space="preserve">$ </w:t>
      </w:r>
      <w:r w:rsidR="00130897" w:rsidRPr="00453507">
        <w:t xml:space="preserve">. </w:t>
      </w:r>
      <w:proofErr w:type="spellStart"/>
      <w:r w:rsidR="00130897" w:rsidRPr="00453507">
        <w:t>basenv.bash</w:t>
      </w:r>
      <w:proofErr w:type="spellEnd"/>
    </w:p>
    <w:p w14:paraId="15E1F431" w14:textId="6A0BAA5C" w:rsidR="00EC25D0" w:rsidRDefault="00EC25D0" w:rsidP="007B4BBE">
      <w:pPr>
        <w:pStyle w:val="Paragraphedeliste"/>
      </w:pPr>
      <w:r>
        <w:t xml:space="preserve">$ </w:t>
      </w:r>
      <w:proofErr w:type="spellStart"/>
      <w:r>
        <w:t>CDB_SPxx</w:t>
      </w:r>
      <w:proofErr w:type="spellEnd"/>
    </w:p>
    <w:p w14:paraId="6FA05037" w14:textId="17AF52AD" w:rsidR="00130897" w:rsidRPr="007B4BBE" w:rsidRDefault="00EC25D0" w:rsidP="007B4BBE">
      <w:pPr>
        <w:pStyle w:val="Paragraphedeliste"/>
      </w:pPr>
      <w:r w:rsidRPr="007B4BBE">
        <w:t xml:space="preserve">$ </w:t>
      </w:r>
      <w:proofErr w:type="spellStart"/>
      <w:r w:rsidR="00130897" w:rsidRPr="007B4BBE">
        <w:t>mkdir</w:t>
      </w:r>
      <w:proofErr w:type="spellEnd"/>
      <w:r w:rsidR="00130897" w:rsidRPr="007B4BBE">
        <w:t xml:space="preserve"> /u01/</w:t>
      </w:r>
      <w:proofErr w:type="spellStart"/>
      <w:r w:rsidR="00130897" w:rsidRPr="007B4BBE">
        <w:t>app</w:t>
      </w:r>
      <w:proofErr w:type="spellEnd"/>
      <w:r w:rsidR="00130897" w:rsidRPr="007B4BBE">
        <w:t>/oracle/admin/CDB_SP02/</w:t>
      </w:r>
      <w:proofErr w:type="spellStart"/>
      <w:r w:rsidR="00130897" w:rsidRPr="007B4BBE">
        <w:t>adump</w:t>
      </w:r>
      <w:proofErr w:type="spellEnd"/>
    </w:p>
    <w:p w14:paraId="74323035" w14:textId="17C02327" w:rsidR="00130897" w:rsidRPr="007B4BBE" w:rsidRDefault="007B4BBE" w:rsidP="007B4BBE">
      <w:pPr>
        <w:pStyle w:val="Paragraphedeliste"/>
      </w:pPr>
      <w:r>
        <w:t xml:space="preserve">$ </w:t>
      </w:r>
      <w:proofErr w:type="spellStart"/>
      <w:r>
        <w:t>s</w:t>
      </w:r>
      <w:r w:rsidR="00130897" w:rsidRPr="007B4BBE">
        <w:t>qh</w:t>
      </w:r>
      <w:proofErr w:type="spellEnd"/>
    </w:p>
    <w:p w14:paraId="4470668D" w14:textId="0F9E3D60" w:rsidR="00130897" w:rsidRPr="0012045D" w:rsidRDefault="007B4BBE" w:rsidP="007B4BBE">
      <w:pPr>
        <w:pStyle w:val="Paragraphedeliste"/>
      </w:pPr>
      <w:r>
        <w:t xml:space="preserve">SQL&gt; </w:t>
      </w:r>
      <w:r w:rsidR="00130897" w:rsidRPr="007B4BBE">
        <w:t xml:space="preserve">Startup </w:t>
      </w:r>
      <w:proofErr w:type="spellStart"/>
      <w:r w:rsidR="00130897" w:rsidRPr="007B4BBE">
        <w:t>nomount</w:t>
      </w:r>
      <w:proofErr w:type="spellEnd"/>
      <w:r w:rsidR="00130897" w:rsidRPr="007B4BBE">
        <w:t> ;</w:t>
      </w:r>
    </w:p>
    <w:p w14:paraId="271B0E75" w14:textId="77777777" w:rsidR="00130897" w:rsidRDefault="00130897" w:rsidP="00130897">
      <w:pPr>
        <w:pStyle w:val="Sansinterligne"/>
      </w:pPr>
    </w:p>
    <w:p w14:paraId="5406732C" w14:textId="77777777" w:rsidR="00130897" w:rsidRPr="007B4BBE" w:rsidRDefault="00130897" w:rsidP="00242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B4BBE">
        <w:t>Si erreur :</w:t>
      </w:r>
    </w:p>
    <w:p w14:paraId="167D4291" w14:textId="77777777" w:rsidR="00130897" w:rsidRPr="00242ECC" w:rsidRDefault="00130897" w:rsidP="00242EC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242ECC">
        <w:rPr>
          <w:i/>
          <w:iCs/>
        </w:rPr>
        <w:t xml:space="preserve">SQL&gt; startup </w:t>
      </w:r>
      <w:proofErr w:type="spellStart"/>
      <w:r w:rsidRPr="00242ECC">
        <w:rPr>
          <w:i/>
          <w:iCs/>
        </w:rPr>
        <w:t>nomount</w:t>
      </w:r>
      <w:proofErr w:type="spellEnd"/>
      <w:r w:rsidRPr="00242ECC">
        <w:rPr>
          <w:i/>
          <w:iCs/>
        </w:rPr>
        <w:t>;</w:t>
      </w:r>
    </w:p>
    <w:p w14:paraId="5E6F7783" w14:textId="77777777" w:rsidR="00130897" w:rsidRPr="00242ECC" w:rsidRDefault="00130897" w:rsidP="00242EC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242ECC">
        <w:rPr>
          <w:i/>
          <w:iCs/>
        </w:rPr>
        <w:t xml:space="preserve">ORA-09925: </w:t>
      </w:r>
      <w:proofErr w:type="spellStart"/>
      <w:r w:rsidRPr="00242ECC">
        <w:rPr>
          <w:i/>
          <w:iCs/>
        </w:rPr>
        <w:t>Unable</w:t>
      </w:r>
      <w:proofErr w:type="spellEnd"/>
      <w:r w:rsidRPr="00242ECC">
        <w:rPr>
          <w:i/>
          <w:iCs/>
        </w:rPr>
        <w:t xml:space="preserve"> to </w:t>
      </w:r>
      <w:proofErr w:type="spellStart"/>
      <w:r w:rsidRPr="00242ECC">
        <w:rPr>
          <w:i/>
          <w:iCs/>
        </w:rPr>
        <w:t>create</w:t>
      </w:r>
      <w:proofErr w:type="spellEnd"/>
      <w:r w:rsidRPr="00242ECC">
        <w:rPr>
          <w:i/>
          <w:iCs/>
        </w:rPr>
        <w:t xml:space="preserve"> audit trail file</w:t>
      </w:r>
    </w:p>
    <w:p w14:paraId="7548B753" w14:textId="77777777" w:rsidR="00130897" w:rsidRPr="00242ECC" w:rsidRDefault="00130897" w:rsidP="00242EC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242ECC">
        <w:rPr>
          <w:i/>
          <w:iCs/>
        </w:rPr>
        <w:t xml:space="preserve">Linux-x86_64 </w:t>
      </w:r>
      <w:proofErr w:type="spellStart"/>
      <w:r w:rsidRPr="00242ECC">
        <w:rPr>
          <w:i/>
          <w:iCs/>
        </w:rPr>
        <w:t>Error</w:t>
      </w:r>
      <w:proofErr w:type="spellEnd"/>
      <w:r w:rsidRPr="00242ECC">
        <w:rPr>
          <w:i/>
          <w:iCs/>
        </w:rPr>
        <w:t xml:space="preserve">: 2: No </w:t>
      </w:r>
      <w:proofErr w:type="spellStart"/>
      <w:r w:rsidRPr="00242ECC">
        <w:rPr>
          <w:i/>
          <w:iCs/>
        </w:rPr>
        <w:t>such</w:t>
      </w:r>
      <w:proofErr w:type="spellEnd"/>
      <w:r w:rsidRPr="00242ECC">
        <w:rPr>
          <w:i/>
          <w:iCs/>
        </w:rPr>
        <w:t xml:space="preserve"> file or directory</w:t>
      </w:r>
    </w:p>
    <w:p w14:paraId="01ADEA16" w14:textId="77777777" w:rsidR="00130897" w:rsidRPr="007B4BBE" w:rsidRDefault="00130897" w:rsidP="00242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B4BBE">
        <w:lastRenderedPageBreak/>
        <w:t>Il faut créer le répertoire : /u01/</w:t>
      </w:r>
      <w:proofErr w:type="spellStart"/>
      <w:r w:rsidRPr="007B4BBE">
        <w:t>app</w:t>
      </w:r>
      <w:proofErr w:type="spellEnd"/>
      <w:r w:rsidRPr="007B4BBE">
        <w:t>/oracle/admin/CDB_SP02/</w:t>
      </w:r>
      <w:proofErr w:type="spellStart"/>
      <w:r w:rsidRPr="007B4BBE">
        <w:t>adump</w:t>
      </w:r>
      <w:proofErr w:type="spellEnd"/>
      <w:r w:rsidRPr="007B4BBE">
        <w:t xml:space="preserve">  sur ora11</w:t>
      </w:r>
    </w:p>
    <w:p w14:paraId="07F9F615" w14:textId="2D18B089" w:rsidR="00130897" w:rsidRDefault="00130897" w:rsidP="00130897">
      <w:pPr>
        <w:pStyle w:val="Sansinterligne"/>
      </w:pPr>
    </w:p>
    <w:p w14:paraId="273936C9" w14:textId="39EBF061" w:rsidR="004D3252" w:rsidRDefault="004D3252" w:rsidP="00130897">
      <w:pPr>
        <w:pStyle w:val="Sansinterligne"/>
      </w:pPr>
      <w:r>
        <w:t>Changement du nom unique :</w:t>
      </w:r>
    </w:p>
    <w:p w14:paraId="3DDBE6FD" w14:textId="1509701C" w:rsidR="00A001B0" w:rsidRPr="004D3252" w:rsidRDefault="00E142FC" w:rsidP="004D3252">
      <w:pPr>
        <w:pStyle w:val="Paragraphedeliste"/>
      </w:pPr>
      <w:r>
        <w:t xml:space="preserve">SQL&gt; </w:t>
      </w:r>
      <w:r w:rsidR="00A001B0" w:rsidRPr="004D3252">
        <w:t xml:space="preserve">alter system set </w:t>
      </w:r>
      <w:proofErr w:type="spellStart"/>
      <w:r w:rsidR="00A001B0" w:rsidRPr="004D3252">
        <w:t>db_unique_name</w:t>
      </w:r>
      <w:proofErr w:type="spellEnd"/>
      <w:r w:rsidR="00A001B0" w:rsidRPr="004D3252">
        <w:t xml:space="preserve"> =CDB_SP02_FAA scope=</w:t>
      </w:r>
      <w:proofErr w:type="spellStart"/>
      <w:r w:rsidR="00A001B0" w:rsidRPr="004D3252">
        <w:t>spfile</w:t>
      </w:r>
      <w:proofErr w:type="spellEnd"/>
      <w:r w:rsidR="00A001B0" w:rsidRPr="004D3252">
        <w:t>;</w:t>
      </w:r>
    </w:p>
    <w:p w14:paraId="383956FF" w14:textId="41DB666E" w:rsidR="00A001B0" w:rsidRPr="00E142FC" w:rsidRDefault="00E142FC" w:rsidP="004D3252">
      <w:pPr>
        <w:pStyle w:val="Paragraphedeliste"/>
        <w:rPr>
          <w:lang w:val="en-US"/>
        </w:rPr>
      </w:pPr>
      <w:r w:rsidRPr="00E142FC">
        <w:rPr>
          <w:lang w:val="en-US"/>
        </w:rPr>
        <w:t xml:space="preserve">SQL&gt; </w:t>
      </w:r>
      <w:r w:rsidR="00A001B0" w:rsidRPr="00E142FC">
        <w:rPr>
          <w:lang w:val="en-US"/>
        </w:rPr>
        <w:t xml:space="preserve">startup </w:t>
      </w:r>
      <w:proofErr w:type="spellStart"/>
      <w:r w:rsidR="00A001B0" w:rsidRPr="00E142FC">
        <w:rPr>
          <w:lang w:val="en-US"/>
        </w:rPr>
        <w:t>nomount</w:t>
      </w:r>
      <w:proofErr w:type="spellEnd"/>
      <w:r w:rsidR="00A001B0" w:rsidRPr="00E142FC">
        <w:rPr>
          <w:lang w:val="en-US"/>
        </w:rPr>
        <w:t xml:space="preserve"> </w:t>
      </w:r>
      <w:proofErr w:type="gramStart"/>
      <w:r w:rsidR="00A001B0" w:rsidRPr="00E142FC">
        <w:rPr>
          <w:lang w:val="en-US"/>
        </w:rPr>
        <w:t>force ;</w:t>
      </w:r>
      <w:proofErr w:type="gramEnd"/>
    </w:p>
    <w:p w14:paraId="0ACB3B5F" w14:textId="77777777" w:rsidR="00A001B0" w:rsidRPr="00E142FC" w:rsidRDefault="00A001B0" w:rsidP="004D3252">
      <w:pPr>
        <w:pStyle w:val="Paragraphedeliste"/>
        <w:rPr>
          <w:lang w:val="en-US"/>
        </w:rPr>
      </w:pPr>
    </w:p>
    <w:p w14:paraId="053ADA78" w14:textId="77777777" w:rsidR="00A001B0" w:rsidRPr="00E142FC" w:rsidRDefault="00A001B0" w:rsidP="004D3252">
      <w:pPr>
        <w:pStyle w:val="Paragraphedeliste"/>
        <w:rPr>
          <w:lang w:val="en-US"/>
        </w:rPr>
      </w:pPr>
    </w:p>
    <w:p w14:paraId="1B623DEE" w14:textId="77777777" w:rsidR="00130897" w:rsidRPr="00E142FC" w:rsidRDefault="00130897" w:rsidP="004D3252">
      <w:pPr>
        <w:pStyle w:val="Paragraphedeliste"/>
        <w:rPr>
          <w:lang w:val="en-US"/>
        </w:rPr>
      </w:pPr>
    </w:p>
    <w:p w14:paraId="3B9395D9" w14:textId="77777777" w:rsidR="00130897" w:rsidRPr="00377CA3" w:rsidRDefault="00130897" w:rsidP="00130897">
      <w:pPr>
        <w:pStyle w:val="Sansinterligne"/>
        <w:rPr>
          <w:lang w:val="en-US"/>
        </w:rPr>
      </w:pPr>
    </w:p>
    <w:p w14:paraId="7F34AF4B" w14:textId="14927744" w:rsidR="00130897" w:rsidRDefault="00130897">
      <w:pPr>
        <w:rPr>
          <w:b/>
          <w:i/>
          <w:color w:val="2E74B5" w:themeColor="accent1" w:themeShade="BF"/>
        </w:rPr>
      </w:pPr>
      <w:r>
        <w:rPr>
          <w:b/>
          <w:i/>
          <w:color w:val="2E74B5" w:themeColor="accent1" w:themeShade="BF"/>
        </w:rPr>
        <w:br w:type="page"/>
      </w:r>
    </w:p>
    <w:p w14:paraId="3C794D2C" w14:textId="77777777" w:rsidR="005D3F1E" w:rsidRDefault="005D3F1E" w:rsidP="004644AD">
      <w:pPr>
        <w:pStyle w:val="Sansinterligne"/>
        <w:rPr>
          <w:b/>
          <w:i/>
          <w:color w:val="2E74B5" w:themeColor="accent1" w:themeShade="BF"/>
        </w:rPr>
      </w:pPr>
    </w:p>
    <w:p w14:paraId="3EA27517" w14:textId="7972CDA4" w:rsidR="00130897" w:rsidRDefault="00130897" w:rsidP="004644AD">
      <w:pPr>
        <w:pStyle w:val="Sansinterligne"/>
        <w:rPr>
          <w:b/>
          <w:i/>
          <w:color w:val="2E74B5" w:themeColor="accent1" w:themeShade="BF"/>
        </w:rPr>
      </w:pPr>
    </w:p>
    <w:p w14:paraId="4448080F" w14:textId="77777777" w:rsidR="00130897" w:rsidRPr="00EF0101" w:rsidRDefault="00130897" w:rsidP="004644AD">
      <w:pPr>
        <w:pStyle w:val="Sansinterligne"/>
        <w:rPr>
          <w:b/>
          <w:i/>
          <w:color w:val="2E74B5" w:themeColor="accent1" w:themeShade="BF"/>
        </w:rPr>
      </w:pPr>
    </w:p>
    <w:p w14:paraId="6B795C30" w14:textId="77777777" w:rsidR="008A15B9" w:rsidRPr="00EF0101" w:rsidRDefault="008A15B9" w:rsidP="008A15B9"/>
    <w:p w14:paraId="6B795C31" w14:textId="77777777" w:rsidR="00C25741" w:rsidRDefault="00C25741">
      <w:r>
        <w:t>Les commandes spéciales :</w:t>
      </w:r>
    </w:p>
    <w:p w14:paraId="6B795C32" w14:textId="77777777" w:rsidR="00C25741" w:rsidRDefault="00C25741">
      <w:proofErr w:type="spellStart"/>
      <w:r>
        <w:t>Sta</w:t>
      </w:r>
      <w:proofErr w:type="spellEnd"/>
      <w:r>
        <w:t xml:space="preserve"> : </w:t>
      </w:r>
      <w:proofErr w:type="spellStart"/>
      <w:r>
        <w:t>status</w:t>
      </w:r>
      <w:proofErr w:type="spellEnd"/>
      <w:r>
        <w:t xml:space="preserve"> de la base </w:t>
      </w:r>
    </w:p>
    <w:p w14:paraId="6B795C33" w14:textId="77777777" w:rsidR="00C25741" w:rsidRDefault="00C25741">
      <w:proofErr w:type="spellStart"/>
      <w:r>
        <w:t>Sqh</w:t>
      </w:r>
      <w:proofErr w:type="spellEnd"/>
      <w:r>
        <w:t xml:space="preserve"> : </w:t>
      </w:r>
      <w:proofErr w:type="spellStart"/>
      <w:r>
        <w:t>sqlplus</w:t>
      </w:r>
      <w:proofErr w:type="spellEnd"/>
      <w:r>
        <w:t xml:space="preserve"> avec historique des commandes</w:t>
      </w:r>
    </w:p>
    <w:p w14:paraId="6B795C34" w14:textId="77777777" w:rsidR="00C25741" w:rsidRDefault="00C25741">
      <w:proofErr w:type="spellStart"/>
      <w:r>
        <w:t>Rmanch</w:t>
      </w:r>
      <w:proofErr w:type="spellEnd"/>
      <w:r>
        <w:t xml:space="preserve"> : </w:t>
      </w:r>
      <w:proofErr w:type="spellStart"/>
      <w:r>
        <w:t>rman</w:t>
      </w:r>
      <w:proofErr w:type="spellEnd"/>
      <w:r>
        <w:t xml:space="preserve"> avec historique des commandes</w:t>
      </w:r>
    </w:p>
    <w:p w14:paraId="6B795C35" w14:textId="77777777" w:rsidR="00C25741" w:rsidRDefault="00C25741">
      <w:r>
        <w:t>Via : effectue un vi sur le dernier alert.log</w:t>
      </w:r>
    </w:p>
    <w:p w14:paraId="6B795C36" w14:textId="77777777" w:rsidR="00C25741" w:rsidRDefault="00C25741">
      <w:proofErr w:type="spellStart"/>
      <w:r>
        <w:t>Taa</w:t>
      </w:r>
      <w:proofErr w:type="spellEnd"/>
      <w:r>
        <w:t xml:space="preserve"> : </w:t>
      </w:r>
      <w:proofErr w:type="spellStart"/>
      <w:r>
        <w:t>tail</w:t>
      </w:r>
      <w:proofErr w:type="spellEnd"/>
      <w:r>
        <w:t xml:space="preserve"> –f sur l’</w:t>
      </w:r>
      <w:proofErr w:type="spellStart"/>
      <w:r>
        <w:t>alert</w:t>
      </w:r>
      <w:proofErr w:type="spellEnd"/>
      <w:r>
        <w:t xml:space="preserve"> log</w:t>
      </w:r>
    </w:p>
    <w:p w14:paraId="6B795C37" w14:textId="77777777" w:rsidR="00C25741" w:rsidRDefault="00C25741" w:rsidP="00A71C72">
      <w:pPr>
        <w:pStyle w:val="Sansinterligne"/>
      </w:pPr>
      <w:proofErr w:type="spellStart"/>
      <w:r>
        <w:t>Sqh</w:t>
      </w:r>
      <w:proofErr w:type="spellEnd"/>
    </w:p>
    <w:p w14:paraId="6B795C38" w14:textId="77777777" w:rsidR="00C25741" w:rsidRDefault="00C25741" w:rsidP="00A71C72">
      <w:pPr>
        <w:pStyle w:val="Sansinterligne"/>
        <w:ind w:firstLine="708"/>
      </w:pPr>
      <w:r>
        <w:t>@help</w:t>
      </w:r>
    </w:p>
    <w:p w14:paraId="6B795C39" w14:textId="77777777" w:rsidR="00A71C72" w:rsidRDefault="00A71C72" w:rsidP="00A71C72">
      <w:pPr>
        <w:pStyle w:val="Sansinterligne"/>
        <w:ind w:firstLine="708"/>
      </w:pPr>
      <w:r>
        <w:t xml:space="preserve">Tablespace </w:t>
      </w:r>
      <w:r>
        <w:sym w:font="Wingdings" w:char="F0E0"/>
      </w:r>
      <w:r>
        <w:t xml:space="preserve"> donnera tous les scripts gérant les tablespace.</w:t>
      </w:r>
    </w:p>
    <w:p w14:paraId="6B795C3A" w14:textId="77777777" w:rsidR="00A71C72" w:rsidRDefault="00A71C72" w:rsidP="00A71C72">
      <w:pPr>
        <w:pStyle w:val="Sansinterligne"/>
      </w:pPr>
      <w:proofErr w:type="spellStart"/>
      <w:r>
        <w:t>Sqh</w:t>
      </w:r>
      <w:proofErr w:type="spellEnd"/>
    </w:p>
    <w:p w14:paraId="6B795C3B" w14:textId="77777777" w:rsidR="00A71C72" w:rsidRDefault="00A71C72" w:rsidP="00A71C72">
      <w:pPr>
        <w:pStyle w:val="Sansinterligne"/>
      </w:pPr>
      <w:r>
        <w:tab/>
        <w:t>@help</w:t>
      </w:r>
    </w:p>
    <w:p w14:paraId="6B795C3C" w14:textId="77777777" w:rsidR="00A71C72" w:rsidRDefault="00A71C72" w:rsidP="00A71C72">
      <w:pPr>
        <w:pStyle w:val="Sansinterligne"/>
      </w:pPr>
      <w:r>
        <w:tab/>
        <w:t>Enter : donne tous les scripts.</w:t>
      </w:r>
    </w:p>
    <w:p w14:paraId="6B795C3D" w14:textId="77777777" w:rsidR="00A71C72" w:rsidRDefault="00A71C72" w:rsidP="00A71C72">
      <w:pPr>
        <w:pStyle w:val="Sansinterligne"/>
      </w:pPr>
    </w:p>
    <w:p w14:paraId="6B795C3E" w14:textId="77777777" w:rsidR="002F14DD" w:rsidRDefault="002F14DD" w:rsidP="00A71C72">
      <w:pPr>
        <w:pStyle w:val="Sansinterligne"/>
      </w:pPr>
    </w:p>
    <w:p w14:paraId="6B795C3F" w14:textId="77777777" w:rsidR="008A15B9" w:rsidRDefault="00C73FED">
      <w:r>
        <w:t>Ctrl + R : historique des commandes linux : on tape un string</w:t>
      </w:r>
      <w:r w:rsidR="008A15B9">
        <w:br w:type="page"/>
      </w:r>
    </w:p>
    <w:p w14:paraId="65931A2B" w14:textId="77777777" w:rsidR="00761891" w:rsidRPr="00377CA3" w:rsidRDefault="00761891" w:rsidP="006159DE">
      <w:pPr>
        <w:pStyle w:val="Sansinterligne"/>
        <w:rPr>
          <w:lang w:val="en-US"/>
        </w:rPr>
      </w:pPr>
    </w:p>
    <w:p w14:paraId="6B795C84" w14:textId="77777777" w:rsidR="0025493A" w:rsidRPr="00377CA3" w:rsidRDefault="0025493A" w:rsidP="006159DE">
      <w:pPr>
        <w:pStyle w:val="Sansinterligne"/>
        <w:rPr>
          <w:lang w:val="en-US"/>
        </w:rPr>
      </w:pPr>
    </w:p>
    <w:p w14:paraId="6B795C85" w14:textId="77777777" w:rsidR="0025493A" w:rsidRPr="00377CA3" w:rsidRDefault="0025493A">
      <w:pPr>
        <w:rPr>
          <w:lang w:val="en-US"/>
        </w:rPr>
      </w:pPr>
      <w:r w:rsidRPr="00377CA3">
        <w:rPr>
          <w:lang w:val="en-US"/>
        </w:rPr>
        <w:br w:type="page"/>
      </w:r>
    </w:p>
    <w:p w14:paraId="6B795C86" w14:textId="77777777" w:rsidR="0025493A" w:rsidRPr="00377CA3" w:rsidRDefault="0025493A" w:rsidP="0025493A">
      <w:pPr>
        <w:pStyle w:val="Titre1"/>
        <w:rPr>
          <w:lang w:val="en-US"/>
        </w:rPr>
      </w:pPr>
      <w:bookmarkStart w:id="2" w:name="_Toc89856408"/>
      <w:r w:rsidRPr="00377CA3">
        <w:rPr>
          <w:lang w:val="en-US"/>
        </w:rPr>
        <w:lastRenderedPageBreak/>
        <w:t>CREATION STANDBY</w:t>
      </w:r>
      <w:bookmarkEnd w:id="2"/>
    </w:p>
    <w:p w14:paraId="6B795C87" w14:textId="77777777" w:rsidR="0025493A" w:rsidRPr="00377CA3" w:rsidRDefault="0025493A" w:rsidP="0025493A">
      <w:pPr>
        <w:rPr>
          <w:lang w:val="en-US"/>
        </w:rPr>
      </w:pPr>
    </w:p>
    <w:p w14:paraId="6B795C88" w14:textId="77777777" w:rsidR="0025493A" w:rsidRDefault="0025493A" w:rsidP="00C751F7">
      <w:pPr>
        <w:pStyle w:val="Sansinterligne"/>
      </w:pPr>
      <w:r>
        <w:t xml:space="preserve">Copier les fichiers </w:t>
      </w:r>
      <w:proofErr w:type="spellStart"/>
      <w:r>
        <w:t>spfile</w:t>
      </w:r>
      <w:proofErr w:type="spellEnd"/>
      <w:r>
        <w:t xml:space="preserve"> et </w:t>
      </w:r>
      <w:proofErr w:type="spellStart"/>
      <w:r>
        <w:t>orapwCDB</w:t>
      </w:r>
      <w:proofErr w:type="spellEnd"/>
      <w:r>
        <w:t xml:space="preserve"> </w:t>
      </w:r>
      <w:r w:rsidR="00C751F7">
        <w:t xml:space="preserve">depuis ora10 </w:t>
      </w:r>
      <w:r>
        <w:t>sur ora11 :</w:t>
      </w:r>
    </w:p>
    <w:p w14:paraId="6B795C89" w14:textId="77777777" w:rsidR="00C751F7" w:rsidRDefault="00C751F7" w:rsidP="00C751F7">
      <w:pPr>
        <w:pStyle w:val="Sansinterligne"/>
      </w:pPr>
    </w:p>
    <w:p w14:paraId="6B795C8A" w14:textId="77777777" w:rsidR="00C751F7" w:rsidRDefault="00C751F7" w:rsidP="00C751F7">
      <w:pPr>
        <w:pStyle w:val="Sansinterligne"/>
      </w:pPr>
      <w:r>
        <w:t xml:space="preserve">Ces fichiers se trouvent sur </w:t>
      </w:r>
      <w:r w:rsidRPr="0025493A">
        <w:t>:/u01/oracle/db19s/</w:t>
      </w:r>
      <w:proofErr w:type="spellStart"/>
      <w:r w:rsidRPr="0025493A">
        <w:t>dbs</w:t>
      </w:r>
      <w:proofErr w:type="spellEnd"/>
      <w:r w:rsidRPr="0025493A">
        <w:t>/</w:t>
      </w:r>
    </w:p>
    <w:p w14:paraId="6B795C8B" w14:textId="77777777" w:rsidR="0025493A" w:rsidRPr="0012045D" w:rsidRDefault="0025493A" w:rsidP="00C751F7">
      <w:pPr>
        <w:pStyle w:val="Sansinterligne"/>
        <w:rPr>
          <w:b/>
          <w:i/>
          <w:color w:val="2E74B5" w:themeColor="accent1" w:themeShade="BF"/>
        </w:rPr>
      </w:pPr>
      <w:proofErr w:type="spellStart"/>
      <w:proofErr w:type="gramStart"/>
      <w:r w:rsidRPr="0012045D">
        <w:rPr>
          <w:b/>
          <w:i/>
          <w:color w:val="2E74B5" w:themeColor="accent1" w:themeShade="BF"/>
        </w:rPr>
        <w:t>scp</w:t>
      </w:r>
      <w:proofErr w:type="spellEnd"/>
      <w:proofErr w:type="gramEnd"/>
      <w:r w:rsidRPr="0012045D">
        <w:rPr>
          <w:b/>
          <w:i/>
          <w:color w:val="2E74B5" w:themeColor="accent1" w:themeShade="BF"/>
        </w:rPr>
        <w:t xml:space="preserve"> orapwCDB_SP02 spfileCDB_SP02.ora sfhvora11:/u01/oracle/db19s/</w:t>
      </w:r>
      <w:proofErr w:type="spellStart"/>
      <w:r w:rsidRPr="0012045D">
        <w:rPr>
          <w:b/>
          <w:i/>
          <w:color w:val="2E74B5" w:themeColor="accent1" w:themeShade="BF"/>
        </w:rPr>
        <w:t>dbs</w:t>
      </w:r>
      <w:proofErr w:type="spellEnd"/>
      <w:r w:rsidRPr="0012045D">
        <w:rPr>
          <w:b/>
          <w:i/>
          <w:color w:val="2E74B5" w:themeColor="accent1" w:themeShade="BF"/>
        </w:rPr>
        <w:t>/</w:t>
      </w:r>
    </w:p>
    <w:p w14:paraId="6B795C8C" w14:textId="77777777" w:rsidR="00C751F7" w:rsidRDefault="00C751F7" w:rsidP="00C751F7">
      <w:pPr>
        <w:pStyle w:val="Sansinterligne"/>
      </w:pPr>
    </w:p>
    <w:p w14:paraId="6B795C8D" w14:textId="77777777" w:rsidR="00C751F7" w:rsidRDefault="00C751F7" w:rsidP="00C751F7">
      <w:pPr>
        <w:pStyle w:val="Sansinterligne"/>
      </w:pPr>
    </w:p>
    <w:p w14:paraId="6B795C8E" w14:textId="77777777" w:rsidR="00C751F7" w:rsidRDefault="00C751F7" w:rsidP="00C751F7">
      <w:pPr>
        <w:pStyle w:val="Sansinterligne"/>
      </w:pPr>
      <w:proofErr w:type="gramStart"/>
      <w:r>
        <w:t>ensuite</w:t>
      </w:r>
      <w:proofErr w:type="gramEnd"/>
      <w:r>
        <w:t xml:space="preserve"> on va sur ora11 :</w:t>
      </w:r>
    </w:p>
    <w:p w14:paraId="6B795C8F" w14:textId="77777777" w:rsidR="00C751F7" w:rsidRDefault="00C751F7" w:rsidP="00C751F7">
      <w:pPr>
        <w:pStyle w:val="Sansinterligne"/>
      </w:pPr>
      <w:proofErr w:type="gramStart"/>
      <w:r>
        <w:t>ajouter</w:t>
      </w:r>
      <w:proofErr w:type="gramEnd"/>
      <w:r>
        <w:t xml:space="preserve"> la base de </w:t>
      </w:r>
      <w:proofErr w:type="spellStart"/>
      <w:r>
        <w:t>prod</w:t>
      </w:r>
      <w:proofErr w:type="spellEnd"/>
      <w:r>
        <w:t xml:space="preserve"> sur /</w:t>
      </w:r>
      <w:proofErr w:type="spellStart"/>
      <w:r>
        <w:t>etc</w:t>
      </w:r>
      <w:proofErr w:type="spellEnd"/>
      <w:r>
        <w:t>/</w:t>
      </w:r>
      <w:proofErr w:type="spellStart"/>
      <w:r>
        <w:t>oratab</w:t>
      </w:r>
      <w:proofErr w:type="spellEnd"/>
    </w:p>
    <w:p w14:paraId="6B795C90" w14:textId="77777777" w:rsidR="00C751F7" w:rsidRPr="0012045D" w:rsidRDefault="00C751F7" w:rsidP="00C751F7">
      <w:pPr>
        <w:pStyle w:val="Sansinterligne"/>
        <w:rPr>
          <w:b/>
          <w:i/>
          <w:color w:val="2E74B5" w:themeColor="accent1" w:themeShade="BF"/>
        </w:rPr>
      </w:pPr>
      <w:r w:rsidRPr="0012045D">
        <w:rPr>
          <w:b/>
          <w:i/>
          <w:color w:val="2E74B5" w:themeColor="accent1" w:themeShade="BF"/>
        </w:rPr>
        <w:t xml:space="preserve">. </w:t>
      </w:r>
      <w:proofErr w:type="spellStart"/>
      <w:r w:rsidRPr="0012045D">
        <w:rPr>
          <w:b/>
          <w:i/>
          <w:color w:val="2E74B5" w:themeColor="accent1" w:themeShade="BF"/>
        </w:rPr>
        <w:t>basenv.bash</w:t>
      </w:r>
      <w:proofErr w:type="spellEnd"/>
    </w:p>
    <w:p w14:paraId="6B795C91" w14:textId="77777777" w:rsidR="00C751F7" w:rsidRDefault="00C751F7" w:rsidP="00C751F7">
      <w:pPr>
        <w:pStyle w:val="Sansinterligne"/>
      </w:pPr>
    </w:p>
    <w:p w14:paraId="6B795C92" w14:textId="77777777" w:rsidR="00C751F7" w:rsidRDefault="00C751F7" w:rsidP="00C751F7">
      <w:pPr>
        <w:pStyle w:val="Sansinterligne"/>
      </w:pPr>
      <w:r>
        <w:t>Se mettre sur l’environnement CDB_SP02  (en fonction de ce que l’on migre)</w:t>
      </w:r>
    </w:p>
    <w:p w14:paraId="6B795C93" w14:textId="77777777" w:rsidR="00C751F7" w:rsidRPr="0012045D" w:rsidRDefault="0012045D" w:rsidP="00C751F7">
      <w:pPr>
        <w:pStyle w:val="Sansinterligne"/>
        <w:rPr>
          <w:b/>
          <w:i/>
          <w:color w:val="2E74B5" w:themeColor="accent1" w:themeShade="BF"/>
        </w:rPr>
      </w:pPr>
      <w:proofErr w:type="spellStart"/>
      <w:proofErr w:type="gramStart"/>
      <w:r w:rsidRPr="0012045D">
        <w:rPr>
          <w:b/>
          <w:i/>
          <w:color w:val="2E74B5" w:themeColor="accent1" w:themeShade="BF"/>
        </w:rPr>
        <w:t>mkdir</w:t>
      </w:r>
      <w:proofErr w:type="spellEnd"/>
      <w:proofErr w:type="gramEnd"/>
      <w:r w:rsidRPr="0012045D">
        <w:rPr>
          <w:b/>
          <w:i/>
          <w:color w:val="2E74B5" w:themeColor="accent1" w:themeShade="BF"/>
        </w:rPr>
        <w:t xml:space="preserve"> /u01/</w:t>
      </w:r>
      <w:proofErr w:type="spellStart"/>
      <w:r w:rsidRPr="0012045D">
        <w:rPr>
          <w:b/>
          <w:i/>
          <w:color w:val="2E74B5" w:themeColor="accent1" w:themeShade="BF"/>
        </w:rPr>
        <w:t>app</w:t>
      </w:r>
      <w:proofErr w:type="spellEnd"/>
      <w:r w:rsidRPr="0012045D">
        <w:rPr>
          <w:b/>
          <w:i/>
          <w:color w:val="2E74B5" w:themeColor="accent1" w:themeShade="BF"/>
        </w:rPr>
        <w:t>/oracle/admin/CDB_SP02/</w:t>
      </w:r>
      <w:proofErr w:type="spellStart"/>
      <w:r w:rsidRPr="0012045D">
        <w:rPr>
          <w:b/>
          <w:i/>
          <w:color w:val="2E74B5" w:themeColor="accent1" w:themeShade="BF"/>
        </w:rPr>
        <w:t>adump</w:t>
      </w:r>
      <w:proofErr w:type="spellEnd"/>
    </w:p>
    <w:p w14:paraId="6B795C94" w14:textId="77777777" w:rsidR="00C751F7" w:rsidRPr="0012045D" w:rsidRDefault="00C751F7" w:rsidP="00C751F7">
      <w:pPr>
        <w:pStyle w:val="Sansinterligne"/>
        <w:rPr>
          <w:b/>
          <w:i/>
          <w:color w:val="2E74B5" w:themeColor="accent1" w:themeShade="BF"/>
        </w:rPr>
      </w:pPr>
      <w:proofErr w:type="spellStart"/>
      <w:r w:rsidRPr="0012045D">
        <w:rPr>
          <w:b/>
          <w:i/>
          <w:color w:val="2E74B5" w:themeColor="accent1" w:themeShade="BF"/>
        </w:rPr>
        <w:t>Sqh</w:t>
      </w:r>
      <w:proofErr w:type="spellEnd"/>
    </w:p>
    <w:p w14:paraId="6B795C95" w14:textId="77777777" w:rsidR="00C751F7" w:rsidRPr="0012045D" w:rsidRDefault="00C751F7" w:rsidP="00C751F7">
      <w:pPr>
        <w:pStyle w:val="Sansinterligne"/>
        <w:rPr>
          <w:b/>
          <w:i/>
          <w:color w:val="2E74B5" w:themeColor="accent1" w:themeShade="BF"/>
        </w:rPr>
      </w:pPr>
      <w:r w:rsidRPr="0012045D">
        <w:rPr>
          <w:b/>
          <w:i/>
          <w:color w:val="2E74B5" w:themeColor="accent1" w:themeShade="BF"/>
        </w:rPr>
        <w:t xml:space="preserve">Startup </w:t>
      </w:r>
      <w:proofErr w:type="spellStart"/>
      <w:r w:rsidRPr="0012045D">
        <w:rPr>
          <w:b/>
          <w:i/>
          <w:color w:val="2E74B5" w:themeColor="accent1" w:themeShade="BF"/>
        </w:rPr>
        <w:t>nomount</w:t>
      </w:r>
      <w:proofErr w:type="spellEnd"/>
      <w:r w:rsidRPr="0012045D">
        <w:rPr>
          <w:b/>
          <w:i/>
          <w:color w:val="2E74B5" w:themeColor="accent1" w:themeShade="BF"/>
        </w:rPr>
        <w:t> ;</w:t>
      </w:r>
    </w:p>
    <w:p w14:paraId="6B795C96" w14:textId="77777777" w:rsidR="00C751F7" w:rsidRDefault="00C751F7" w:rsidP="00C751F7">
      <w:pPr>
        <w:pStyle w:val="Sansinterligne"/>
      </w:pPr>
    </w:p>
    <w:p w14:paraId="6B795C97" w14:textId="77777777" w:rsidR="00C751F7" w:rsidRDefault="00C751F7" w:rsidP="00C751F7">
      <w:pPr>
        <w:pStyle w:val="Sansinterligne"/>
      </w:pPr>
      <w:r>
        <w:t>Si erreur :</w:t>
      </w:r>
    </w:p>
    <w:p w14:paraId="6B795C98" w14:textId="77777777" w:rsidR="00C751F7" w:rsidRPr="00377CA3" w:rsidRDefault="00C751F7" w:rsidP="00C751F7">
      <w:pPr>
        <w:pStyle w:val="Sansinterligne"/>
        <w:rPr>
          <w:highlight w:val="yellow"/>
          <w:lang w:val="en-US"/>
        </w:rPr>
      </w:pPr>
      <w:r w:rsidRPr="00377CA3">
        <w:rPr>
          <w:highlight w:val="yellow"/>
          <w:lang w:val="en-US"/>
        </w:rPr>
        <w:t xml:space="preserve">SQL&gt; startup </w:t>
      </w:r>
      <w:proofErr w:type="spellStart"/>
      <w:r w:rsidRPr="00377CA3">
        <w:rPr>
          <w:highlight w:val="yellow"/>
          <w:lang w:val="en-US"/>
        </w:rPr>
        <w:t>nomount</w:t>
      </w:r>
      <w:proofErr w:type="spellEnd"/>
      <w:r w:rsidRPr="00377CA3">
        <w:rPr>
          <w:highlight w:val="yellow"/>
          <w:lang w:val="en-US"/>
        </w:rPr>
        <w:t>;</w:t>
      </w:r>
    </w:p>
    <w:p w14:paraId="6B795C99" w14:textId="77777777" w:rsidR="00C751F7" w:rsidRPr="00377CA3" w:rsidRDefault="00C751F7" w:rsidP="00C751F7">
      <w:pPr>
        <w:pStyle w:val="Sansinterligne"/>
        <w:rPr>
          <w:highlight w:val="yellow"/>
          <w:lang w:val="en-US"/>
        </w:rPr>
      </w:pPr>
      <w:r w:rsidRPr="00377CA3">
        <w:rPr>
          <w:highlight w:val="yellow"/>
          <w:lang w:val="en-US"/>
        </w:rPr>
        <w:t>ORA-09925: Unable to create audit trail file</w:t>
      </w:r>
    </w:p>
    <w:p w14:paraId="6B795C9A" w14:textId="77777777" w:rsidR="00C751F7" w:rsidRPr="00377CA3" w:rsidRDefault="00C751F7" w:rsidP="00C751F7">
      <w:pPr>
        <w:pStyle w:val="Sansinterligne"/>
        <w:rPr>
          <w:lang w:val="en-US"/>
        </w:rPr>
      </w:pPr>
      <w:r w:rsidRPr="00377CA3">
        <w:rPr>
          <w:highlight w:val="yellow"/>
          <w:lang w:val="en-US"/>
        </w:rPr>
        <w:t>Linux-x86_64 Error: 2: No such file or directory</w:t>
      </w:r>
    </w:p>
    <w:p w14:paraId="6B795C9B" w14:textId="77777777" w:rsidR="00C751F7" w:rsidRDefault="00C751F7" w:rsidP="00C751F7">
      <w:pPr>
        <w:pStyle w:val="Sansinterligne"/>
      </w:pPr>
      <w:r>
        <w:t xml:space="preserve">Il faut créer le répertoire : </w:t>
      </w:r>
      <w:r w:rsidRPr="00C751F7">
        <w:t>/u01/</w:t>
      </w:r>
      <w:proofErr w:type="spellStart"/>
      <w:r w:rsidRPr="00C751F7">
        <w:t>app</w:t>
      </w:r>
      <w:proofErr w:type="spellEnd"/>
      <w:r w:rsidRPr="00C751F7">
        <w:t>/oracle/admin/CDB_SP02</w:t>
      </w:r>
      <w:r>
        <w:t>/</w:t>
      </w:r>
      <w:proofErr w:type="spellStart"/>
      <w:r>
        <w:t>adump</w:t>
      </w:r>
      <w:proofErr w:type="spellEnd"/>
      <w:r>
        <w:t xml:space="preserve">  sur ora11</w:t>
      </w:r>
    </w:p>
    <w:p w14:paraId="6B795C9C" w14:textId="77777777" w:rsidR="00C751F7" w:rsidRDefault="00C751F7" w:rsidP="00C751F7">
      <w:pPr>
        <w:pStyle w:val="Sansinterligne"/>
      </w:pPr>
    </w:p>
    <w:p w14:paraId="6B795C9D" w14:textId="77777777" w:rsidR="0012045D" w:rsidRDefault="0012045D" w:rsidP="00C751F7">
      <w:pPr>
        <w:pStyle w:val="Sansinterligne"/>
      </w:pPr>
    </w:p>
    <w:p w14:paraId="6B795C9E" w14:textId="77777777" w:rsidR="0012045D" w:rsidRDefault="0012045D" w:rsidP="0012045D">
      <w:pPr>
        <w:pStyle w:val="Sansinterligne"/>
      </w:pPr>
      <w:r>
        <w:t xml:space="preserve">SQL&gt; </w:t>
      </w:r>
      <w:r w:rsidRPr="0012045D">
        <w:rPr>
          <w:b/>
          <w:i/>
          <w:color w:val="2E74B5" w:themeColor="accent1" w:themeShade="BF"/>
        </w:rPr>
        <w:t xml:space="preserve">show </w:t>
      </w:r>
      <w:proofErr w:type="spellStart"/>
      <w:r w:rsidRPr="0012045D">
        <w:rPr>
          <w:b/>
          <w:i/>
          <w:color w:val="2E74B5" w:themeColor="accent1" w:themeShade="BF"/>
        </w:rPr>
        <w:t>parameter</w:t>
      </w:r>
      <w:proofErr w:type="spellEnd"/>
      <w:r w:rsidRPr="0012045D">
        <w:rPr>
          <w:b/>
          <w:i/>
          <w:color w:val="2E74B5" w:themeColor="accent1" w:themeShade="BF"/>
        </w:rPr>
        <w:t xml:space="preserve"> </w:t>
      </w:r>
      <w:proofErr w:type="spellStart"/>
      <w:r w:rsidRPr="0012045D">
        <w:rPr>
          <w:b/>
          <w:i/>
          <w:color w:val="2E74B5" w:themeColor="accent1" w:themeShade="BF"/>
        </w:rPr>
        <w:t>name</w:t>
      </w:r>
      <w:proofErr w:type="spellEnd"/>
    </w:p>
    <w:p w14:paraId="6B795C9F" w14:textId="77777777" w:rsidR="0012045D" w:rsidRDefault="0012045D" w:rsidP="0012045D">
      <w:pPr>
        <w:pStyle w:val="Sansinterligne"/>
      </w:pPr>
    </w:p>
    <w:p w14:paraId="6B795CA0" w14:textId="77777777" w:rsidR="0012045D" w:rsidRDefault="0012045D" w:rsidP="0012045D">
      <w:pPr>
        <w:pStyle w:val="Sansinterligne"/>
      </w:pPr>
      <w:r w:rsidRPr="00384F79">
        <w:rPr>
          <w:highlight w:val="yellow"/>
        </w:rPr>
        <w:t xml:space="preserve">Il faut changer le </w:t>
      </w:r>
      <w:proofErr w:type="spellStart"/>
      <w:r w:rsidRPr="00384F79">
        <w:rPr>
          <w:highlight w:val="yellow"/>
        </w:rPr>
        <w:t>db_unique_name</w:t>
      </w:r>
      <w:proofErr w:type="spellEnd"/>
      <w:r w:rsidR="00384F79" w:rsidRPr="00384F79">
        <w:rPr>
          <w:highlight w:val="yellow"/>
        </w:rPr>
        <w:t xml:space="preserve"> </w:t>
      </w:r>
      <w:r w:rsidR="00384F79">
        <w:t>plus redémarrage</w:t>
      </w:r>
    </w:p>
    <w:p w14:paraId="6B795CA1" w14:textId="77777777" w:rsidR="0012045D" w:rsidRDefault="0012045D" w:rsidP="0012045D">
      <w:pPr>
        <w:pStyle w:val="Sansinterligne"/>
      </w:pPr>
    </w:p>
    <w:p w14:paraId="6B795CA2" w14:textId="77777777" w:rsidR="0012045D" w:rsidRPr="00377CA3" w:rsidRDefault="0012045D" w:rsidP="0012045D">
      <w:pPr>
        <w:pStyle w:val="Sansinterligne"/>
        <w:rPr>
          <w:lang w:val="en-US"/>
        </w:rPr>
      </w:pPr>
      <w:r w:rsidRPr="00377CA3">
        <w:rPr>
          <w:lang w:val="en-US"/>
        </w:rPr>
        <w:t>NAME                                 TYPE        VALUE</w:t>
      </w:r>
    </w:p>
    <w:p w14:paraId="6B795CA3" w14:textId="77777777" w:rsidR="0012045D" w:rsidRPr="00377CA3" w:rsidRDefault="0012045D" w:rsidP="0012045D">
      <w:pPr>
        <w:pStyle w:val="Sansinterligne"/>
        <w:rPr>
          <w:lang w:val="en-US"/>
        </w:rPr>
      </w:pPr>
      <w:r w:rsidRPr="00377CA3">
        <w:rPr>
          <w:lang w:val="en-US"/>
        </w:rPr>
        <w:t>------------------------------------ ----------- ------------------------------</w:t>
      </w:r>
    </w:p>
    <w:p w14:paraId="6B795CA4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cdb_cluster_name</w:t>
      </w:r>
      <w:proofErr w:type="spellEnd"/>
      <w:r w:rsidRPr="00377CA3">
        <w:rPr>
          <w:lang w:val="en-US"/>
        </w:rPr>
        <w:t xml:space="preserve">                     string</w:t>
      </w:r>
    </w:p>
    <w:p w14:paraId="6B795CA5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cell_offloadgroup_name</w:t>
      </w:r>
      <w:proofErr w:type="spellEnd"/>
      <w:r w:rsidRPr="00377CA3">
        <w:rPr>
          <w:lang w:val="en-US"/>
        </w:rPr>
        <w:t xml:space="preserve">               string</w:t>
      </w:r>
    </w:p>
    <w:p w14:paraId="6B795CA6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db_file_name_convert</w:t>
      </w:r>
      <w:proofErr w:type="spellEnd"/>
      <w:r w:rsidRPr="00377CA3">
        <w:rPr>
          <w:lang w:val="en-US"/>
        </w:rPr>
        <w:t xml:space="preserve">                 string</w:t>
      </w:r>
    </w:p>
    <w:p w14:paraId="6B795CA7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db_name</w:t>
      </w:r>
      <w:proofErr w:type="spellEnd"/>
      <w:r w:rsidRPr="00377CA3">
        <w:rPr>
          <w:lang w:val="en-US"/>
        </w:rPr>
        <w:t xml:space="preserve">                              string      CDB_SP02</w:t>
      </w:r>
    </w:p>
    <w:p w14:paraId="6B795CA8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db_unique_name</w:t>
      </w:r>
      <w:proofErr w:type="spellEnd"/>
      <w:r w:rsidRPr="00377CA3">
        <w:rPr>
          <w:lang w:val="en-US"/>
        </w:rPr>
        <w:t xml:space="preserve">                       string      CDB_SP02_FHVI</w:t>
      </w:r>
    </w:p>
    <w:p w14:paraId="6B795CA9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global_names</w:t>
      </w:r>
      <w:proofErr w:type="spellEnd"/>
      <w:r w:rsidRPr="00377CA3">
        <w:rPr>
          <w:lang w:val="en-US"/>
        </w:rPr>
        <w:t xml:space="preserve">                         </w:t>
      </w:r>
      <w:proofErr w:type="spellStart"/>
      <w:r w:rsidRPr="00377CA3">
        <w:rPr>
          <w:lang w:val="en-US"/>
        </w:rPr>
        <w:t>boolean</w:t>
      </w:r>
      <w:proofErr w:type="spellEnd"/>
      <w:r w:rsidRPr="00377CA3">
        <w:rPr>
          <w:lang w:val="en-US"/>
        </w:rPr>
        <w:t xml:space="preserve">     FALSE</w:t>
      </w:r>
    </w:p>
    <w:p w14:paraId="6B795CAA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instance_name</w:t>
      </w:r>
      <w:proofErr w:type="spellEnd"/>
      <w:r w:rsidRPr="00377CA3">
        <w:rPr>
          <w:lang w:val="en-US"/>
        </w:rPr>
        <w:t xml:space="preserve">                        string      CDB_SP02</w:t>
      </w:r>
    </w:p>
    <w:p w14:paraId="6B795CAB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lock_name_space</w:t>
      </w:r>
      <w:proofErr w:type="spellEnd"/>
      <w:r w:rsidRPr="00377CA3">
        <w:rPr>
          <w:lang w:val="en-US"/>
        </w:rPr>
        <w:t xml:space="preserve">                      string</w:t>
      </w:r>
    </w:p>
    <w:p w14:paraId="6B795CAC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log_file_name_convert</w:t>
      </w:r>
      <w:proofErr w:type="spellEnd"/>
      <w:r w:rsidRPr="00377CA3">
        <w:rPr>
          <w:lang w:val="en-US"/>
        </w:rPr>
        <w:t xml:space="preserve">                string</w:t>
      </w:r>
    </w:p>
    <w:p w14:paraId="6B795CAD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pdb_file_name_convert</w:t>
      </w:r>
      <w:proofErr w:type="spellEnd"/>
      <w:r w:rsidRPr="00377CA3">
        <w:rPr>
          <w:lang w:val="en-US"/>
        </w:rPr>
        <w:t xml:space="preserve">                string</w:t>
      </w:r>
    </w:p>
    <w:p w14:paraId="6B795CAE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processor_group_name</w:t>
      </w:r>
      <w:proofErr w:type="spellEnd"/>
      <w:r w:rsidRPr="00377CA3">
        <w:rPr>
          <w:lang w:val="en-US"/>
        </w:rPr>
        <w:t xml:space="preserve">                 string</w:t>
      </w:r>
    </w:p>
    <w:p w14:paraId="6B795CAF" w14:textId="77777777" w:rsidR="0012045D" w:rsidRPr="00377CA3" w:rsidRDefault="0012045D" w:rsidP="0012045D">
      <w:pPr>
        <w:pStyle w:val="Sansinterligne"/>
        <w:rPr>
          <w:lang w:val="en-US"/>
        </w:rPr>
      </w:pPr>
    </w:p>
    <w:p w14:paraId="6B795CB0" w14:textId="77777777" w:rsidR="0012045D" w:rsidRPr="00377CA3" w:rsidRDefault="0012045D" w:rsidP="0012045D">
      <w:pPr>
        <w:pStyle w:val="Sansinterligne"/>
        <w:rPr>
          <w:b/>
          <w:i/>
          <w:color w:val="2E74B5" w:themeColor="accent1" w:themeShade="BF"/>
          <w:lang w:val="en-US"/>
        </w:rPr>
      </w:pPr>
      <w:proofErr w:type="gramStart"/>
      <w:r w:rsidRPr="00377CA3">
        <w:rPr>
          <w:b/>
          <w:i/>
          <w:color w:val="2E74B5" w:themeColor="accent1" w:themeShade="BF"/>
          <w:lang w:val="en-US"/>
        </w:rPr>
        <w:t>alter</w:t>
      </w:r>
      <w:proofErr w:type="gramEnd"/>
      <w:r w:rsidRPr="00377CA3">
        <w:rPr>
          <w:b/>
          <w:i/>
          <w:color w:val="2E74B5" w:themeColor="accent1" w:themeShade="BF"/>
          <w:lang w:val="en-US"/>
        </w:rPr>
        <w:t xml:space="preserve"> system set </w:t>
      </w:r>
      <w:proofErr w:type="spellStart"/>
      <w:r w:rsidRPr="00377CA3">
        <w:rPr>
          <w:b/>
          <w:i/>
          <w:color w:val="2E74B5" w:themeColor="accent1" w:themeShade="BF"/>
          <w:lang w:val="en-US"/>
        </w:rPr>
        <w:t>db_unique_name</w:t>
      </w:r>
      <w:proofErr w:type="spellEnd"/>
      <w:r w:rsidRPr="00377CA3">
        <w:rPr>
          <w:b/>
          <w:i/>
          <w:color w:val="2E74B5" w:themeColor="accent1" w:themeShade="BF"/>
          <w:lang w:val="en-US"/>
        </w:rPr>
        <w:t xml:space="preserve"> =CDB_SP02_FAA scope=</w:t>
      </w:r>
      <w:proofErr w:type="spellStart"/>
      <w:r w:rsidRPr="00377CA3">
        <w:rPr>
          <w:b/>
          <w:i/>
          <w:color w:val="2E74B5" w:themeColor="accent1" w:themeShade="BF"/>
          <w:lang w:val="en-US"/>
        </w:rPr>
        <w:t>spfile</w:t>
      </w:r>
      <w:proofErr w:type="spellEnd"/>
      <w:r w:rsidRPr="00377CA3">
        <w:rPr>
          <w:b/>
          <w:i/>
          <w:color w:val="2E74B5" w:themeColor="accent1" w:themeShade="BF"/>
          <w:lang w:val="en-US"/>
        </w:rPr>
        <w:t>;</w:t>
      </w:r>
    </w:p>
    <w:p w14:paraId="6B795CB3" w14:textId="192C0589" w:rsidR="0012045D" w:rsidRPr="000255E1" w:rsidRDefault="0012045D" w:rsidP="0012045D">
      <w:pPr>
        <w:pStyle w:val="Sansinterligne"/>
        <w:rPr>
          <w:b/>
          <w:i/>
          <w:color w:val="2E74B5" w:themeColor="accent1" w:themeShade="BF"/>
        </w:rPr>
      </w:pPr>
      <w:proofErr w:type="gramStart"/>
      <w:r w:rsidRPr="0012045D">
        <w:rPr>
          <w:b/>
          <w:i/>
          <w:color w:val="2E74B5" w:themeColor="accent1" w:themeShade="BF"/>
        </w:rPr>
        <w:t>startup</w:t>
      </w:r>
      <w:proofErr w:type="gramEnd"/>
      <w:r w:rsidRPr="0012045D">
        <w:rPr>
          <w:b/>
          <w:i/>
          <w:color w:val="2E74B5" w:themeColor="accent1" w:themeShade="BF"/>
        </w:rPr>
        <w:t xml:space="preserve"> </w:t>
      </w:r>
      <w:proofErr w:type="spellStart"/>
      <w:r w:rsidRPr="0012045D">
        <w:rPr>
          <w:b/>
          <w:i/>
          <w:color w:val="2E74B5" w:themeColor="accent1" w:themeShade="BF"/>
        </w:rPr>
        <w:t>nomount</w:t>
      </w:r>
      <w:proofErr w:type="spellEnd"/>
      <w:r w:rsidRPr="0012045D">
        <w:rPr>
          <w:b/>
          <w:i/>
          <w:color w:val="2E74B5" w:themeColor="accent1" w:themeShade="BF"/>
        </w:rPr>
        <w:t xml:space="preserve"> force ;</w:t>
      </w:r>
    </w:p>
    <w:p w14:paraId="6B795CB4" w14:textId="13811BF9" w:rsidR="0012045D" w:rsidRDefault="000255E1" w:rsidP="000255E1">
      <w:pPr>
        <w:pStyle w:val="Titre1"/>
      </w:pPr>
      <w:bookmarkStart w:id="3" w:name="_Toc89856409"/>
      <w:r>
        <w:t xml:space="preserve">Adaptation du </w:t>
      </w:r>
      <w:proofErr w:type="spellStart"/>
      <w:r>
        <w:t>listener.ora</w:t>
      </w:r>
      <w:bookmarkEnd w:id="3"/>
      <w:proofErr w:type="spellEnd"/>
    </w:p>
    <w:p w14:paraId="76CB8C1C" w14:textId="77777777" w:rsidR="000255E1" w:rsidRDefault="000255E1" w:rsidP="0012045D">
      <w:pPr>
        <w:pStyle w:val="Sansinterligne"/>
      </w:pPr>
    </w:p>
    <w:p w14:paraId="5B1AE849" w14:textId="4D4BFA3B" w:rsidR="000255E1" w:rsidRDefault="000255E1" w:rsidP="0012045D">
      <w:pPr>
        <w:pStyle w:val="Sansinterligne"/>
      </w:pPr>
      <w:r>
        <w:t>$ vi $TNS_ADMIN/</w:t>
      </w:r>
      <w:proofErr w:type="spellStart"/>
      <w:r>
        <w:t>listener.ora</w:t>
      </w:r>
      <w:proofErr w:type="spellEnd"/>
    </w:p>
    <w:p w14:paraId="6B795CB5" w14:textId="77777777" w:rsidR="0012045D" w:rsidRPr="0012045D" w:rsidRDefault="0012045D" w:rsidP="0012045D">
      <w:pPr>
        <w:pStyle w:val="Sansinterligne"/>
      </w:pPr>
    </w:p>
    <w:p w14:paraId="6B795CB6" w14:textId="77777777" w:rsidR="0012045D" w:rsidRDefault="0012045D" w:rsidP="0012045D">
      <w:pPr>
        <w:pStyle w:val="Sansinterligne"/>
      </w:pPr>
    </w:p>
    <w:p w14:paraId="6B795CB7" w14:textId="77777777" w:rsidR="0012045D" w:rsidRDefault="0012045D" w:rsidP="0012045D">
      <w:pPr>
        <w:pStyle w:val="Sansinterligne"/>
      </w:pPr>
    </w:p>
    <w:p w14:paraId="6B795CB8" w14:textId="77777777" w:rsidR="0012045D" w:rsidRDefault="00770A0C" w:rsidP="0012045D">
      <w:pPr>
        <w:pStyle w:val="Sansinterligne"/>
      </w:pPr>
      <w:r>
        <w:t xml:space="preserve">Modification du </w:t>
      </w:r>
      <w:proofErr w:type="spellStart"/>
      <w:r>
        <w:t>listener.ora</w:t>
      </w:r>
      <w:proofErr w:type="spellEnd"/>
      <w:r>
        <w:t xml:space="preserve"> sur ora11</w:t>
      </w:r>
    </w:p>
    <w:p w14:paraId="6B795CB9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>SID_LIST_LISTENER =</w:t>
      </w:r>
    </w:p>
    <w:p w14:paraId="6B795CBA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(SID_LIST =</w:t>
      </w:r>
    </w:p>
    <w:p w14:paraId="6B795CBB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6B795CBC" w14:textId="490A8C29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</w:t>
      </w:r>
      <w:r w:rsidR="00FA7EBB">
        <w:rPr>
          <w:lang w:val="en-US"/>
        </w:rPr>
        <w:t>1</w:t>
      </w:r>
      <w:r w:rsidRPr="00377CA3">
        <w:rPr>
          <w:lang w:val="en-US"/>
        </w:rPr>
        <w:t>_FAA_</w:t>
      </w:r>
      <w:proofErr w:type="gramStart"/>
      <w:r w:rsidRPr="00377CA3">
        <w:rPr>
          <w:lang w:val="en-US"/>
        </w:rPr>
        <w:t>DGMGRL )</w:t>
      </w:r>
      <w:proofErr w:type="gramEnd"/>
    </w:p>
    <w:p w14:paraId="6B795CBD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6B795CBE" w14:textId="5A3EC645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(SID_NAME = CDB_SP0</w:t>
      </w:r>
      <w:r w:rsidR="00FA7EBB">
        <w:rPr>
          <w:lang w:val="en-US"/>
        </w:rPr>
        <w:t>1</w:t>
      </w:r>
      <w:r w:rsidRPr="00377CA3">
        <w:rPr>
          <w:lang w:val="en-US"/>
        </w:rPr>
        <w:t>)</w:t>
      </w:r>
    </w:p>
    <w:p w14:paraId="6B795CBF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)</w:t>
      </w:r>
    </w:p>
    <w:p w14:paraId="2B0C4D72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1203D766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CDB_SP02_FAA_</w:t>
      </w:r>
      <w:proofErr w:type="gramStart"/>
      <w:r w:rsidRPr="00377CA3">
        <w:rPr>
          <w:lang w:val="en-US"/>
        </w:rPr>
        <w:t>DGMGRL )</w:t>
      </w:r>
      <w:proofErr w:type="gramEnd"/>
    </w:p>
    <w:p w14:paraId="386B1462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7EF9D382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(SID_NAME = CDB_SP02)</w:t>
      </w:r>
    </w:p>
    <w:p w14:paraId="4380460E" w14:textId="51B80DBB" w:rsidR="00FA7EBB" w:rsidRDefault="00FA7EBB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)</w:t>
      </w:r>
    </w:p>
    <w:p w14:paraId="6B795CC0" w14:textId="6B51FDBE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)</w:t>
      </w:r>
    </w:p>
    <w:p w14:paraId="2F98A55E" w14:textId="0E0CCE55" w:rsidR="00FA7EBB" w:rsidRDefault="00FA7EBB" w:rsidP="00C751F7">
      <w:pPr>
        <w:pStyle w:val="Sansinterligne"/>
        <w:rPr>
          <w:lang w:val="en-US"/>
        </w:rPr>
      </w:pPr>
    </w:p>
    <w:p w14:paraId="6B795CC2" w14:textId="3597AAD6" w:rsidR="00770A0C" w:rsidRPr="00FA7EBB" w:rsidRDefault="00FA7EBB" w:rsidP="00C751F7">
      <w:pPr>
        <w:pStyle w:val="Sansinterligne"/>
      </w:pPr>
      <w:r w:rsidRPr="00FA7EBB">
        <w:t xml:space="preserve">Modification du </w:t>
      </w:r>
      <w:proofErr w:type="spellStart"/>
      <w:r w:rsidRPr="00FA7EBB">
        <w:t>listener.ora</w:t>
      </w:r>
      <w:proofErr w:type="spellEnd"/>
      <w:r w:rsidRPr="00FA7EBB">
        <w:t xml:space="preserve"> s</w:t>
      </w:r>
      <w:r w:rsidR="00770A0C" w:rsidRPr="00FA7EBB">
        <w:t>ur Ora10 :</w:t>
      </w:r>
    </w:p>
    <w:p w14:paraId="1681A6EA" w14:textId="77777777" w:rsidR="00FA7EBB" w:rsidRPr="00FA7EBB" w:rsidRDefault="00FA7EBB" w:rsidP="00C751F7">
      <w:pPr>
        <w:pStyle w:val="Sansinterligne"/>
      </w:pPr>
    </w:p>
    <w:p w14:paraId="6B795CC3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>SID_LIST_LISTENER =</w:t>
      </w:r>
    </w:p>
    <w:p w14:paraId="6B795CC4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(SID_LIST =</w:t>
      </w:r>
    </w:p>
    <w:p w14:paraId="6B795CC5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6B795CC6" w14:textId="43C0EFF3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</w:t>
      </w:r>
      <w:r w:rsidR="00FA7EBB">
        <w:rPr>
          <w:lang w:val="en-US"/>
        </w:rPr>
        <w:t>1</w:t>
      </w:r>
      <w:r w:rsidRPr="00377CA3">
        <w:rPr>
          <w:lang w:val="en-US"/>
        </w:rPr>
        <w:t>_FHVI_</w:t>
      </w:r>
      <w:proofErr w:type="gramStart"/>
      <w:r w:rsidRPr="00377CA3">
        <w:rPr>
          <w:lang w:val="en-US"/>
        </w:rPr>
        <w:t>DGMGRL )</w:t>
      </w:r>
      <w:proofErr w:type="gramEnd"/>
    </w:p>
    <w:p w14:paraId="6B795CC7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6B795CC8" w14:textId="3DECC35E" w:rsidR="00770A0C" w:rsidRDefault="00770A0C" w:rsidP="00770A0C">
      <w:pPr>
        <w:pStyle w:val="Sansinterligne"/>
      </w:pPr>
      <w:r w:rsidRPr="00377CA3">
        <w:rPr>
          <w:lang w:val="en-US"/>
        </w:rPr>
        <w:t xml:space="preserve">      </w:t>
      </w:r>
      <w:r>
        <w:t>(SID_NAME = CDB_SP0</w:t>
      </w:r>
      <w:r w:rsidR="00FA7EBB">
        <w:t>1</w:t>
      </w:r>
      <w:r>
        <w:t>)</w:t>
      </w:r>
    </w:p>
    <w:p w14:paraId="6B795CC9" w14:textId="5BBDFDCA" w:rsidR="00770A0C" w:rsidRDefault="00770A0C" w:rsidP="00770A0C">
      <w:pPr>
        <w:pStyle w:val="Sansinterligne"/>
      </w:pPr>
      <w:r>
        <w:t xml:space="preserve">    )</w:t>
      </w:r>
    </w:p>
    <w:p w14:paraId="72286387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127F26DC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CDB_SP02_FHVI_</w:t>
      </w:r>
      <w:proofErr w:type="gramStart"/>
      <w:r w:rsidRPr="00377CA3">
        <w:rPr>
          <w:lang w:val="en-US"/>
        </w:rPr>
        <w:t>DGMGRL )</w:t>
      </w:r>
      <w:proofErr w:type="gramEnd"/>
    </w:p>
    <w:p w14:paraId="3302804B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020083D5" w14:textId="77777777" w:rsidR="00FA7EBB" w:rsidRDefault="00FA7EBB" w:rsidP="00FA7EBB">
      <w:pPr>
        <w:pStyle w:val="Sansinterligne"/>
      </w:pPr>
      <w:r w:rsidRPr="00377CA3">
        <w:rPr>
          <w:lang w:val="en-US"/>
        </w:rPr>
        <w:t xml:space="preserve">      </w:t>
      </w:r>
      <w:r>
        <w:t>(SID_NAME = CDB_SP02)</w:t>
      </w:r>
    </w:p>
    <w:p w14:paraId="22BE1B41" w14:textId="5953C41F" w:rsidR="00FA7EBB" w:rsidRDefault="00FA7EBB" w:rsidP="00770A0C">
      <w:pPr>
        <w:pStyle w:val="Sansinterligne"/>
      </w:pPr>
      <w:r>
        <w:t xml:space="preserve">    )</w:t>
      </w:r>
    </w:p>
    <w:p w14:paraId="6B795CCA" w14:textId="77777777" w:rsidR="00770A0C" w:rsidRDefault="00770A0C" w:rsidP="00770A0C">
      <w:pPr>
        <w:pStyle w:val="Sansinterligne"/>
      </w:pPr>
      <w:r>
        <w:t xml:space="preserve">  )</w:t>
      </w:r>
    </w:p>
    <w:p w14:paraId="6B795CCB" w14:textId="77777777" w:rsidR="00770A0C" w:rsidRDefault="00770A0C" w:rsidP="00770A0C">
      <w:pPr>
        <w:pStyle w:val="Sansinterligne"/>
      </w:pPr>
    </w:p>
    <w:p w14:paraId="6B795CCC" w14:textId="77777777" w:rsidR="00770A0C" w:rsidRDefault="00C74417" w:rsidP="00770A0C">
      <w:pPr>
        <w:pStyle w:val="Sansinterligne"/>
      </w:pPr>
      <w:r>
        <w:t xml:space="preserve">Modifier le </w:t>
      </w:r>
      <w:proofErr w:type="spellStart"/>
      <w:r>
        <w:t>tnsnames</w:t>
      </w:r>
      <w:proofErr w:type="spellEnd"/>
      <w:r>
        <w:t xml:space="preserve"> sur ora10 et 0ra11 :</w:t>
      </w:r>
    </w:p>
    <w:p w14:paraId="6B795CCD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>CDB_SP02_FHVI= (DESCRIPTION=</w:t>
      </w:r>
    </w:p>
    <w:p w14:paraId="6B795CCE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(ADDRESS_LIST=</w:t>
      </w:r>
    </w:p>
    <w:p w14:paraId="6B795CCF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(ADDRESS=</w:t>
      </w:r>
    </w:p>
    <w:p w14:paraId="6B795CD0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  (PROTOCOL=</w:t>
      </w:r>
      <w:proofErr w:type="spellStart"/>
      <w:r w:rsidRPr="00377CA3">
        <w:rPr>
          <w:lang w:val="en-US"/>
        </w:rPr>
        <w:t>tcp</w:t>
      </w:r>
      <w:proofErr w:type="spellEnd"/>
      <w:r w:rsidRPr="00377CA3">
        <w:rPr>
          <w:lang w:val="en-US"/>
        </w:rPr>
        <w:t>) (HOST=sfhvora10.adi.adies.lan) (PORT=1541)</w:t>
      </w:r>
    </w:p>
    <w:p w14:paraId="6B795CD1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)</w:t>
      </w:r>
    </w:p>
    <w:p w14:paraId="6B795CD2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)</w:t>
      </w:r>
    </w:p>
    <w:p w14:paraId="6B795CD3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(CONNECT_DATA= (</w:t>
      </w:r>
      <w:proofErr w:type="spellStart"/>
      <w:r w:rsidRPr="00377CA3">
        <w:rPr>
          <w:lang w:val="en-US"/>
        </w:rPr>
        <w:t>Service_name</w:t>
      </w:r>
      <w:proofErr w:type="spellEnd"/>
      <w:r w:rsidRPr="00377CA3">
        <w:rPr>
          <w:lang w:val="en-US"/>
        </w:rPr>
        <w:t>=CDB_SP02_FHVI_DGMGRL))</w:t>
      </w:r>
    </w:p>
    <w:p w14:paraId="6B795CD4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)</w:t>
      </w:r>
    </w:p>
    <w:p w14:paraId="6B795CD5" w14:textId="77777777" w:rsidR="00C74417" w:rsidRPr="00377CA3" w:rsidRDefault="00C74417" w:rsidP="00C74417">
      <w:pPr>
        <w:pStyle w:val="Sansinterligne"/>
        <w:rPr>
          <w:lang w:val="en-US"/>
        </w:rPr>
      </w:pPr>
    </w:p>
    <w:p w14:paraId="6B795CD6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>CDB_SP02_FAA= (DESCRIPTION=</w:t>
      </w:r>
    </w:p>
    <w:p w14:paraId="6B795CD7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(ADDRESS_LIST=</w:t>
      </w:r>
    </w:p>
    <w:p w14:paraId="6B795CD8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(ADDRESS=</w:t>
      </w:r>
    </w:p>
    <w:p w14:paraId="6B795CD9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  (PROTOCOL=</w:t>
      </w:r>
      <w:proofErr w:type="spellStart"/>
      <w:r w:rsidRPr="00377CA3">
        <w:rPr>
          <w:lang w:val="en-US"/>
        </w:rPr>
        <w:t>tcp</w:t>
      </w:r>
      <w:proofErr w:type="spellEnd"/>
      <w:r w:rsidRPr="00377CA3">
        <w:rPr>
          <w:lang w:val="en-US"/>
        </w:rPr>
        <w:t>) (HOST=sfhvora11.adi.adies.lan) (PORT=1541)</w:t>
      </w:r>
    </w:p>
    <w:p w14:paraId="6B795CDA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)</w:t>
      </w:r>
    </w:p>
    <w:p w14:paraId="6B795CDB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)</w:t>
      </w:r>
    </w:p>
    <w:p w14:paraId="6B795CDC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(CONNECT_DATA= (</w:t>
      </w:r>
      <w:proofErr w:type="spellStart"/>
      <w:r w:rsidRPr="00377CA3">
        <w:rPr>
          <w:lang w:val="en-US"/>
        </w:rPr>
        <w:t>Service_name</w:t>
      </w:r>
      <w:proofErr w:type="spellEnd"/>
      <w:r w:rsidRPr="00377CA3">
        <w:rPr>
          <w:lang w:val="en-US"/>
        </w:rPr>
        <w:t>=CDB_SP02_FAA_DGMGRL))</w:t>
      </w:r>
    </w:p>
    <w:p w14:paraId="6B795CDD" w14:textId="77777777" w:rsidR="00C74417" w:rsidRDefault="00C74417" w:rsidP="00C74417">
      <w:pPr>
        <w:pStyle w:val="Sansinterligne"/>
      </w:pPr>
      <w:r w:rsidRPr="00377CA3">
        <w:rPr>
          <w:lang w:val="en-US"/>
        </w:rPr>
        <w:t xml:space="preserve">           </w:t>
      </w:r>
      <w:r>
        <w:t>)</w:t>
      </w:r>
    </w:p>
    <w:p w14:paraId="6B795CDE" w14:textId="483B8DC1" w:rsidR="00770A0C" w:rsidRDefault="00770A0C" w:rsidP="00770A0C">
      <w:pPr>
        <w:pStyle w:val="Sansinterligne"/>
      </w:pPr>
    </w:p>
    <w:p w14:paraId="2FBA0B04" w14:textId="33EBFDC1" w:rsidR="003B23E9" w:rsidRDefault="003B23E9" w:rsidP="00770A0C">
      <w:pPr>
        <w:pStyle w:val="Sansinterligne"/>
      </w:pPr>
      <w:r>
        <w:t xml:space="preserve">Redémarrer le </w:t>
      </w:r>
      <w:proofErr w:type="spellStart"/>
      <w:r>
        <w:t>listener</w:t>
      </w:r>
      <w:proofErr w:type="spellEnd"/>
      <w:r>
        <w:t xml:space="preserve"> des deux côtés :</w:t>
      </w:r>
    </w:p>
    <w:p w14:paraId="7F729A91" w14:textId="165BBB42" w:rsidR="003B23E9" w:rsidRDefault="003B23E9" w:rsidP="003B23E9">
      <w:pPr>
        <w:pStyle w:val="Paragraphedeliste"/>
      </w:pPr>
      <w:r>
        <w:lastRenderedPageBreak/>
        <w:t xml:space="preserve">$ </w:t>
      </w:r>
      <w:proofErr w:type="spellStart"/>
      <w:r>
        <w:t>lsnrctl</w:t>
      </w:r>
      <w:proofErr w:type="spellEnd"/>
      <w:r>
        <w:t xml:space="preserve"> </w:t>
      </w:r>
      <w:proofErr w:type="spellStart"/>
      <w:r>
        <w:t>reload</w:t>
      </w:r>
      <w:proofErr w:type="spellEnd"/>
    </w:p>
    <w:p w14:paraId="714661F2" w14:textId="77777777" w:rsidR="003B23E9" w:rsidRDefault="003B23E9" w:rsidP="00770A0C">
      <w:pPr>
        <w:pStyle w:val="Sansinterligne"/>
      </w:pPr>
    </w:p>
    <w:p w14:paraId="6B795CDF" w14:textId="5C7A68B9" w:rsidR="00C751F7" w:rsidRDefault="003B23E9" w:rsidP="003B23E9">
      <w:pPr>
        <w:pStyle w:val="Titre1"/>
      </w:pPr>
      <w:bookmarkStart w:id="4" w:name="_Toc89856410"/>
      <w:r>
        <w:t>Tester connexion</w:t>
      </w:r>
      <w:r w:rsidR="00C74417" w:rsidRPr="003B23E9">
        <w:t xml:space="preserve"> en </w:t>
      </w:r>
      <w:proofErr w:type="spellStart"/>
      <w:r w:rsidR="00C74417" w:rsidRPr="003B23E9">
        <w:t>sqlplus</w:t>
      </w:r>
      <w:proofErr w:type="spellEnd"/>
      <w:r w:rsidR="00C74417" w:rsidRPr="003B23E9">
        <w:t> des deux côtés:</w:t>
      </w:r>
      <w:bookmarkEnd w:id="4"/>
    </w:p>
    <w:p w14:paraId="6B795CE0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Ora10 :sqlplus sys/Oracle19@CDB_SP02_FAA AS SYSDBA</w:t>
      </w:r>
    </w:p>
    <w:p w14:paraId="6B795CE1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Ora10 :sqlplus sys/Oracle19@CDB_SP02_FHVI AS SYSDBA</w:t>
      </w:r>
    </w:p>
    <w:p w14:paraId="6B795CE2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Ora11 :sqlplus sys/Oracle19@CDB_SP02_FAA AS SYSDBA</w:t>
      </w:r>
    </w:p>
    <w:p w14:paraId="6B795CE3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Ora11 :sqlplus sys/Oracle19@CDB_SP02_FHVI AS SYSDBA</w:t>
      </w:r>
    </w:p>
    <w:p w14:paraId="6B795CE4" w14:textId="77777777" w:rsidR="00C74417" w:rsidRPr="00377CA3" w:rsidRDefault="00C74417" w:rsidP="0025493A">
      <w:pPr>
        <w:rPr>
          <w:lang w:val="pt-PT"/>
        </w:rPr>
      </w:pPr>
    </w:p>
    <w:p w14:paraId="6B795CE5" w14:textId="77777777" w:rsidR="00C74417" w:rsidRPr="00377CA3" w:rsidRDefault="00C74417">
      <w:pPr>
        <w:rPr>
          <w:lang w:val="pt-PT"/>
        </w:rPr>
      </w:pPr>
    </w:p>
    <w:p w14:paraId="7309C8B1" w14:textId="7B594E6A" w:rsidR="00012C36" w:rsidRPr="00012C36" w:rsidRDefault="00012C36" w:rsidP="00012C36">
      <w:pPr>
        <w:pStyle w:val="Titre1"/>
      </w:pPr>
      <w:bookmarkStart w:id="5" w:name="_Toc89856411"/>
      <w:r w:rsidRPr="00012C36">
        <w:t>Cré</w:t>
      </w:r>
      <w:r>
        <w:t>er configuration standby :</w:t>
      </w:r>
      <w:bookmarkEnd w:id="5"/>
    </w:p>
    <w:p w14:paraId="6B795CE8" w14:textId="224D803E" w:rsidR="00B85525" w:rsidRDefault="00B85525">
      <w:r w:rsidRPr="00012C36">
        <w:t>Sur SFHVORA11</w:t>
      </w:r>
      <w:r w:rsidR="00012C36">
        <w:t> :</w:t>
      </w:r>
    </w:p>
    <w:p w14:paraId="26787A12" w14:textId="77777777" w:rsidR="003C4B90" w:rsidRPr="003C4B90" w:rsidRDefault="003C4B90" w:rsidP="003C4B90">
      <w:r w:rsidRPr="003C4B90">
        <w:t xml:space="preserve">Soit de façon interactive: </w:t>
      </w:r>
    </w:p>
    <w:p w14:paraId="5D0C5408" w14:textId="79F81DE6" w:rsidR="00012C36" w:rsidRPr="003C4B90" w:rsidRDefault="00012C36" w:rsidP="003C4B90">
      <w:pPr>
        <w:pStyle w:val="Paragraphedeliste"/>
      </w:pPr>
      <w:r w:rsidRPr="003C4B90">
        <w:t xml:space="preserve">$ </w:t>
      </w:r>
      <w:proofErr w:type="spellStart"/>
      <w:r w:rsidRPr="003C4B90">
        <w:t>s</w:t>
      </w:r>
      <w:r w:rsidR="00C74417" w:rsidRPr="003C4B90">
        <w:t>tandby</w:t>
      </w:r>
      <w:r w:rsidR="004B5A6E" w:rsidRPr="003C4B90">
        <w:t>.ksh</w:t>
      </w:r>
      <w:proofErr w:type="spellEnd"/>
      <w:r w:rsidR="004B5A6E" w:rsidRPr="003C4B90">
        <w:t xml:space="preserve"> </w:t>
      </w:r>
      <w:r w:rsidR="00C74417" w:rsidRPr="003C4B90">
        <w:t xml:space="preserve"> –m </w:t>
      </w:r>
      <w:proofErr w:type="spellStart"/>
      <w:r w:rsidR="004B5A6E" w:rsidRPr="003C4B90">
        <w:t>configmanager</w:t>
      </w:r>
      <w:proofErr w:type="spellEnd"/>
    </w:p>
    <w:p w14:paraId="6B795CEA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>======================================================================</w:t>
      </w:r>
    </w:p>
    <w:p w14:paraId="6B795CED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377CA3">
        <w:rPr>
          <w:sz w:val="18"/>
          <w:szCs w:val="18"/>
          <w:lang w:val="en-US"/>
        </w:rPr>
        <w:t>db</w:t>
      </w:r>
      <w:proofErr w:type="spellEnd"/>
      <w:r w:rsidRPr="00377CA3">
        <w:rPr>
          <w:sz w:val="18"/>
          <w:szCs w:val="18"/>
          <w:lang w:val="en-US"/>
        </w:rPr>
        <w:t>* STANDBY</w:t>
      </w:r>
    </w:p>
    <w:p w14:paraId="6B795CEF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 xml:space="preserve">                      Copyright 1998-2021 Trivadis AG</w:t>
      </w:r>
    </w:p>
    <w:p w14:paraId="6B795CF1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>======================================================================</w:t>
      </w:r>
    </w:p>
    <w:p w14:paraId="6B795D08" w14:textId="5D1BDF0C" w:rsidR="00C74417" w:rsidRPr="00377CA3" w:rsidRDefault="00C74417" w:rsidP="00C74417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the configuration name resp. SECTION_NAME     : CDB_SP02</w:t>
      </w:r>
    </w:p>
    <w:p w14:paraId="6B795D0D" w14:textId="77777777" w:rsidR="00C74417" w:rsidRPr="00377CA3" w:rsidRDefault="00C74417" w:rsidP="00C74417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the PRIMARY SITE NAME                         : CDB_SP02_FHVI</w:t>
      </w:r>
    </w:p>
    <w:p w14:paraId="6B795D0E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delay time in minutes                      [0]: 30</w:t>
      </w:r>
    </w:p>
    <w:p w14:paraId="6B795D0F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acceptable transfer gap time in minutes    [6]: 16</w:t>
      </w:r>
    </w:p>
    <w:p w14:paraId="6B795D10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acceptable recovery gap time in minutes    [6]: 16</w:t>
      </w:r>
    </w:p>
    <w:p w14:paraId="6B795D11" w14:textId="77777777"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[Q]          </w:t>
      </w:r>
      <w:proofErr w:type="spellStart"/>
      <w:r w:rsidRPr="008801F2">
        <w:rPr>
          <w:sz w:val="16"/>
          <w:szCs w:val="16"/>
        </w:rPr>
        <w:t>copy_command</w:t>
      </w:r>
      <w:proofErr w:type="spellEnd"/>
      <w:r w:rsidRPr="008801F2">
        <w:rPr>
          <w:sz w:val="16"/>
          <w:szCs w:val="16"/>
        </w:rPr>
        <w:t>:                      [</w:t>
      </w:r>
      <w:proofErr w:type="spellStart"/>
      <w:r w:rsidRPr="008801F2">
        <w:rPr>
          <w:sz w:val="16"/>
          <w:szCs w:val="16"/>
        </w:rPr>
        <w:t>rsync</w:t>
      </w:r>
      <w:proofErr w:type="spellEnd"/>
      <w:r w:rsidRPr="008801F2">
        <w:rPr>
          <w:sz w:val="16"/>
          <w:szCs w:val="16"/>
        </w:rPr>
        <w:t xml:space="preserve"> -t -e </w:t>
      </w:r>
      <w:proofErr w:type="spellStart"/>
      <w:r w:rsidRPr="008801F2">
        <w:rPr>
          <w:sz w:val="16"/>
          <w:szCs w:val="16"/>
        </w:rPr>
        <w:t>ssh</w:t>
      </w:r>
      <w:proofErr w:type="spellEnd"/>
      <w:r w:rsidRPr="008801F2">
        <w:rPr>
          <w:sz w:val="16"/>
          <w:szCs w:val="16"/>
        </w:rPr>
        <w:t>]</w:t>
      </w:r>
      <w:proofErr w:type="gramStart"/>
      <w:r w:rsidRPr="008801F2">
        <w:rPr>
          <w:sz w:val="16"/>
          <w:szCs w:val="16"/>
        </w:rPr>
        <w:t>:  enter</w:t>
      </w:r>
      <w:proofErr w:type="gramEnd"/>
    </w:p>
    <w:p w14:paraId="6B795D12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space_warning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[500]:</w:t>
      </w:r>
    </w:p>
    <w:p w14:paraId="6B795D13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space_error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  [100]:</w:t>
      </w:r>
    </w:p>
    <w:p w14:paraId="6B795D14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monitor_mail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[CHANGE]: Enter</w:t>
      </w:r>
    </w:p>
    <w:p w14:paraId="6B795D15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start_retries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  [3]:</w:t>
      </w:r>
    </w:p>
    <w:p w14:paraId="6B795D16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start_retries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  [3]:</w:t>
      </w:r>
    </w:p>
    <w:p w14:paraId="6B795D17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start_retry_delay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[60]:</w:t>
      </w:r>
    </w:p>
    <w:p w14:paraId="6B795D18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Configure RMAN settings?                         [n]:</w:t>
      </w:r>
    </w:p>
    <w:p w14:paraId="6B795D19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Configure </w:t>
      </w:r>
      <w:proofErr w:type="spellStart"/>
      <w:r w:rsidRPr="00377CA3">
        <w:rPr>
          <w:sz w:val="16"/>
          <w:szCs w:val="16"/>
          <w:lang w:val="en-US"/>
        </w:rPr>
        <w:t>purgearchive</w:t>
      </w:r>
      <w:proofErr w:type="spellEnd"/>
      <w:r w:rsidRPr="00377CA3">
        <w:rPr>
          <w:sz w:val="16"/>
          <w:szCs w:val="16"/>
          <w:lang w:val="en-US"/>
        </w:rPr>
        <w:t xml:space="preserve"> module settings?          [n]:</w:t>
      </w:r>
    </w:p>
    <w:p w14:paraId="6B795D1A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</w:p>
    <w:p w14:paraId="6B795D34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Topic:                                        standby site information</w:t>
      </w:r>
    </w:p>
    <w:p w14:paraId="6B795D35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36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[INFO]   :   Your primary site is CDB_SP02_FHVI</w:t>
      </w:r>
    </w:p>
    <w:p w14:paraId="6B795D37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             Please enter its values!</w:t>
      </w:r>
    </w:p>
    <w:p w14:paraId="6B795D38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How many instances are used for CDB_SP02_FHVI?   [1]:</w:t>
      </w:r>
    </w:p>
    <w:p w14:paraId="6B795D3A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3B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hostname:            : sfhvora10</w:t>
      </w:r>
    </w:p>
    <w:p w14:paraId="6B795D3C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</w:t>
      </w:r>
      <w:proofErr w:type="spellStart"/>
      <w:r w:rsidRPr="00377CA3">
        <w:rPr>
          <w:sz w:val="16"/>
          <w:szCs w:val="16"/>
          <w:lang w:val="en-US"/>
        </w:rPr>
        <w:t>os</w:t>
      </w:r>
      <w:proofErr w:type="spellEnd"/>
      <w:r w:rsidRPr="00377CA3">
        <w:rPr>
          <w:sz w:val="16"/>
          <w:szCs w:val="16"/>
          <w:lang w:val="en-US"/>
        </w:rPr>
        <w:t xml:space="preserve"> user:   [oracle19]:</w:t>
      </w:r>
    </w:p>
    <w:p w14:paraId="6B795D3D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sys password:        : Oracle19</w:t>
      </w:r>
    </w:p>
    <w:p w14:paraId="6B795D3E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instance name:       : CDB_SP02</w:t>
      </w:r>
    </w:p>
    <w:p w14:paraId="6B795D3F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net service identifier:  : CDB_SP02_FHVI</w:t>
      </w:r>
    </w:p>
    <w:p w14:paraId="6B795D40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</w:p>
    <w:p w14:paraId="6B795D42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43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Please enter FIRST STANDBY SITE NAME                : CDB_SP02_FAA</w:t>
      </w:r>
    </w:p>
    <w:p w14:paraId="6B795D44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             Please enter its values!</w:t>
      </w:r>
    </w:p>
    <w:p w14:paraId="6B795D45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How many instances are used for CDB_SP02_FAA?    [1]:</w:t>
      </w:r>
    </w:p>
    <w:p w14:paraId="6B795D47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48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hostname:             : sfhvora11</w:t>
      </w:r>
    </w:p>
    <w:p w14:paraId="6B795D49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</w:t>
      </w:r>
      <w:proofErr w:type="spellStart"/>
      <w:r w:rsidRPr="00377CA3">
        <w:rPr>
          <w:sz w:val="16"/>
          <w:szCs w:val="16"/>
          <w:lang w:val="en-US"/>
        </w:rPr>
        <w:t>os</w:t>
      </w:r>
      <w:proofErr w:type="spellEnd"/>
      <w:r w:rsidRPr="00377CA3">
        <w:rPr>
          <w:sz w:val="16"/>
          <w:szCs w:val="16"/>
          <w:lang w:val="en-US"/>
        </w:rPr>
        <w:t xml:space="preserve"> user:    [oracle19]:</w:t>
      </w:r>
    </w:p>
    <w:p w14:paraId="6B795D4A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sys password:             [Oracle19]: Oracle19</w:t>
      </w:r>
    </w:p>
    <w:p w14:paraId="6B795D4B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instance name:        : CDB_SP02</w:t>
      </w:r>
    </w:p>
    <w:p w14:paraId="6B795D4C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net service identifier:  : CDB_SP02_FAA</w:t>
      </w:r>
    </w:p>
    <w:p w14:paraId="6B795D4D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</w:p>
    <w:p w14:paraId="6B795D4E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4F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Please enter NEXT STANDBY SITE NAME</w:t>
      </w:r>
    </w:p>
    <w:p w14:paraId="6B795D50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lastRenderedPageBreak/>
        <w:t xml:space="preserve">              </w:t>
      </w:r>
      <w:proofErr w:type="gramStart"/>
      <w:r w:rsidRPr="00377CA3">
        <w:rPr>
          <w:sz w:val="16"/>
          <w:szCs w:val="16"/>
          <w:lang w:val="en-US"/>
        </w:rPr>
        <w:t>or</w:t>
      </w:r>
      <w:proofErr w:type="gramEnd"/>
      <w:r w:rsidRPr="00377CA3">
        <w:rPr>
          <w:sz w:val="16"/>
          <w:szCs w:val="16"/>
          <w:lang w:val="en-US"/>
        </w:rPr>
        <w:t xml:space="preserve"> press enter if there are no more sites  : Enter</w:t>
      </w:r>
    </w:p>
    <w:p w14:paraId="6B795D51" w14:textId="77777777" w:rsidR="004B5A6E" w:rsidRPr="00377CA3" w:rsidRDefault="004B5A6E" w:rsidP="004B5A6E">
      <w:pPr>
        <w:pStyle w:val="Sansinterligne"/>
        <w:rPr>
          <w:lang w:val="en-US"/>
        </w:rPr>
      </w:pPr>
    </w:p>
    <w:p w14:paraId="6B795D52" w14:textId="77777777" w:rsidR="004B5A6E" w:rsidRDefault="00B85525" w:rsidP="004B5A6E">
      <w:pPr>
        <w:pStyle w:val="Sansinterligne"/>
      </w:pPr>
      <w:proofErr w:type="gramStart"/>
      <w:r>
        <w:t>c’est</w:t>
      </w:r>
      <w:proofErr w:type="gramEnd"/>
      <w:r>
        <w:t xml:space="preserve"> fini.</w:t>
      </w:r>
    </w:p>
    <w:p w14:paraId="6B795D53" w14:textId="77777777" w:rsidR="00B85525" w:rsidRDefault="00B85525" w:rsidP="004B5A6E">
      <w:pPr>
        <w:pStyle w:val="Sansinterligne"/>
      </w:pPr>
    </w:p>
    <w:p w14:paraId="6645061E" w14:textId="77777777" w:rsidR="00077243" w:rsidRDefault="003C4B90" w:rsidP="00077243">
      <w:pPr>
        <w:pStyle w:val="Sansinterligne"/>
      </w:pPr>
      <w:r w:rsidRPr="00E51626">
        <w:rPr>
          <w:b/>
          <w:bCs/>
        </w:rPr>
        <w:t xml:space="preserve">Soit </w:t>
      </w:r>
      <w:r w:rsidR="00077243" w:rsidRPr="00E51626">
        <w:rPr>
          <w:b/>
          <w:bCs/>
        </w:rPr>
        <w:t>éditer</w:t>
      </w:r>
      <w:r w:rsidR="00077243">
        <w:t xml:space="preserve"> </w:t>
      </w:r>
      <w:r w:rsidR="00B85525">
        <w:t>$ETC_BASE</w:t>
      </w:r>
      <w:r w:rsidR="00077243">
        <w:t>/</w:t>
      </w:r>
      <w:proofErr w:type="spellStart"/>
      <w:r w:rsidR="00B85525">
        <w:t>standby.conf</w:t>
      </w:r>
      <w:proofErr w:type="spellEnd"/>
      <w:r w:rsidR="00B85525">
        <w:t xml:space="preserve"> </w:t>
      </w:r>
      <w:r w:rsidR="00077243">
        <w:t>et copier/</w:t>
      </w:r>
      <w:proofErr w:type="spellStart"/>
      <w:r w:rsidR="00077243">
        <w:t>coler</w:t>
      </w:r>
      <w:proofErr w:type="spellEnd"/>
      <w:r w:rsidR="00077243">
        <w:t xml:space="preserve"> la config d’une autre base et adapter.</w:t>
      </w:r>
    </w:p>
    <w:p w14:paraId="6B795D56" w14:textId="77777777" w:rsidR="004B5A6E" w:rsidRDefault="004B5A6E" w:rsidP="004B5A6E">
      <w:pPr>
        <w:pStyle w:val="Sansinterligne"/>
      </w:pPr>
    </w:p>
    <w:p w14:paraId="6B795D58" w14:textId="51A2FFBE" w:rsidR="00B85525" w:rsidRDefault="00B85525" w:rsidP="004B5A6E">
      <w:pPr>
        <w:pStyle w:val="Sansinterligne"/>
      </w:pPr>
      <w:r>
        <w:t xml:space="preserve">Copier </w:t>
      </w:r>
      <w:r w:rsidR="00E51626">
        <w:t>$ETC_BASE/</w:t>
      </w:r>
      <w:proofErr w:type="spellStart"/>
      <w:r w:rsidR="00E51626">
        <w:t>standby.conf</w:t>
      </w:r>
      <w:proofErr w:type="spellEnd"/>
      <w:r w:rsidR="00E51626">
        <w:t xml:space="preserve"> </w:t>
      </w:r>
      <w:r>
        <w:t>sur le primaire :</w:t>
      </w:r>
    </w:p>
    <w:p w14:paraId="6B795D59" w14:textId="77777777" w:rsidR="00B85525" w:rsidRDefault="00B85525" w:rsidP="00E51626">
      <w:pPr>
        <w:pStyle w:val="Paragraphedeliste"/>
      </w:pPr>
      <w:proofErr w:type="spellStart"/>
      <w:proofErr w:type="gramStart"/>
      <w:r w:rsidRPr="00B85525">
        <w:t>scp</w:t>
      </w:r>
      <w:proofErr w:type="spellEnd"/>
      <w:proofErr w:type="gramEnd"/>
      <w:r w:rsidRPr="00B85525">
        <w:t xml:space="preserve"> </w:t>
      </w:r>
      <w:proofErr w:type="spellStart"/>
      <w:r w:rsidRPr="00B85525">
        <w:t>standby.conf</w:t>
      </w:r>
      <w:proofErr w:type="spellEnd"/>
      <w:r w:rsidRPr="00B85525">
        <w:t xml:space="preserve"> sfhvora10:/u01/</w:t>
      </w:r>
      <w:proofErr w:type="spellStart"/>
      <w:r w:rsidRPr="00B85525">
        <w:t>app</w:t>
      </w:r>
      <w:proofErr w:type="spellEnd"/>
      <w:r w:rsidRPr="00B85525">
        <w:t>/oracle/</w:t>
      </w:r>
      <w:proofErr w:type="spellStart"/>
      <w:r w:rsidRPr="00B85525">
        <w:t>tvdtoolbox</w:t>
      </w:r>
      <w:proofErr w:type="spellEnd"/>
      <w:r w:rsidRPr="00B85525">
        <w:t>/</w:t>
      </w:r>
      <w:proofErr w:type="spellStart"/>
      <w:r w:rsidRPr="00B85525">
        <w:t>dba</w:t>
      </w:r>
      <w:proofErr w:type="spellEnd"/>
      <w:r w:rsidRPr="00B85525">
        <w:t>/</w:t>
      </w:r>
      <w:proofErr w:type="spellStart"/>
      <w:r w:rsidRPr="00B85525">
        <w:t>etc</w:t>
      </w:r>
      <w:proofErr w:type="spellEnd"/>
      <w:r w:rsidRPr="00B85525">
        <w:t>/</w:t>
      </w:r>
    </w:p>
    <w:p w14:paraId="6B795D5A" w14:textId="77777777" w:rsidR="00B85525" w:rsidRDefault="00B85525" w:rsidP="004B5A6E">
      <w:pPr>
        <w:pStyle w:val="Sansinterligne"/>
      </w:pPr>
    </w:p>
    <w:p w14:paraId="6B795D5C" w14:textId="6A66974C" w:rsidR="00B85525" w:rsidRDefault="00E51626" w:rsidP="00B85525">
      <w:pPr>
        <w:pStyle w:val="Titre2"/>
      </w:pPr>
      <w:bookmarkStart w:id="6" w:name="_Toc89856412"/>
      <w:r>
        <w:t xml:space="preserve">Instancier </w:t>
      </w:r>
      <w:r w:rsidR="00B85525">
        <w:t xml:space="preserve">la </w:t>
      </w:r>
      <w:r>
        <w:t xml:space="preserve">base </w:t>
      </w:r>
      <w:r w:rsidR="00B85525">
        <w:t>standb</w:t>
      </w:r>
      <w:r>
        <w:t>y</w:t>
      </w:r>
      <w:r w:rsidR="00B85525">
        <w:t>:</w:t>
      </w:r>
      <w:bookmarkEnd w:id="6"/>
    </w:p>
    <w:p w14:paraId="6B795D5F" w14:textId="2F31A6CF" w:rsidR="00B85525" w:rsidRPr="00E51626" w:rsidRDefault="00B85525" w:rsidP="00E51626">
      <w:pPr>
        <w:pStyle w:val="Paragraphedeliste"/>
        <w:rPr>
          <w:lang w:val="en-US"/>
        </w:rPr>
      </w:pPr>
      <w:proofErr w:type="spellStart"/>
      <w:r w:rsidRPr="00E51626">
        <w:rPr>
          <w:lang w:val="en-US"/>
        </w:rPr>
        <w:t>standby.ksh</w:t>
      </w:r>
      <w:proofErr w:type="spellEnd"/>
      <w:r w:rsidRPr="00E51626">
        <w:rPr>
          <w:lang w:val="en-US"/>
        </w:rPr>
        <w:t xml:space="preserve"> –s </w:t>
      </w:r>
      <w:proofErr w:type="spellStart"/>
      <w:r w:rsidRPr="00E51626">
        <w:rPr>
          <w:lang w:val="en-US"/>
        </w:rPr>
        <w:t>CDB_SP</w:t>
      </w:r>
      <w:r w:rsidR="00E51626" w:rsidRPr="00E51626">
        <w:rPr>
          <w:lang w:val="en-US"/>
        </w:rPr>
        <w:t>xx</w:t>
      </w:r>
      <w:proofErr w:type="spellEnd"/>
      <w:r w:rsidRPr="00E51626">
        <w:rPr>
          <w:lang w:val="en-US"/>
        </w:rPr>
        <w:t xml:space="preserve"> –m instantiate</w:t>
      </w:r>
    </w:p>
    <w:p w14:paraId="6B795D60" w14:textId="77777777" w:rsidR="00B85525" w:rsidRPr="00E51626" w:rsidRDefault="00B85525" w:rsidP="00C74417">
      <w:pPr>
        <w:pStyle w:val="Sansinterligne"/>
        <w:rPr>
          <w:lang w:val="en-US"/>
        </w:rPr>
      </w:pPr>
    </w:p>
    <w:p w14:paraId="741CB907" w14:textId="77777777" w:rsidR="0057064D" w:rsidRDefault="00943CCC" w:rsidP="00E915C3">
      <w:pPr>
        <w:pStyle w:val="Titre2"/>
        <w:rPr>
          <w:lang w:val="en-US"/>
        </w:rPr>
      </w:pPr>
      <w:bookmarkStart w:id="7" w:name="_Toc89856413"/>
      <w:r>
        <w:rPr>
          <w:lang w:val="en-US"/>
        </w:rPr>
        <w:t>T</w:t>
      </w:r>
      <w:r w:rsidR="00E915C3" w:rsidRPr="00377CA3">
        <w:rPr>
          <w:lang w:val="en-US"/>
        </w:rPr>
        <w:t>est</w:t>
      </w:r>
      <w:r w:rsidR="0057064D">
        <w:rPr>
          <w:lang w:val="en-US"/>
        </w:rPr>
        <w:t>s</w:t>
      </w:r>
      <w:bookmarkEnd w:id="7"/>
    </w:p>
    <w:p w14:paraId="6B795D6D" w14:textId="3BE08F34" w:rsidR="00E915C3" w:rsidRPr="00377CA3" w:rsidRDefault="0057064D" w:rsidP="0057064D">
      <w:pPr>
        <w:pStyle w:val="Titre3"/>
        <w:rPr>
          <w:lang w:val="en-US"/>
        </w:rPr>
      </w:pPr>
      <w:bookmarkStart w:id="8" w:name="_Toc89856414"/>
      <w:r>
        <w:rPr>
          <w:lang w:val="en-US"/>
        </w:rPr>
        <w:t>Tester apply</w:t>
      </w:r>
      <w:bookmarkEnd w:id="8"/>
    </w:p>
    <w:p w14:paraId="6B795D6E" w14:textId="6800B35E" w:rsidR="00E915C3" w:rsidRPr="00377CA3" w:rsidRDefault="00E915C3" w:rsidP="00943CCC">
      <w:pPr>
        <w:pStyle w:val="Paragraphedeliste"/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</w:t>
      </w:r>
      <w:r w:rsidR="003844CB">
        <w:rPr>
          <w:lang w:val="en-US"/>
        </w:rPr>
        <w:t>$ORACLE_SID</w:t>
      </w:r>
      <w:r w:rsidRPr="00377CA3">
        <w:rPr>
          <w:lang w:val="en-US"/>
        </w:rPr>
        <w:t xml:space="preserve"> -m </w:t>
      </w:r>
      <w:proofErr w:type="spellStart"/>
      <w:r w:rsidRPr="00377CA3">
        <w:rPr>
          <w:lang w:val="en-US"/>
        </w:rPr>
        <w:t>doapply</w:t>
      </w:r>
      <w:proofErr w:type="spellEnd"/>
      <w:r w:rsidRPr="00377CA3">
        <w:rPr>
          <w:lang w:val="en-US"/>
        </w:rPr>
        <w:t xml:space="preserve"> –f –d 0</w:t>
      </w:r>
    </w:p>
    <w:p w14:paraId="6B795D71" w14:textId="74BFF6DA" w:rsidR="00E915C3" w:rsidRDefault="0082558A" w:rsidP="0057064D">
      <w:pPr>
        <w:pStyle w:val="Titre3"/>
      </w:pPr>
      <w:bookmarkStart w:id="9" w:name="_Toc89856415"/>
      <w:r>
        <w:t>T</w:t>
      </w:r>
      <w:r w:rsidR="00E915C3">
        <w:t>est</w:t>
      </w:r>
      <w:r>
        <w:t>er</w:t>
      </w:r>
      <w:r w:rsidR="00E915C3">
        <w:t xml:space="preserve"> </w:t>
      </w:r>
      <w:proofErr w:type="spellStart"/>
      <w:r w:rsidR="00E915C3">
        <w:t>switchover</w:t>
      </w:r>
      <w:proofErr w:type="spellEnd"/>
      <w:r w:rsidR="00E915C3">
        <w:t> </w:t>
      </w:r>
      <w:r>
        <w:t>(</w:t>
      </w:r>
      <w:proofErr w:type="spellStart"/>
      <w:r>
        <w:t>downtime</w:t>
      </w:r>
      <w:proofErr w:type="spellEnd"/>
      <w:r>
        <w:t> !)</w:t>
      </w:r>
      <w:bookmarkEnd w:id="9"/>
    </w:p>
    <w:p w14:paraId="6B795D72" w14:textId="79CB968C" w:rsidR="00E915C3" w:rsidRDefault="0082558A" w:rsidP="00E915C3">
      <w:r>
        <w:t>S</w:t>
      </w:r>
      <w:r w:rsidR="00E915C3" w:rsidRPr="0082558A">
        <w:t>ur le host primaire </w:t>
      </w:r>
      <w:r>
        <w:t>(ora10)</w:t>
      </w:r>
      <w:r w:rsidR="00E915C3" w:rsidRPr="0082558A">
        <w:t>:</w:t>
      </w:r>
    </w:p>
    <w:p w14:paraId="6B795D73" w14:textId="05C4E28C" w:rsidR="00E915C3" w:rsidRDefault="00E915C3" w:rsidP="0082558A">
      <w:pPr>
        <w:pStyle w:val="Paragraphedeliste"/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CDB_SP02 -m switchover</w:t>
      </w:r>
    </w:p>
    <w:p w14:paraId="3A113790" w14:textId="4B438DAD" w:rsidR="0082558A" w:rsidRPr="0082558A" w:rsidRDefault="0082558A" w:rsidP="0082558A">
      <w:pPr>
        <w:rPr>
          <w:lang w:val="en-US"/>
        </w:rPr>
      </w:pPr>
      <w:proofErr w:type="spellStart"/>
      <w:r>
        <w:rPr>
          <w:lang w:val="en-US"/>
        </w:rPr>
        <w:t>Voir</w:t>
      </w:r>
      <w:proofErr w:type="spellEnd"/>
      <w:r>
        <w:rPr>
          <w:lang w:val="en-US"/>
        </w:rPr>
        <w:t xml:space="preserve"> le status:</w:t>
      </w:r>
    </w:p>
    <w:p w14:paraId="6B795D74" w14:textId="4E674626" w:rsidR="00E915C3" w:rsidRDefault="0082558A" w:rsidP="0082558A">
      <w:pPr>
        <w:pStyle w:val="Paragraphedeliste"/>
      </w:pPr>
      <w:r>
        <w:t xml:space="preserve">$ </w:t>
      </w:r>
      <w:proofErr w:type="spellStart"/>
      <w:r>
        <w:t>s</w:t>
      </w:r>
      <w:r w:rsidR="008801F2">
        <w:t>ta</w:t>
      </w:r>
      <w:proofErr w:type="spellEnd"/>
    </w:p>
    <w:p w14:paraId="6B795D75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----------------------------------------------------------- 2021-11-18 14:24:09</w:t>
      </w:r>
    </w:p>
    <w:p w14:paraId="6B795D76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DB_NAME        : CDB_SP02</w:t>
      </w:r>
    </w:p>
    <w:p w14:paraId="6B795D7D" w14:textId="0B545868" w:rsidR="008801F2" w:rsidRPr="00377CA3" w:rsidRDefault="0082558A" w:rsidP="008801F2">
      <w:pPr>
        <w:pStyle w:val="Sansinterligne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…</w:t>
      </w:r>
    </w:p>
    <w:p w14:paraId="6B795D7E" w14:textId="77777777" w:rsidR="008801F2" w:rsidRPr="00377CA3" w:rsidRDefault="008801F2" w:rsidP="008801F2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OPEN_MODE      : MOUNTED</w:t>
      </w:r>
    </w:p>
    <w:p w14:paraId="6B795D7F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DATABASE_</w:t>
      </w:r>
      <w:proofErr w:type="gramStart"/>
      <w:r w:rsidRPr="008801F2">
        <w:rPr>
          <w:sz w:val="16"/>
          <w:szCs w:val="16"/>
        </w:rPr>
        <w:t>ROLE  :</w:t>
      </w:r>
      <w:proofErr w:type="gramEnd"/>
      <w:r w:rsidRPr="008801F2">
        <w:rPr>
          <w:sz w:val="16"/>
          <w:szCs w:val="16"/>
        </w:rPr>
        <w:t xml:space="preserve"> </w:t>
      </w:r>
      <w:r w:rsidRPr="008801F2">
        <w:rPr>
          <w:sz w:val="16"/>
          <w:szCs w:val="16"/>
          <w:highlight w:val="yellow"/>
        </w:rPr>
        <w:t>PHYSICAL STANDBY</w:t>
      </w:r>
      <w:r w:rsidRPr="008801F2">
        <w:rPr>
          <w:sz w:val="16"/>
          <w:szCs w:val="16"/>
        </w:rPr>
        <w:t xml:space="preserve">  </w:t>
      </w:r>
      <w:r w:rsidRPr="008801F2">
        <w:rPr>
          <w:b/>
          <w:color w:val="FF0000"/>
          <w:sz w:val="16"/>
          <w:szCs w:val="16"/>
        </w:rPr>
        <w:t>la primaire est devenue standby</w:t>
      </w:r>
    </w:p>
    <w:p w14:paraId="6B795D84" w14:textId="6D1B44D8" w:rsidR="008801F2" w:rsidRPr="00377CA3" w:rsidRDefault="0082558A" w:rsidP="008801F2">
      <w:pPr>
        <w:pStyle w:val="Sansinterligne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…</w:t>
      </w:r>
    </w:p>
    <w:p w14:paraId="6B795D85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-------------------------------------------------------------------------------</w:t>
      </w:r>
    </w:p>
    <w:p w14:paraId="6B795D86" w14:textId="77777777" w:rsidR="008801F2" w:rsidRDefault="008801F2" w:rsidP="008801F2"/>
    <w:p w14:paraId="6B795D88" w14:textId="107C8666" w:rsidR="00E915C3" w:rsidRDefault="00146B1E" w:rsidP="00E915C3">
      <w:r>
        <w:t>R</w:t>
      </w:r>
      <w:r w:rsidR="008801F2">
        <w:t xml:space="preserve">ebascule </w:t>
      </w:r>
      <w:r>
        <w:t xml:space="preserve">depuis </w:t>
      </w:r>
      <w:r w:rsidR="008801F2">
        <w:t xml:space="preserve">le </w:t>
      </w:r>
      <w:r>
        <w:t xml:space="preserve">host </w:t>
      </w:r>
      <w:r w:rsidR="008801F2">
        <w:t>primaire (ici ora11</w:t>
      </w:r>
      <w:r>
        <w:t>)</w:t>
      </w:r>
    </w:p>
    <w:p w14:paraId="6B795D89" w14:textId="143CAD28" w:rsidR="008801F2" w:rsidRPr="00377CA3" w:rsidRDefault="008801F2" w:rsidP="00146B1E">
      <w:pPr>
        <w:pStyle w:val="Paragraphedeliste"/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CDB_SP02 -m switchover</w:t>
      </w:r>
    </w:p>
    <w:p w14:paraId="70D8E044" w14:textId="77777777" w:rsidR="00146B1E" w:rsidRDefault="00D12C0B" w:rsidP="0057064D">
      <w:pPr>
        <w:pStyle w:val="Titre3"/>
      </w:pPr>
      <w:bookmarkStart w:id="10" w:name="_Toc89856416"/>
      <w:r>
        <w:t>Test purge archive</w:t>
      </w:r>
      <w:bookmarkEnd w:id="10"/>
      <w:r>
        <w:t> </w:t>
      </w:r>
    </w:p>
    <w:p w14:paraId="6B795D8F" w14:textId="5E2CD36D" w:rsidR="00D12C0B" w:rsidRPr="00377CA3" w:rsidRDefault="00D12C0B" w:rsidP="00D12C0B">
      <w:pPr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</w:t>
      </w:r>
      <w:r w:rsidR="003844CB">
        <w:rPr>
          <w:lang w:val="en-US"/>
        </w:rPr>
        <w:t>$ORACLE_SID</w:t>
      </w:r>
      <w:r w:rsidRPr="00377CA3">
        <w:rPr>
          <w:lang w:val="en-US"/>
        </w:rPr>
        <w:t xml:space="preserve"> -m </w:t>
      </w:r>
      <w:proofErr w:type="spellStart"/>
      <w:r w:rsidRPr="00377CA3">
        <w:rPr>
          <w:lang w:val="en-US"/>
        </w:rPr>
        <w:t>purgearchive</w:t>
      </w:r>
      <w:proofErr w:type="spellEnd"/>
      <w:r w:rsidRPr="00377CA3">
        <w:rPr>
          <w:lang w:val="en-US"/>
        </w:rPr>
        <w:t xml:space="preserve"> –f</w:t>
      </w:r>
    </w:p>
    <w:p w14:paraId="6B795D90" w14:textId="2ADFFE8C" w:rsidR="00D12C0B" w:rsidRDefault="00D12C0B" w:rsidP="00D12C0B">
      <w:pPr>
        <w:rPr>
          <w:lang w:val="en-US"/>
        </w:rPr>
      </w:pPr>
    </w:p>
    <w:p w14:paraId="6E3508B7" w14:textId="04B4BD18" w:rsidR="009C5F60" w:rsidRPr="009C5F60" w:rsidRDefault="009C5F60" w:rsidP="009C5F60">
      <w:pPr>
        <w:pStyle w:val="Titre2"/>
      </w:pPr>
      <w:bookmarkStart w:id="11" w:name="_Toc89856417"/>
      <w:r w:rsidRPr="009C5F60">
        <w:t>Ajouter jobs à</w:t>
      </w:r>
      <w:r>
        <w:t xml:space="preserve"> la </w:t>
      </w:r>
      <w:proofErr w:type="spellStart"/>
      <w:r>
        <w:t>crontab</w:t>
      </w:r>
      <w:bookmarkEnd w:id="11"/>
      <w:proofErr w:type="spellEnd"/>
    </w:p>
    <w:p w14:paraId="1AE42ADF" w14:textId="25F8B1E7" w:rsidR="009C5F60" w:rsidRDefault="009C5F60" w:rsidP="00D12C0B">
      <w:r>
        <w:t xml:space="preserve">Ajouter dans le </w:t>
      </w:r>
      <w:proofErr w:type="spellStart"/>
      <w:r>
        <w:t>crontab</w:t>
      </w:r>
      <w:proofErr w:type="spellEnd"/>
      <w:r>
        <w:t xml:space="preserve"> des deux serveurs, ils tournent seulement si la base est standby :</w:t>
      </w:r>
    </w:p>
    <w:p w14:paraId="03092A99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#############</w:t>
      </w:r>
    </w:p>
    <w:p w14:paraId="11B3E037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##CDB_SP02 ##</w:t>
      </w:r>
    </w:p>
    <w:p w14:paraId="3CAD4D0A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#############</w:t>
      </w:r>
    </w:p>
    <w:p w14:paraId="5F7145CF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 xml:space="preserve">## </w:t>
      </w:r>
      <w:proofErr w:type="gramStart"/>
      <w:r w:rsidRPr="002D3DE1">
        <w:rPr>
          <w:sz w:val="18"/>
          <w:szCs w:val="18"/>
        </w:rPr>
        <w:t>test</w:t>
      </w:r>
      <w:proofErr w:type="gramEnd"/>
      <w:r w:rsidRPr="002D3DE1">
        <w:rPr>
          <w:sz w:val="18"/>
          <w:szCs w:val="18"/>
        </w:rPr>
        <w:t xml:space="preserve"> si on est sur la standby ou non et lance le </w:t>
      </w:r>
      <w:proofErr w:type="spellStart"/>
      <w:r w:rsidRPr="002D3DE1">
        <w:rPr>
          <w:sz w:val="18"/>
          <w:szCs w:val="18"/>
        </w:rPr>
        <w:t>doapply</w:t>
      </w:r>
      <w:proofErr w:type="spellEnd"/>
      <w:r w:rsidRPr="002D3DE1">
        <w:rPr>
          <w:sz w:val="18"/>
          <w:szCs w:val="18"/>
        </w:rPr>
        <w:t xml:space="preserve"> si  standby</w:t>
      </w:r>
    </w:p>
    <w:p w14:paraId="178FF37D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00,30 * * * * /u01/app/oracle/tvdtoolbox/tvdstandby/contrib/exec_if_role_is.ksh STANDBY CDB_SP02 '/u01/</w:t>
      </w:r>
      <w:proofErr w:type="spellStart"/>
      <w:r w:rsidRPr="002D3DE1">
        <w:rPr>
          <w:sz w:val="18"/>
          <w:szCs w:val="18"/>
        </w:rPr>
        <w:t>app</w:t>
      </w:r>
      <w:proofErr w:type="spellEnd"/>
      <w:r w:rsidRPr="002D3DE1">
        <w:rPr>
          <w:sz w:val="18"/>
          <w:szCs w:val="18"/>
        </w:rPr>
        <w:t>/oracle/</w:t>
      </w:r>
      <w:proofErr w:type="spellStart"/>
      <w:r w:rsidRPr="002D3DE1">
        <w:rPr>
          <w:sz w:val="18"/>
          <w:szCs w:val="18"/>
        </w:rPr>
        <w:t>tvdtoolbox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tvdstandby</w:t>
      </w:r>
      <w:proofErr w:type="spellEnd"/>
      <w:r w:rsidRPr="002D3DE1">
        <w:rPr>
          <w:sz w:val="18"/>
          <w:szCs w:val="18"/>
        </w:rPr>
        <w:t>/bin/</w:t>
      </w:r>
      <w:proofErr w:type="spellStart"/>
      <w:r w:rsidRPr="002D3DE1">
        <w:rPr>
          <w:sz w:val="18"/>
          <w:szCs w:val="18"/>
        </w:rPr>
        <w:t>standby.ksh</w:t>
      </w:r>
      <w:proofErr w:type="spellEnd"/>
      <w:r w:rsidRPr="002D3DE1">
        <w:rPr>
          <w:sz w:val="18"/>
          <w:szCs w:val="18"/>
        </w:rPr>
        <w:t xml:space="preserve"> -s CDB_SP02 -m </w:t>
      </w:r>
      <w:proofErr w:type="spellStart"/>
      <w:r w:rsidRPr="002D3DE1">
        <w:rPr>
          <w:sz w:val="18"/>
          <w:szCs w:val="18"/>
        </w:rPr>
        <w:t>doapply</w:t>
      </w:r>
      <w:proofErr w:type="spellEnd"/>
      <w:r w:rsidRPr="002D3DE1">
        <w:rPr>
          <w:sz w:val="18"/>
          <w:szCs w:val="18"/>
        </w:rPr>
        <w:t>' &gt;/</w:t>
      </w:r>
      <w:proofErr w:type="spellStart"/>
      <w:r w:rsidRPr="002D3DE1">
        <w:rPr>
          <w:sz w:val="18"/>
          <w:szCs w:val="18"/>
        </w:rPr>
        <w:t>dev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null</w:t>
      </w:r>
      <w:proofErr w:type="spellEnd"/>
      <w:r w:rsidRPr="002D3DE1">
        <w:rPr>
          <w:sz w:val="18"/>
          <w:szCs w:val="18"/>
        </w:rPr>
        <w:t xml:space="preserve"> 2&gt;&amp;1</w:t>
      </w:r>
    </w:p>
    <w:p w14:paraId="087CBB5C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</w:p>
    <w:p w14:paraId="342C6DB2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##monitoring avec email</w:t>
      </w:r>
    </w:p>
    <w:p w14:paraId="27792520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lastRenderedPageBreak/>
        <w:t>02,32 * * * * /u01/app/oracle/tvdtoolbox/tvdstandby/contrib/exec_if_role_is.ksh STANDBY CDB_SP02 '/u01/</w:t>
      </w:r>
      <w:proofErr w:type="spellStart"/>
      <w:r w:rsidRPr="002D3DE1">
        <w:rPr>
          <w:sz w:val="18"/>
          <w:szCs w:val="18"/>
        </w:rPr>
        <w:t>app</w:t>
      </w:r>
      <w:proofErr w:type="spellEnd"/>
      <w:r w:rsidRPr="002D3DE1">
        <w:rPr>
          <w:sz w:val="18"/>
          <w:szCs w:val="18"/>
        </w:rPr>
        <w:t>/oracle/</w:t>
      </w:r>
      <w:proofErr w:type="spellStart"/>
      <w:r w:rsidRPr="002D3DE1">
        <w:rPr>
          <w:sz w:val="18"/>
          <w:szCs w:val="18"/>
        </w:rPr>
        <w:t>tvdtoolbox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tvdstandby</w:t>
      </w:r>
      <w:proofErr w:type="spellEnd"/>
      <w:r w:rsidRPr="002D3DE1">
        <w:rPr>
          <w:sz w:val="18"/>
          <w:szCs w:val="18"/>
        </w:rPr>
        <w:t>/bin/</w:t>
      </w:r>
      <w:proofErr w:type="spellStart"/>
      <w:r w:rsidRPr="002D3DE1">
        <w:rPr>
          <w:sz w:val="18"/>
          <w:szCs w:val="18"/>
        </w:rPr>
        <w:t>standby.ksh</w:t>
      </w:r>
      <w:proofErr w:type="spellEnd"/>
      <w:r w:rsidRPr="002D3DE1">
        <w:rPr>
          <w:sz w:val="18"/>
          <w:szCs w:val="18"/>
        </w:rPr>
        <w:t xml:space="preserve"> -s CDB_SP02 -m monitor' &gt;/</w:t>
      </w:r>
      <w:proofErr w:type="spellStart"/>
      <w:r w:rsidRPr="002D3DE1">
        <w:rPr>
          <w:sz w:val="18"/>
          <w:szCs w:val="18"/>
        </w:rPr>
        <w:t>dev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null</w:t>
      </w:r>
      <w:proofErr w:type="spellEnd"/>
      <w:r w:rsidRPr="002D3DE1">
        <w:rPr>
          <w:sz w:val="18"/>
          <w:szCs w:val="18"/>
        </w:rPr>
        <w:t xml:space="preserve"> 2&gt;&amp;1</w:t>
      </w:r>
    </w:p>
    <w:p w14:paraId="6D91FFD5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</w:p>
    <w:p w14:paraId="15108BF6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 xml:space="preserve">## suppression des </w:t>
      </w:r>
      <w:proofErr w:type="spellStart"/>
      <w:r w:rsidRPr="002D3DE1">
        <w:rPr>
          <w:sz w:val="18"/>
          <w:szCs w:val="18"/>
        </w:rPr>
        <w:t>archivelog</w:t>
      </w:r>
      <w:proofErr w:type="spellEnd"/>
    </w:p>
    <w:p w14:paraId="6B795D9D" w14:textId="36D62054" w:rsidR="00413FB7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0 5 * * * /u01/app/oracle/tvdtoolbox/tvdstandby/contrib/exec_if_role_is.ksh STANDBY CDB_SP02 '/u01/</w:t>
      </w:r>
      <w:proofErr w:type="spellStart"/>
      <w:r w:rsidRPr="002D3DE1">
        <w:rPr>
          <w:sz w:val="18"/>
          <w:szCs w:val="18"/>
        </w:rPr>
        <w:t>app</w:t>
      </w:r>
      <w:proofErr w:type="spellEnd"/>
      <w:r w:rsidRPr="002D3DE1">
        <w:rPr>
          <w:sz w:val="18"/>
          <w:szCs w:val="18"/>
        </w:rPr>
        <w:t>/oracle/</w:t>
      </w:r>
      <w:proofErr w:type="spellStart"/>
      <w:r w:rsidRPr="002D3DE1">
        <w:rPr>
          <w:sz w:val="18"/>
          <w:szCs w:val="18"/>
        </w:rPr>
        <w:t>tvdtoolbox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tvdstandby</w:t>
      </w:r>
      <w:proofErr w:type="spellEnd"/>
      <w:r w:rsidRPr="002D3DE1">
        <w:rPr>
          <w:sz w:val="18"/>
          <w:szCs w:val="18"/>
        </w:rPr>
        <w:t>/bin/</w:t>
      </w:r>
      <w:proofErr w:type="spellStart"/>
      <w:r w:rsidRPr="002D3DE1">
        <w:rPr>
          <w:sz w:val="18"/>
          <w:szCs w:val="18"/>
        </w:rPr>
        <w:t>standby.ksh</w:t>
      </w:r>
      <w:proofErr w:type="spellEnd"/>
      <w:r w:rsidRPr="002D3DE1">
        <w:rPr>
          <w:sz w:val="18"/>
          <w:szCs w:val="18"/>
        </w:rPr>
        <w:t xml:space="preserve"> -s CDB_SP02 -m </w:t>
      </w:r>
      <w:proofErr w:type="spellStart"/>
      <w:r w:rsidRPr="002D3DE1">
        <w:rPr>
          <w:sz w:val="18"/>
          <w:szCs w:val="18"/>
        </w:rPr>
        <w:t>purgearchive</w:t>
      </w:r>
      <w:proofErr w:type="spellEnd"/>
      <w:r w:rsidRPr="002D3DE1">
        <w:rPr>
          <w:sz w:val="18"/>
          <w:szCs w:val="18"/>
        </w:rPr>
        <w:t>' &gt;/</w:t>
      </w:r>
      <w:proofErr w:type="spellStart"/>
      <w:r w:rsidRPr="002D3DE1">
        <w:rPr>
          <w:sz w:val="18"/>
          <w:szCs w:val="18"/>
        </w:rPr>
        <w:t>dev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null</w:t>
      </w:r>
      <w:proofErr w:type="spellEnd"/>
      <w:r w:rsidRPr="002D3DE1">
        <w:rPr>
          <w:sz w:val="18"/>
          <w:szCs w:val="18"/>
        </w:rPr>
        <w:t xml:space="preserve"> 2&gt;&amp;1</w:t>
      </w:r>
    </w:p>
    <w:p w14:paraId="665B32F4" w14:textId="43C50D4E" w:rsidR="002D3DE1" w:rsidRDefault="002D3DE1" w:rsidP="002D3DE1">
      <w:pPr>
        <w:pStyle w:val="Titre3"/>
      </w:pPr>
      <w:bookmarkStart w:id="12" w:name="_Toc89856418"/>
      <w:r>
        <w:t>Test création de PDB</w:t>
      </w:r>
      <w:bookmarkEnd w:id="12"/>
    </w:p>
    <w:p w14:paraId="6B795D9F" w14:textId="77777777" w:rsidR="00413FB7" w:rsidRDefault="00413FB7" w:rsidP="00D12C0B">
      <w:r w:rsidRPr="00CE6695">
        <w:t>Sur le primaire in créé une base de test pour tester toute la chaîne :</w:t>
      </w:r>
    </w:p>
    <w:p w14:paraId="6B795DA0" w14:textId="239661C0" w:rsidR="00413FB7" w:rsidRPr="00377CA3" w:rsidRDefault="00CE6695" w:rsidP="00CE6695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413FB7" w:rsidRPr="00377CA3">
        <w:rPr>
          <w:lang w:val="en-US"/>
        </w:rPr>
        <w:t>create pluggable database ORATESTSTDB admin user oracle19 identified by Oracle19;</w:t>
      </w:r>
    </w:p>
    <w:p w14:paraId="6B795DA1" w14:textId="707790EC" w:rsidR="00413FB7" w:rsidRDefault="00CE6695" w:rsidP="00CE6695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413FB7" w:rsidRPr="00377CA3">
        <w:rPr>
          <w:lang w:val="en-US"/>
        </w:rPr>
        <w:t xml:space="preserve">alter pluggable database ORATESTSTDB </w:t>
      </w:r>
      <w:proofErr w:type="gramStart"/>
      <w:r w:rsidR="00413FB7" w:rsidRPr="00377CA3">
        <w:rPr>
          <w:lang w:val="en-US"/>
        </w:rPr>
        <w:t>open ;</w:t>
      </w:r>
      <w:proofErr w:type="gramEnd"/>
    </w:p>
    <w:p w14:paraId="35FF93B6" w14:textId="20DD2D79" w:rsidR="00CE6695" w:rsidRPr="00CE6695" w:rsidRDefault="00CE6695" w:rsidP="00CE6695">
      <w:pPr>
        <w:pStyle w:val="Paragraphedeliste"/>
      </w:pPr>
      <w:r w:rsidRPr="00CE6695">
        <w:t xml:space="preserve">SQL&gt; alter system switch </w:t>
      </w:r>
      <w:proofErr w:type="spellStart"/>
      <w:r w:rsidRPr="00CE6695">
        <w:t>logfile</w:t>
      </w:r>
      <w:proofErr w:type="spellEnd"/>
      <w:r w:rsidRPr="00CE6695">
        <w:t>;</w:t>
      </w:r>
    </w:p>
    <w:p w14:paraId="6B795DA3" w14:textId="0BE8B416" w:rsidR="00413FB7" w:rsidRDefault="00CE6695" w:rsidP="00D12C0B">
      <w:r>
        <w:t>A</w:t>
      </w:r>
      <w:r w:rsidR="00413FB7">
        <w:t xml:space="preserve">ller sur le secondaire </w:t>
      </w:r>
    </w:p>
    <w:p w14:paraId="6B795DA4" w14:textId="04B924C2" w:rsidR="00413FB7" w:rsidRPr="008B0CB5" w:rsidRDefault="008B0CB5" w:rsidP="00D12C0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 w:rsidR="00413FB7" w:rsidRPr="008B0CB5">
        <w:rPr>
          <w:lang w:val="en-US"/>
        </w:rPr>
        <w:t>standby.ksh</w:t>
      </w:r>
      <w:proofErr w:type="spellEnd"/>
      <w:r w:rsidR="00413FB7" w:rsidRPr="008B0CB5">
        <w:rPr>
          <w:lang w:val="en-US"/>
        </w:rPr>
        <w:t xml:space="preserve"> -s CDB_SP02 -m </w:t>
      </w:r>
      <w:proofErr w:type="spellStart"/>
      <w:r w:rsidR="00413FB7" w:rsidRPr="008B0CB5">
        <w:rPr>
          <w:lang w:val="en-US"/>
        </w:rPr>
        <w:t>doapply</w:t>
      </w:r>
      <w:proofErr w:type="spellEnd"/>
      <w:r w:rsidR="00413FB7" w:rsidRPr="008B0CB5">
        <w:rPr>
          <w:lang w:val="en-US"/>
        </w:rPr>
        <w:t xml:space="preserve"> -f -d 0</w:t>
      </w:r>
    </w:p>
    <w:p w14:paraId="6B795DA5" w14:textId="17686EE5" w:rsidR="00413FB7" w:rsidRDefault="008B0CB5" w:rsidP="00D12C0B">
      <w:r>
        <w:t xml:space="preserve">$ </w:t>
      </w:r>
      <w:proofErr w:type="spellStart"/>
      <w:r w:rsidR="00413FB7">
        <w:t>sta</w:t>
      </w:r>
      <w:proofErr w:type="spellEnd"/>
    </w:p>
    <w:p w14:paraId="6B795DAE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----------------------------------------------------------- 2021-11-18 14:50:21</w:t>
      </w:r>
    </w:p>
    <w:p w14:paraId="6B795DAF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DB_NAME        : CDB_SP02</w:t>
      </w:r>
    </w:p>
    <w:p w14:paraId="6B795DB0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DB_UNIQUE_</w:t>
      </w:r>
      <w:proofErr w:type="gramStart"/>
      <w:r w:rsidRPr="008B0CB5">
        <w:rPr>
          <w:sz w:val="18"/>
          <w:szCs w:val="18"/>
          <w:lang w:val="en-US"/>
        </w:rPr>
        <w:t>NAME :</w:t>
      </w:r>
      <w:proofErr w:type="gramEnd"/>
      <w:r w:rsidRPr="008B0CB5">
        <w:rPr>
          <w:sz w:val="18"/>
          <w:szCs w:val="18"/>
          <w:lang w:val="en-US"/>
        </w:rPr>
        <w:t xml:space="preserve"> CDB_SP02_FAA</w:t>
      </w:r>
    </w:p>
    <w:p w14:paraId="6B795DB6" w14:textId="437B7850" w:rsidR="00BF2BA0" w:rsidRPr="008B0CB5" w:rsidRDefault="008B0CB5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…</w:t>
      </w:r>
    </w:p>
    <w:p w14:paraId="6B795DB7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OPEN_MODE      : MOUNTED</w:t>
      </w:r>
    </w:p>
    <w:p w14:paraId="6B795DB8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DATABASE_</w:t>
      </w:r>
      <w:proofErr w:type="gramStart"/>
      <w:r w:rsidRPr="008B0CB5">
        <w:rPr>
          <w:sz w:val="18"/>
          <w:szCs w:val="18"/>
          <w:lang w:val="en-US"/>
        </w:rPr>
        <w:t>ROLE  :</w:t>
      </w:r>
      <w:proofErr w:type="gramEnd"/>
      <w:r w:rsidRPr="008B0CB5">
        <w:rPr>
          <w:sz w:val="18"/>
          <w:szCs w:val="18"/>
          <w:lang w:val="en-US"/>
        </w:rPr>
        <w:t xml:space="preserve"> PHYSICAL STANDBY</w:t>
      </w:r>
    </w:p>
    <w:p w14:paraId="6B795DBC" w14:textId="4618D65C" w:rsidR="00BF2BA0" w:rsidRPr="008B0CB5" w:rsidRDefault="008B0CB5" w:rsidP="008B0CB5">
      <w:pPr>
        <w:pStyle w:val="Paragraphedeliste"/>
        <w:rPr>
          <w:sz w:val="18"/>
          <w:szCs w:val="18"/>
        </w:rPr>
      </w:pPr>
      <w:r w:rsidRPr="008B0CB5">
        <w:rPr>
          <w:sz w:val="18"/>
          <w:szCs w:val="18"/>
          <w:lang w:val="en-US"/>
        </w:rPr>
        <w:t>…</w:t>
      </w:r>
    </w:p>
    <w:p w14:paraId="6B795DBD" w14:textId="77777777" w:rsidR="00BF2BA0" w:rsidRPr="008B0CB5" w:rsidRDefault="00BF2BA0" w:rsidP="008B0CB5">
      <w:pPr>
        <w:pStyle w:val="Paragraphedeliste"/>
        <w:rPr>
          <w:sz w:val="18"/>
          <w:szCs w:val="18"/>
        </w:rPr>
      </w:pPr>
      <w:r w:rsidRPr="008B0CB5">
        <w:rPr>
          <w:sz w:val="18"/>
          <w:szCs w:val="18"/>
        </w:rPr>
        <w:t xml:space="preserve">PDB            : PDB$SEED(MO), </w:t>
      </w:r>
      <w:r w:rsidRPr="008B0CB5">
        <w:rPr>
          <w:sz w:val="18"/>
          <w:szCs w:val="18"/>
          <w:highlight w:val="yellow"/>
        </w:rPr>
        <w:t>ORATESTSTDB(MO)</w:t>
      </w:r>
      <w:r w:rsidRPr="008B0CB5">
        <w:rPr>
          <w:sz w:val="18"/>
          <w:szCs w:val="18"/>
        </w:rPr>
        <w:t xml:space="preserve"> </w:t>
      </w:r>
      <w:r w:rsidRPr="008B0CB5">
        <w:rPr>
          <w:sz w:val="18"/>
          <w:szCs w:val="18"/>
        </w:rPr>
        <w:sym w:font="Wingdings" w:char="F0E0"/>
      </w:r>
      <w:r w:rsidRPr="008B0CB5">
        <w:rPr>
          <w:sz w:val="18"/>
          <w:szCs w:val="18"/>
        </w:rPr>
        <w:t xml:space="preserve"> nouvelle base apparaît bien.</w:t>
      </w:r>
    </w:p>
    <w:p w14:paraId="6B795DBE" w14:textId="77777777" w:rsidR="00BF2BA0" w:rsidRPr="008B0CB5" w:rsidRDefault="00BF2BA0" w:rsidP="008B0CB5">
      <w:pPr>
        <w:pStyle w:val="Paragraphedeliste"/>
        <w:rPr>
          <w:sz w:val="18"/>
          <w:szCs w:val="18"/>
        </w:rPr>
      </w:pPr>
      <w:r w:rsidRPr="008B0CB5">
        <w:rPr>
          <w:sz w:val="18"/>
          <w:szCs w:val="18"/>
        </w:rPr>
        <w:t>-------------------------------------------------------------------------------</w:t>
      </w:r>
    </w:p>
    <w:p w14:paraId="6B795DBF" w14:textId="77777777" w:rsidR="00BF2BA0" w:rsidRDefault="00BF2BA0" w:rsidP="00D12C0B"/>
    <w:p w14:paraId="6B795DC0" w14:textId="563E8613" w:rsidR="00413FB7" w:rsidRDefault="008B0CB5" w:rsidP="00D12C0B">
      <w:r>
        <w:t>Supprimer la PDB de test s</w:t>
      </w:r>
      <w:r w:rsidR="00BF2BA0">
        <w:t xml:space="preserve">ur </w:t>
      </w:r>
      <w:proofErr w:type="gramStart"/>
      <w:r w:rsidR="00BF2BA0">
        <w:t>la</w:t>
      </w:r>
      <w:proofErr w:type="gramEnd"/>
      <w:r w:rsidR="00BF2BA0">
        <w:t xml:space="preserve"> primaire:</w:t>
      </w:r>
    </w:p>
    <w:p w14:paraId="6B795DC1" w14:textId="4506418E" w:rsidR="00BF2BA0" w:rsidRPr="00377CA3" w:rsidRDefault="008B0CB5" w:rsidP="00D12C0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s</w:t>
      </w:r>
      <w:r w:rsidR="00BF2BA0" w:rsidRPr="00377CA3">
        <w:rPr>
          <w:lang w:val="en-US"/>
        </w:rPr>
        <w:t>qh</w:t>
      </w:r>
      <w:proofErr w:type="spellEnd"/>
    </w:p>
    <w:p w14:paraId="6B795DC2" w14:textId="0E02BD0D" w:rsidR="00BF2BA0" w:rsidRPr="00377CA3" w:rsidRDefault="008B0CB5" w:rsidP="00D12C0B">
      <w:pPr>
        <w:rPr>
          <w:lang w:val="en-US"/>
        </w:rPr>
      </w:pPr>
      <w:r>
        <w:rPr>
          <w:lang w:val="en-US"/>
        </w:rPr>
        <w:t xml:space="preserve">SQL&gt; </w:t>
      </w:r>
      <w:r w:rsidR="00BF2BA0" w:rsidRPr="00377CA3">
        <w:rPr>
          <w:lang w:val="en-US"/>
        </w:rPr>
        <w:t>drop pluggable database ORATESTSTDB including datafiles;</w:t>
      </w:r>
    </w:p>
    <w:p w14:paraId="6B795DC3" w14:textId="29DEFB35" w:rsidR="00BF2BA0" w:rsidRDefault="008B0CB5" w:rsidP="00D12C0B">
      <w:r>
        <w:t xml:space="preserve">SQL&gt; </w:t>
      </w:r>
      <w:r w:rsidR="00BF2BA0" w:rsidRPr="00BF2BA0">
        <w:t xml:space="preserve">alter system switch </w:t>
      </w:r>
      <w:proofErr w:type="spellStart"/>
      <w:r w:rsidR="00BF2BA0" w:rsidRPr="00BF2BA0">
        <w:t>logfile</w:t>
      </w:r>
      <w:proofErr w:type="spellEnd"/>
      <w:r w:rsidR="00BF2BA0" w:rsidRPr="00BF2BA0">
        <w:t>;</w:t>
      </w:r>
    </w:p>
    <w:p w14:paraId="46FAD7C0" w14:textId="77777777" w:rsidR="008B0CB5" w:rsidRDefault="00BF2BA0" w:rsidP="00D12C0B">
      <w:proofErr w:type="gramStart"/>
      <w:r>
        <w:t>puis</w:t>
      </w:r>
      <w:proofErr w:type="gramEnd"/>
      <w:r>
        <w:t xml:space="preserve"> sur le secondaire :</w:t>
      </w:r>
      <w:r w:rsidRPr="00BF2BA0">
        <w:t xml:space="preserve"> </w:t>
      </w:r>
    </w:p>
    <w:p w14:paraId="6B795DC4" w14:textId="7D3C10FF" w:rsidR="00413FB7" w:rsidRPr="008B0CB5" w:rsidRDefault="008B0CB5" w:rsidP="00D12C0B">
      <w:pPr>
        <w:rPr>
          <w:lang w:val="en-US"/>
        </w:rPr>
      </w:pPr>
      <w:r w:rsidRPr="008B0CB5">
        <w:rPr>
          <w:lang w:val="en-US"/>
        </w:rPr>
        <w:t xml:space="preserve">$ </w:t>
      </w:r>
      <w:proofErr w:type="spellStart"/>
      <w:r w:rsidR="00BF2BA0" w:rsidRPr="008B0CB5">
        <w:rPr>
          <w:lang w:val="en-US"/>
        </w:rPr>
        <w:t>standby.ksh</w:t>
      </w:r>
      <w:proofErr w:type="spellEnd"/>
      <w:r w:rsidR="00BF2BA0" w:rsidRPr="008B0CB5">
        <w:rPr>
          <w:lang w:val="en-US"/>
        </w:rPr>
        <w:t xml:space="preserve"> -s CDB_SP02 -m </w:t>
      </w:r>
      <w:proofErr w:type="spellStart"/>
      <w:r w:rsidR="00BF2BA0" w:rsidRPr="008B0CB5">
        <w:rPr>
          <w:lang w:val="en-US"/>
        </w:rPr>
        <w:t>doapply</w:t>
      </w:r>
      <w:proofErr w:type="spellEnd"/>
      <w:r w:rsidR="00BF2BA0" w:rsidRPr="008B0CB5">
        <w:rPr>
          <w:lang w:val="en-US"/>
        </w:rPr>
        <w:t xml:space="preserve"> -f -d 0</w:t>
      </w:r>
    </w:p>
    <w:p w14:paraId="6B795DC5" w14:textId="316E272B" w:rsidR="00BF2BA0" w:rsidRDefault="008B0CB5" w:rsidP="00D12C0B">
      <w:r>
        <w:t xml:space="preserve">$ </w:t>
      </w:r>
      <w:proofErr w:type="spellStart"/>
      <w:r w:rsidR="00BF2BA0">
        <w:t>sta</w:t>
      </w:r>
      <w:proofErr w:type="spellEnd"/>
    </w:p>
    <w:p w14:paraId="6B795DC6" w14:textId="77777777" w:rsidR="00BF2BA0" w:rsidRDefault="00BF2BA0" w:rsidP="00D12C0B"/>
    <w:p w14:paraId="6B795DC7" w14:textId="77777777" w:rsidR="00571088" w:rsidRDefault="00571088" w:rsidP="00D12C0B"/>
    <w:p w14:paraId="6B795DC8" w14:textId="77777777" w:rsidR="00571088" w:rsidRDefault="00571088">
      <w:r>
        <w:br w:type="page"/>
      </w:r>
    </w:p>
    <w:p w14:paraId="6B795DC9" w14:textId="77777777" w:rsidR="00571088" w:rsidRDefault="003C60AD" w:rsidP="00D12C0B">
      <w:proofErr w:type="spellStart"/>
      <w:proofErr w:type="gramStart"/>
      <w:r>
        <w:lastRenderedPageBreak/>
        <w:t>tnsnames</w:t>
      </w:r>
      <w:proofErr w:type="spellEnd"/>
      <w:proofErr w:type="gramEnd"/>
      <w:r>
        <w:t xml:space="preserve"> pour les clients pour chaque pdb :</w:t>
      </w:r>
    </w:p>
    <w:p w14:paraId="6B795DCA" w14:textId="77777777" w:rsidR="003C60AD" w:rsidRDefault="003C60AD" w:rsidP="00D12C0B">
      <w:r w:rsidRPr="002A3581">
        <w:rPr>
          <w:highlight w:val="yellow"/>
        </w:rPr>
        <w:t>ADS_PDB</w:t>
      </w:r>
      <w:proofErr w:type="gramStart"/>
      <w:r w:rsidRPr="003C60AD">
        <w:t>=(</w:t>
      </w:r>
      <w:proofErr w:type="gramEnd"/>
      <w:r w:rsidRPr="003C60AD">
        <w:t>DESCRIPTION= (ADDRESS_LIST= (ADDRESS= (PROTOCOL=</w:t>
      </w:r>
      <w:proofErr w:type="spellStart"/>
      <w:r w:rsidRPr="003C60AD">
        <w:t>tcp</w:t>
      </w:r>
      <w:proofErr w:type="spellEnd"/>
      <w:r w:rsidRPr="003C60AD">
        <w:t>) (HOST=sfhvora10.adi.adies.lan) (PORT=1541))(ADDRESS= (PROTOCOL=</w:t>
      </w:r>
      <w:proofErr w:type="spellStart"/>
      <w:r w:rsidRPr="003C60AD">
        <w:t>tcp</w:t>
      </w:r>
      <w:proofErr w:type="spellEnd"/>
      <w:r w:rsidRPr="003C60AD">
        <w:t>) (HOST=sfhvora11.adi.adies.lan) (PORT=1541))) (CONNECT_DATA= (</w:t>
      </w:r>
      <w:proofErr w:type="spellStart"/>
      <w:r w:rsidRPr="003C60AD">
        <w:t>Service_name</w:t>
      </w:r>
      <w:proofErr w:type="spellEnd"/>
      <w:r w:rsidRPr="003C60AD">
        <w:t>=</w:t>
      </w:r>
      <w:r w:rsidRPr="002A3581">
        <w:rPr>
          <w:highlight w:val="yellow"/>
        </w:rPr>
        <w:t>ADS_PDB</w:t>
      </w:r>
      <w:r w:rsidRPr="003C60AD">
        <w:t>)))</w:t>
      </w:r>
    </w:p>
    <w:p w14:paraId="6B795DCB" w14:textId="77777777" w:rsidR="00BF2BA0" w:rsidRDefault="00BF2BA0" w:rsidP="00D12C0B"/>
    <w:p w14:paraId="6B795DCC" w14:textId="3E455F26" w:rsidR="00413FB7" w:rsidRDefault="00114898" w:rsidP="00114898">
      <w:pPr>
        <w:pStyle w:val="Titre1"/>
      </w:pPr>
      <w:bookmarkStart w:id="13" w:name="_Toc89856419"/>
      <w:r>
        <w:t>Troubleshooting</w:t>
      </w:r>
      <w:bookmarkEnd w:id="13"/>
    </w:p>
    <w:p w14:paraId="6B795DCD" w14:textId="2CF83D4B" w:rsidR="00413FB7" w:rsidRDefault="00114898" w:rsidP="00D12C0B">
      <w:r>
        <w:rPr>
          <w:highlight w:val="yellow"/>
        </w:rPr>
        <w:t xml:space="preserve">$ </w:t>
      </w:r>
      <w:proofErr w:type="spellStart"/>
      <w:r>
        <w:rPr>
          <w:highlight w:val="yellow"/>
        </w:rPr>
        <w:t>sta</w:t>
      </w:r>
      <w:proofErr w:type="spellEnd"/>
    </w:p>
    <w:p w14:paraId="6B795DCE" w14:textId="77777777" w:rsidR="00151406" w:rsidRPr="00377CA3" w:rsidRDefault="00151406" w:rsidP="00D12C0B">
      <w:pPr>
        <w:rPr>
          <w:lang w:val="en-US"/>
        </w:rPr>
      </w:pPr>
      <w:r w:rsidRPr="00377CA3">
        <w:rPr>
          <w:lang w:val="en-US"/>
        </w:rPr>
        <w:t>DB_UNIQUE_</w:t>
      </w:r>
      <w:proofErr w:type="gramStart"/>
      <w:r w:rsidRPr="00377CA3">
        <w:rPr>
          <w:lang w:val="en-US"/>
        </w:rPr>
        <w:t>NAME :</w:t>
      </w:r>
      <w:proofErr w:type="gramEnd"/>
      <w:r w:rsidRPr="00377CA3">
        <w:rPr>
          <w:lang w:val="en-US"/>
        </w:rPr>
        <w:t xml:space="preserve"> CDB_SP02_FHVI   </w:t>
      </w:r>
      <w:r w:rsidRPr="00114898">
        <w:rPr>
          <w:highlight w:val="yellow"/>
          <w:lang w:val="en-US"/>
        </w:rPr>
        <w:t>Warning! DB_UNIQUE_NAME 'CDB_SP02_FHVI' different from environment BE_ORA_DB_UNIQUE_NAME 'CDB_SP02'</w:t>
      </w:r>
    </w:p>
    <w:p w14:paraId="6B795DD0" w14:textId="0EE8A9E9" w:rsidR="00151406" w:rsidRDefault="00114898" w:rsidP="00D12C0B">
      <w:r>
        <w:t>$ v</w:t>
      </w:r>
      <w:r w:rsidR="00151406">
        <w:t>is</w:t>
      </w:r>
    </w:p>
    <w:p w14:paraId="6B795DD1" w14:textId="2CAA0A1E" w:rsidR="00151406" w:rsidRDefault="00151406" w:rsidP="00D12C0B">
      <w:r>
        <w:t>Puis changer</w:t>
      </w:r>
      <w:r w:rsidR="00114898">
        <w:t xml:space="preserve"> DB_UNIQUE_NAME</w:t>
      </w:r>
      <w:r>
        <w:t xml:space="preserve"> </w:t>
      </w:r>
      <w:r w:rsidR="00114898">
        <w:t xml:space="preserve">de </w:t>
      </w:r>
      <w:r>
        <w:t>CDB_SP02 en CDB_SP02_FHVI</w:t>
      </w:r>
    </w:p>
    <w:p w14:paraId="6B795DD2" w14:textId="77777777" w:rsidR="00397261" w:rsidRDefault="00397261">
      <w:r>
        <w:br w:type="page"/>
      </w:r>
    </w:p>
    <w:p w14:paraId="6B795DD3" w14:textId="77777777" w:rsidR="00DF6802" w:rsidRDefault="00DF6802"/>
    <w:p w14:paraId="0E106A0C" w14:textId="77777777" w:rsidR="00267B41" w:rsidRPr="00267B41" w:rsidRDefault="00267B41" w:rsidP="00267B41">
      <w:pPr>
        <w:pStyle w:val="Titre1"/>
        <w:rPr>
          <w:lang w:val="en-US"/>
        </w:rPr>
      </w:pPr>
      <w:bookmarkStart w:id="14" w:name="_Toc89856420"/>
      <w:proofErr w:type="spellStart"/>
      <w:r w:rsidRPr="00267B41">
        <w:rPr>
          <w:lang w:val="en-US"/>
        </w:rPr>
        <w:t>Création</w:t>
      </w:r>
      <w:proofErr w:type="spellEnd"/>
      <w:r w:rsidRPr="00267B41">
        <w:rPr>
          <w:lang w:val="en-US"/>
        </w:rPr>
        <w:t xml:space="preserve"> Db*Backup Repository</w:t>
      </w:r>
      <w:bookmarkEnd w:id="14"/>
    </w:p>
    <w:p w14:paraId="26C10595" w14:textId="77777777" w:rsidR="00267B41" w:rsidRPr="00267B41" w:rsidRDefault="00267B41" w:rsidP="00267B41">
      <w:pPr>
        <w:pStyle w:val="Sansinterligne"/>
        <w:rPr>
          <w:lang w:val="en-US"/>
        </w:rPr>
      </w:pPr>
    </w:p>
    <w:p w14:paraId="55FFF9F2" w14:textId="77777777" w:rsidR="00267B41" w:rsidRPr="00151628" w:rsidRDefault="00267B41" w:rsidP="00267B41">
      <w:pPr>
        <w:pStyle w:val="Sansinterligne"/>
        <w:rPr>
          <w:lang w:val="en-US"/>
        </w:rPr>
      </w:pPr>
      <w:r w:rsidRPr="00151628">
        <w:rPr>
          <w:lang w:val="en-US"/>
        </w:rPr>
        <w:t>Dans CDB_SQ99</w:t>
      </w:r>
    </w:p>
    <w:p w14:paraId="5824AA6E" w14:textId="77777777" w:rsidR="00267B41" w:rsidRDefault="00267B41" w:rsidP="00267B41">
      <w:pPr>
        <w:pStyle w:val="Sansinterligne"/>
        <w:rPr>
          <w:lang w:val="en-US"/>
        </w:rPr>
      </w:pPr>
      <w:r w:rsidRPr="00C53D53">
        <w:rPr>
          <w:lang w:val="en-US"/>
        </w:rPr>
        <w:t>Create PDB – RMAN</w:t>
      </w:r>
      <w:r>
        <w:rPr>
          <w:lang w:val="en-US"/>
        </w:rPr>
        <w:t>_PDB</w:t>
      </w:r>
    </w:p>
    <w:p w14:paraId="11AB1EEC" w14:textId="77777777" w:rsidR="00267B41" w:rsidRPr="00C53D53" w:rsidRDefault="00267B41" w:rsidP="00267B41">
      <w:pPr>
        <w:pStyle w:val="Paragraphedeliste"/>
        <w:rPr>
          <w:lang w:val="en-US"/>
        </w:rPr>
      </w:pPr>
      <w:r w:rsidRPr="00605131">
        <w:rPr>
          <w:lang w:val="en-US"/>
        </w:rPr>
        <w:t xml:space="preserve">SQL&gt; create pluggable database </w:t>
      </w:r>
      <w:proofErr w:type="spellStart"/>
      <w:r>
        <w:rPr>
          <w:lang w:val="en-US"/>
        </w:rPr>
        <w:t>dbstandby</w:t>
      </w:r>
      <w:r w:rsidRPr="00605131">
        <w:rPr>
          <w:lang w:val="en-US"/>
        </w:rPr>
        <w:t>_pdb</w:t>
      </w:r>
      <w:proofErr w:type="spellEnd"/>
      <w:r w:rsidRPr="00605131">
        <w:rPr>
          <w:lang w:val="en-US"/>
        </w:rPr>
        <w:t xml:space="preserve"> admin user PDBDBA identified by Oracle19;</w:t>
      </w:r>
    </w:p>
    <w:p w14:paraId="6CCDF8DB" w14:textId="77777777" w:rsidR="00267B41" w:rsidRDefault="00267B41" w:rsidP="00267B41">
      <w:pPr>
        <w:pStyle w:val="Paragraphedeliste"/>
        <w:rPr>
          <w:lang w:val="en-US"/>
        </w:rPr>
      </w:pPr>
      <w:r w:rsidRPr="00F23AB7">
        <w:rPr>
          <w:lang w:val="en-US"/>
        </w:rPr>
        <w:t>Pluggable database created.</w:t>
      </w:r>
    </w:p>
    <w:p w14:paraId="34D0E172" w14:textId="77777777" w:rsidR="00267B41" w:rsidRDefault="00267B41" w:rsidP="00267B41">
      <w:pPr>
        <w:pStyle w:val="Paragraphedeliste"/>
        <w:rPr>
          <w:lang w:val="en-US"/>
        </w:rPr>
      </w:pPr>
    </w:p>
    <w:p w14:paraId="4C659DDE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SQL&gt; alter session set container=</w:t>
      </w:r>
      <w:proofErr w:type="spellStart"/>
      <w:r>
        <w:rPr>
          <w:lang w:val="en-US"/>
        </w:rPr>
        <w:t>dbstandby</w:t>
      </w:r>
      <w:r w:rsidRPr="00605131">
        <w:rPr>
          <w:lang w:val="en-US"/>
        </w:rPr>
        <w:t>_pdb</w:t>
      </w:r>
      <w:proofErr w:type="spellEnd"/>
      <w:r w:rsidRPr="005F379F">
        <w:rPr>
          <w:lang w:val="en-US"/>
        </w:rPr>
        <w:t>;</w:t>
      </w:r>
    </w:p>
    <w:p w14:paraId="7166241D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Session altered.</w:t>
      </w:r>
    </w:p>
    <w:p w14:paraId="76845DE6" w14:textId="77777777" w:rsidR="00267B41" w:rsidRPr="005F379F" w:rsidRDefault="00267B41" w:rsidP="00267B41">
      <w:pPr>
        <w:pStyle w:val="Paragraphedeliste"/>
        <w:rPr>
          <w:lang w:val="en-US"/>
        </w:rPr>
      </w:pPr>
    </w:p>
    <w:p w14:paraId="4F133A03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SQL&gt; startup</w:t>
      </w:r>
    </w:p>
    <w:p w14:paraId="2FA56FDD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Pluggable Database opened.</w:t>
      </w:r>
    </w:p>
    <w:p w14:paraId="78C144E7" w14:textId="77777777" w:rsidR="00267B41" w:rsidRDefault="00267B41" w:rsidP="00267B41">
      <w:pPr>
        <w:pStyle w:val="Paragraphedeliste"/>
        <w:rPr>
          <w:lang w:val="en-US"/>
        </w:rPr>
      </w:pPr>
    </w:p>
    <w:p w14:paraId="297D4708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SQL&gt; alter pluggable database save state;</w:t>
      </w:r>
    </w:p>
    <w:p w14:paraId="461AD426" w14:textId="32B5F24D" w:rsidR="00267B41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Pluggable database altered.</w:t>
      </w:r>
    </w:p>
    <w:p w14:paraId="091D4C8B" w14:textId="77777777" w:rsidR="00907FBD" w:rsidRDefault="00907FBD" w:rsidP="00267B41">
      <w:pPr>
        <w:pStyle w:val="Paragraphedeliste"/>
        <w:rPr>
          <w:lang w:val="en-US"/>
        </w:rPr>
      </w:pPr>
    </w:p>
    <w:p w14:paraId="0E499245" w14:textId="77777777" w:rsidR="00267B41" w:rsidRPr="00907FBD" w:rsidRDefault="00267B41" w:rsidP="00907FBD">
      <w:pPr>
        <w:pStyle w:val="Paragraphedeliste"/>
      </w:pPr>
      <w:r w:rsidRPr="00907FBD">
        <w:t xml:space="preserve">SQL&gt; </w:t>
      </w:r>
      <w:proofErr w:type="spellStart"/>
      <w:r w:rsidRPr="00907FBD">
        <w:t>create</w:t>
      </w:r>
      <w:proofErr w:type="spellEnd"/>
      <w:r w:rsidRPr="00907FBD">
        <w:t xml:space="preserve"> </w:t>
      </w:r>
      <w:proofErr w:type="spellStart"/>
      <w:r w:rsidRPr="00907FBD">
        <w:t>tablespace</w:t>
      </w:r>
      <w:proofErr w:type="spellEnd"/>
      <w:r w:rsidRPr="00907FBD">
        <w:t xml:space="preserve"> </w:t>
      </w:r>
      <w:proofErr w:type="spellStart"/>
      <w:r w:rsidRPr="00907FBD">
        <w:t>users</w:t>
      </w:r>
      <w:proofErr w:type="spellEnd"/>
      <w:r w:rsidRPr="00907FBD">
        <w:t>;</w:t>
      </w:r>
    </w:p>
    <w:p w14:paraId="6BCC2D0B" w14:textId="77777777" w:rsidR="00907FBD" w:rsidRDefault="00907FBD" w:rsidP="00907FBD">
      <w:pPr>
        <w:pStyle w:val="Paragraphedeliste"/>
      </w:pPr>
    </w:p>
    <w:p w14:paraId="377D1A16" w14:textId="639C93FA" w:rsidR="00267B41" w:rsidRPr="00907FBD" w:rsidRDefault="00907FBD" w:rsidP="00907FBD">
      <w:pPr>
        <w:pStyle w:val="Paragraphedeliste"/>
        <w:rPr>
          <w:lang w:val="en-US"/>
        </w:rPr>
      </w:pPr>
      <w:r w:rsidRPr="00907FBD">
        <w:rPr>
          <w:lang w:val="en-US"/>
        </w:rPr>
        <w:t>SQ</w:t>
      </w:r>
      <w:r>
        <w:rPr>
          <w:lang w:val="en-US"/>
        </w:rPr>
        <w:t xml:space="preserve">L&gt; </w:t>
      </w:r>
      <w:r w:rsidR="00267B41" w:rsidRPr="00907FBD">
        <w:rPr>
          <w:lang w:val="en-US"/>
        </w:rPr>
        <w:t xml:space="preserve">CREATE USER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 xml:space="preserve"> IDENTIFIED BY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 xml:space="preserve"> default tablespace users;</w:t>
      </w:r>
    </w:p>
    <w:p w14:paraId="4224D7DA" w14:textId="77777777" w:rsidR="00907FBD" w:rsidRDefault="00907FBD" w:rsidP="00907FBD">
      <w:pPr>
        <w:pStyle w:val="Paragraphedeliste"/>
        <w:rPr>
          <w:lang w:val="en-US"/>
        </w:rPr>
      </w:pPr>
    </w:p>
    <w:p w14:paraId="555EA099" w14:textId="67FBCE43" w:rsidR="00267B41" w:rsidRPr="00907FBD" w:rsidRDefault="00907FBD" w:rsidP="00907FBD">
      <w:pPr>
        <w:pStyle w:val="Paragraphedeliste"/>
        <w:rPr>
          <w:lang w:val="en-US"/>
        </w:rPr>
      </w:pPr>
      <w:r w:rsidRPr="00907FBD">
        <w:rPr>
          <w:lang w:val="en-US"/>
        </w:rPr>
        <w:t>SQ</w:t>
      </w:r>
      <w:r>
        <w:rPr>
          <w:lang w:val="en-US"/>
        </w:rPr>
        <w:t xml:space="preserve">L&gt; </w:t>
      </w:r>
      <w:r w:rsidR="00267B41" w:rsidRPr="00907FBD">
        <w:rPr>
          <w:lang w:val="en-US"/>
        </w:rPr>
        <w:t xml:space="preserve">GRANT CREATE SESSION, CREATE TABLE, CREATE SEQUENCE, CREATE PROCEDURE, CREATE JOB TO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>;</w:t>
      </w:r>
    </w:p>
    <w:p w14:paraId="7B2F7DD8" w14:textId="77777777" w:rsidR="00907FBD" w:rsidRPr="00907FBD" w:rsidRDefault="00907FBD" w:rsidP="00907FBD">
      <w:pPr>
        <w:pStyle w:val="Paragraphedeliste"/>
        <w:rPr>
          <w:lang w:val="en-US"/>
        </w:rPr>
      </w:pPr>
    </w:p>
    <w:p w14:paraId="2A43E8EC" w14:textId="43C517D1" w:rsidR="00267B41" w:rsidRPr="00907FBD" w:rsidRDefault="00907FBD" w:rsidP="00907FBD">
      <w:pPr>
        <w:pStyle w:val="Paragraphedeliste"/>
        <w:rPr>
          <w:lang w:val="en-US"/>
        </w:rPr>
      </w:pPr>
      <w:r w:rsidRPr="00907FBD">
        <w:rPr>
          <w:lang w:val="en-US"/>
        </w:rPr>
        <w:t xml:space="preserve">SQL&gt; </w:t>
      </w:r>
      <w:r w:rsidR="00267B41" w:rsidRPr="00907FBD">
        <w:rPr>
          <w:lang w:val="en-US"/>
        </w:rPr>
        <w:t xml:space="preserve">ALTER USER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 xml:space="preserve"> QUOTA UNLIMITED ON users;</w:t>
      </w:r>
    </w:p>
    <w:p w14:paraId="0A4B6953" w14:textId="6671EFF9" w:rsidR="00267B41" w:rsidRDefault="004E54C5" w:rsidP="00907FBD">
      <w:pPr>
        <w:pStyle w:val="Paragraphedeliste"/>
        <w:rPr>
          <w:lang w:val="en-US"/>
        </w:rPr>
      </w:pPr>
      <w:r>
        <w:rPr>
          <w:lang w:val="en-US"/>
        </w:rPr>
        <w:t>SQL&gt; exit;</w:t>
      </w:r>
    </w:p>
    <w:p w14:paraId="3C101D97" w14:textId="77777777" w:rsidR="004E54C5" w:rsidRPr="00907FBD" w:rsidRDefault="004E54C5" w:rsidP="00907FBD">
      <w:pPr>
        <w:pStyle w:val="Paragraphedeliste"/>
        <w:rPr>
          <w:lang w:val="en-US"/>
        </w:rPr>
      </w:pPr>
    </w:p>
    <w:p w14:paraId="464764C4" w14:textId="77777777" w:rsidR="00267B41" w:rsidRPr="004E54C5" w:rsidRDefault="00267B41" w:rsidP="00907FBD">
      <w:pPr>
        <w:pStyle w:val="Paragraphedeliste"/>
        <w:rPr>
          <w:lang w:val="en-US"/>
        </w:rPr>
      </w:pPr>
      <w:r w:rsidRPr="004E54C5">
        <w:rPr>
          <w:lang w:val="en-US"/>
        </w:rPr>
        <w:t xml:space="preserve">$ </w:t>
      </w:r>
      <w:proofErr w:type="spellStart"/>
      <w:r w:rsidRPr="004E54C5">
        <w:rPr>
          <w:lang w:val="en-US"/>
        </w:rPr>
        <w:t>sqlplush</w:t>
      </w:r>
      <w:proofErr w:type="spellEnd"/>
      <w:r w:rsidRPr="004E54C5">
        <w:rPr>
          <w:lang w:val="en-US"/>
        </w:rPr>
        <w:t xml:space="preserve"> </w:t>
      </w:r>
      <w:proofErr w:type="spellStart"/>
      <w:r w:rsidRPr="004E54C5">
        <w:rPr>
          <w:lang w:val="en-US"/>
        </w:rPr>
        <w:t>tvdstandby</w:t>
      </w:r>
      <w:proofErr w:type="spellEnd"/>
      <w:r w:rsidRPr="004E54C5">
        <w:rPr>
          <w:lang w:val="en-US"/>
        </w:rPr>
        <w:t>/</w:t>
      </w:r>
      <w:proofErr w:type="spellStart"/>
      <w:r w:rsidRPr="004E54C5">
        <w:rPr>
          <w:lang w:val="en-US"/>
        </w:rPr>
        <w:t>tvdstandby@dbstandby_pdb</w:t>
      </w:r>
      <w:proofErr w:type="spellEnd"/>
    </w:p>
    <w:p w14:paraId="3BF18540" w14:textId="77777777" w:rsidR="00267B41" w:rsidRPr="00907FBD" w:rsidRDefault="00267B41" w:rsidP="00907FBD">
      <w:pPr>
        <w:pStyle w:val="Paragraphedeliste"/>
      </w:pPr>
      <w:r w:rsidRPr="00907FBD">
        <w:t>SQL&gt; @$TVDSTANDBY_BASE/contrib/create_standby_repo.sql</w:t>
      </w:r>
    </w:p>
    <w:p w14:paraId="4A13B5D6" w14:textId="4B041C43" w:rsidR="007D534B" w:rsidRPr="00907FBD" w:rsidRDefault="007D534B" w:rsidP="00D12C0B">
      <w:r w:rsidRPr="00907FBD">
        <w:t>Ajouter dans $</w:t>
      </w:r>
      <w:r w:rsidR="00907FBD">
        <w:t>TVD_</w:t>
      </w:r>
      <w:r w:rsidRPr="00907FBD">
        <w:t>ETC/</w:t>
      </w:r>
      <w:proofErr w:type="spellStart"/>
      <w:r w:rsidRPr="00907FBD">
        <w:t>basenv.</w:t>
      </w:r>
      <w:r w:rsidR="00907FBD" w:rsidRPr="00907FBD">
        <w:t>c</w:t>
      </w:r>
      <w:r w:rsidR="00907FBD">
        <w:t>onf</w:t>
      </w:r>
      <w:proofErr w:type="spellEnd"/>
      <w:r w:rsidR="00907FBD">
        <w:t xml:space="preserve"> la config du </w:t>
      </w:r>
      <w:proofErr w:type="spellStart"/>
      <w:r w:rsidR="00907FBD">
        <w:t>répository</w:t>
      </w:r>
      <w:proofErr w:type="spellEnd"/>
    </w:p>
    <w:p w14:paraId="6B795DD9" w14:textId="77777777" w:rsidR="00397261" w:rsidRPr="00907FBD" w:rsidRDefault="00397261" w:rsidP="00D12C0B"/>
    <w:p w14:paraId="6B795DDA" w14:textId="77777777" w:rsidR="00413FB7" w:rsidRPr="00907FBD" w:rsidRDefault="00413FB7" w:rsidP="00D12C0B"/>
    <w:p w14:paraId="6B795DDB" w14:textId="77777777" w:rsidR="00C857CC" w:rsidRPr="00907FBD" w:rsidRDefault="00C857CC">
      <w:r w:rsidRPr="00907FBD">
        <w:br w:type="page"/>
      </w:r>
    </w:p>
    <w:p w14:paraId="6B795DDC" w14:textId="77777777" w:rsidR="00D12C0B" w:rsidRDefault="00C857CC" w:rsidP="00575FF3">
      <w:pPr>
        <w:pStyle w:val="Titre1"/>
      </w:pPr>
      <w:bookmarkStart w:id="15" w:name="_Toc89856421"/>
      <w:r>
        <w:lastRenderedPageBreak/>
        <w:t>ANNEXES</w:t>
      </w:r>
      <w:bookmarkEnd w:id="15"/>
    </w:p>
    <w:p w14:paraId="6B795DDD" w14:textId="77777777" w:rsidR="00C857CC" w:rsidRDefault="00C857CC" w:rsidP="00E915C3">
      <w:pPr>
        <w:pStyle w:val="Sansinterligne"/>
      </w:pPr>
    </w:p>
    <w:p w14:paraId="6B795DDE" w14:textId="77DA50D9" w:rsidR="00C857CC" w:rsidRDefault="00C857CC" w:rsidP="00C857CC">
      <w:pPr>
        <w:pStyle w:val="Titre1"/>
      </w:pPr>
      <w:bookmarkStart w:id="16" w:name="_Toc89856422"/>
      <w:r w:rsidRPr="00C857CC">
        <w:rPr>
          <w:highlight w:val="yellow"/>
        </w:rPr>
        <w:t>Modifier le statut d’une CDB pour qu’elle redémarre en A</w:t>
      </w:r>
      <w:r w:rsidR="002D5666">
        <w:rPr>
          <w:highlight w:val="yellow"/>
        </w:rPr>
        <w:t>ut</w:t>
      </w:r>
      <w:r w:rsidRPr="00C857CC">
        <w:rPr>
          <w:highlight w:val="yellow"/>
        </w:rPr>
        <w:t>omatique</w:t>
      </w:r>
      <w:bookmarkEnd w:id="16"/>
    </w:p>
    <w:p w14:paraId="6B795DDF" w14:textId="77777777" w:rsidR="00C857CC" w:rsidRPr="00377CA3" w:rsidRDefault="00C857CC" w:rsidP="00E915C3">
      <w:pPr>
        <w:pStyle w:val="Sansinterligne"/>
        <w:rPr>
          <w:lang w:val="en-US"/>
        </w:rPr>
      </w:pPr>
      <w:proofErr w:type="gramStart"/>
      <w:r w:rsidRPr="00377CA3">
        <w:rPr>
          <w:lang w:val="en-US"/>
        </w:rPr>
        <w:t>select</w:t>
      </w:r>
      <w:proofErr w:type="gramEnd"/>
      <w:r w:rsidRPr="00377CA3">
        <w:rPr>
          <w:lang w:val="en-US"/>
        </w:rPr>
        <w:t xml:space="preserve"> </w:t>
      </w:r>
      <w:proofErr w:type="spellStart"/>
      <w:r w:rsidRPr="00377CA3">
        <w:rPr>
          <w:lang w:val="en-US"/>
        </w:rPr>
        <w:t>con_name</w:t>
      </w:r>
      <w:proofErr w:type="spellEnd"/>
      <w:r w:rsidRPr="00377CA3">
        <w:rPr>
          <w:lang w:val="en-US"/>
        </w:rPr>
        <w:t xml:space="preserve">, state from </w:t>
      </w:r>
      <w:proofErr w:type="spellStart"/>
      <w:r w:rsidRPr="00377CA3">
        <w:rPr>
          <w:lang w:val="en-US"/>
        </w:rPr>
        <w:t>dba_pdb_saved_states</w:t>
      </w:r>
      <w:proofErr w:type="spellEnd"/>
      <w:r w:rsidRPr="00377CA3">
        <w:rPr>
          <w:lang w:val="en-US"/>
        </w:rPr>
        <w:t>;</w:t>
      </w:r>
    </w:p>
    <w:p w14:paraId="6B795DE0" w14:textId="77777777" w:rsidR="00C857CC" w:rsidRPr="00377CA3" w:rsidRDefault="00C857CC" w:rsidP="00E915C3">
      <w:pPr>
        <w:pStyle w:val="Sansinterligne"/>
        <w:rPr>
          <w:lang w:val="en-US"/>
        </w:rPr>
      </w:pPr>
      <w:proofErr w:type="gramStart"/>
      <w:r w:rsidRPr="00377CA3">
        <w:rPr>
          <w:lang w:val="en-US"/>
        </w:rPr>
        <w:t>alter</w:t>
      </w:r>
      <w:proofErr w:type="gramEnd"/>
      <w:r w:rsidRPr="00377CA3">
        <w:rPr>
          <w:lang w:val="en-US"/>
        </w:rPr>
        <w:t xml:space="preserve"> pluggable database ADS_PDB save state ;</w:t>
      </w:r>
    </w:p>
    <w:p w14:paraId="6B795DE1" w14:textId="77777777" w:rsidR="00C857CC" w:rsidRPr="00377CA3" w:rsidRDefault="00C857CC" w:rsidP="00E915C3">
      <w:pPr>
        <w:pStyle w:val="Sansinterligne"/>
        <w:rPr>
          <w:lang w:val="en-US"/>
        </w:rPr>
      </w:pPr>
      <w:proofErr w:type="gramStart"/>
      <w:r w:rsidRPr="00377CA3">
        <w:rPr>
          <w:lang w:val="en-US"/>
        </w:rPr>
        <w:t>select</w:t>
      </w:r>
      <w:proofErr w:type="gramEnd"/>
      <w:r w:rsidRPr="00377CA3">
        <w:rPr>
          <w:lang w:val="en-US"/>
        </w:rPr>
        <w:t xml:space="preserve"> </w:t>
      </w:r>
      <w:proofErr w:type="spellStart"/>
      <w:r w:rsidRPr="00377CA3">
        <w:rPr>
          <w:lang w:val="en-US"/>
        </w:rPr>
        <w:t>con_name</w:t>
      </w:r>
      <w:proofErr w:type="spellEnd"/>
      <w:r w:rsidRPr="00377CA3">
        <w:rPr>
          <w:lang w:val="en-US"/>
        </w:rPr>
        <w:t xml:space="preserve">, state from </w:t>
      </w:r>
      <w:proofErr w:type="spellStart"/>
      <w:r w:rsidRPr="00377CA3">
        <w:rPr>
          <w:lang w:val="en-US"/>
        </w:rPr>
        <w:t>dba_pdb_saved_states</w:t>
      </w:r>
      <w:proofErr w:type="spellEnd"/>
      <w:r w:rsidRPr="00377CA3">
        <w:rPr>
          <w:lang w:val="en-US"/>
        </w:rPr>
        <w:t>;</w:t>
      </w:r>
    </w:p>
    <w:p w14:paraId="6B795DE2" w14:textId="77777777" w:rsidR="007B3E4D" w:rsidRPr="00377CA3" w:rsidRDefault="007B3E4D" w:rsidP="00E915C3">
      <w:pPr>
        <w:pStyle w:val="Sansinterligne"/>
        <w:rPr>
          <w:lang w:val="en-US"/>
        </w:rPr>
      </w:pPr>
    </w:p>
    <w:p w14:paraId="6B795DE3" w14:textId="77777777" w:rsidR="007B3E4D" w:rsidRDefault="007B3E4D" w:rsidP="00E915C3">
      <w:pPr>
        <w:pStyle w:val="Sansinterligne"/>
      </w:pPr>
      <w:proofErr w:type="gramStart"/>
      <w:r w:rsidRPr="00575FF3">
        <w:rPr>
          <w:highlight w:val="yellow"/>
        </w:rPr>
        <w:t>pour</w:t>
      </w:r>
      <w:proofErr w:type="gramEnd"/>
      <w:r w:rsidRPr="00575FF3">
        <w:rPr>
          <w:highlight w:val="yellow"/>
        </w:rPr>
        <w:t xml:space="preserve"> toutes les </w:t>
      </w:r>
      <w:proofErr w:type="spellStart"/>
      <w:r w:rsidRPr="00575FF3">
        <w:rPr>
          <w:highlight w:val="yellow"/>
        </w:rPr>
        <w:t>pdbs</w:t>
      </w:r>
      <w:proofErr w:type="spellEnd"/>
    </w:p>
    <w:p w14:paraId="6B795DE4" w14:textId="77777777" w:rsidR="007B3E4D" w:rsidRDefault="007B3E4D" w:rsidP="00E915C3">
      <w:pPr>
        <w:pStyle w:val="Sansinterligne"/>
      </w:pPr>
      <w:proofErr w:type="gramStart"/>
      <w:r w:rsidRPr="007B3E4D">
        <w:t>alter</w:t>
      </w:r>
      <w:proofErr w:type="gramEnd"/>
      <w:r w:rsidRPr="007B3E4D">
        <w:t xml:space="preserve"> </w:t>
      </w:r>
      <w:proofErr w:type="spellStart"/>
      <w:r w:rsidRPr="007B3E4D">
        <w:t>pluggable</w:t>
      </w:r>
      <w:proofErr w:type="spellEnd"/>
      <w:r w:rsidRPr="007B3E4D">
        <w:t xml:space="preserve"> </w:t>
      </w:r>
      <w:proofErr w:type="spellStart"/>
      <w:r w:rsidRPr="007B3E4D">
        <w:t>database</w:t>
      </w:r>
      <w:proofErr w:type="spellEnd"/>
      <w:r w:rsidRPr="007B3E4D">
        <w:t xml:space="preserve"> all </w:t>
      </w:r>
      <w:proofErr w:type="spellStart"/>
      <w:r w:rsidRPr="007B3E4D">
        <w:t>save</w:t>
      </w:r>
      <w:proofErr w:type="spellEnd"/>
      <w:r w:rsidRPr="007B3E4D">
        <w:t xml:space="preserve"> state;</w:t>
      </w:r>
    </w:p>
    <w:p w14:paraId="6B795DE5" w14:textId="77777777" w:rsidR="007B3E4D" w:rsidRDefault="007B3E4D" w:rsidP="00E915C3">
      <w:pPr>
        <w:pStyle w:val="Sansinterligne"/>
      </w:pPr>
      <w:bookmarkStart w:id="17" w:name="_GoBack"/>
      <w:bookmarkEnd w:id="17"/>
    </w:p>
    <w:p w14:paraId="6B795DE6" w14:textId="09686E0A" w:rsidR="007B3E4D" w:rsidRDefault="007B3E4D" w:rsidP="00E915C3">
      <w:pPr>
        <w:pStyle w:val="Sansinterligne"/>
      </w:pPr>
    </w:p>
    <w:p w14:paraId="065234F3" w14:textId="32D2864A" w:rsidR="003844CB" w:rsidRDefault="003844CB" w:rsidP="00E915C3">
      <w:pPr>
        <w:pStyle w:val="Sansinterligne"/>
      </w:pPr>
    </w:p>
    <w:p w14:paraId="4A55C330" w14:textId="77777777" w:rsidR="00BD4A40" w:rsidRPr="00BD4A40" w:rsidRDefault="00BD4A40" w:rsidP="00BD4A40">
      <w:pPr>
        <w:pStyle w:val="Titre"/>
      </w:pPr>
      <w:r w:rsidRPr="00BD4A40">
        <w:t>Corrections Backups</w:t>
      </w:r>
    </w:p>
    <w:p w14:paraId="572DD9A9" w14:textId="77777777" w:rsidR="00BD4A40" w:rsidRDefault="00BD4A40" w:rsidP="00BD4A40">
      <w:r w:rsidRPr="00C2613F">
        <w:t>Partie des backups ne f</w:t>
      </w:r>
      <w:r>
        <w:t>onctionnaient pas, car l’espace alloué n’était pas suffisant.</w:t>
      </w:r>
    </w:p>
    <w:p w14:paraId="1503FE57" w14:textId="77777777" w:rsidR="00BD4A40" w:rsidRDefault="00BD4A40" w:rsidP="00BD4A40">
      <w:pPr>
        <w:pStyle w:val="Sansinterligne"/>
      </w:pPr>
      <w:r>
        <w:t xml:space="preserve">La taille de </w:t>
      </w:r>
      <w:proofErr w:type="spellStart"/>
      <w:r>
        <w:t>db_recovery_file_dest_size</w:t>
      </w:r>
      <w:proofErr w:type="spellEnd"/>
      <w:r>
        <w:t xml:space="preserve"> n’est pas bonne et les backups ne se font pas.</w:t>
      </w:r>
    </w:p>
    <w:p w14:paraId="55411031" w14:textId="77777777" w:rsidR="00BD4A40" w:rsidRDefault="00BD4A40" w:rsidP="00BD4A40">
      <w:pPr>
        <w:pStyle w:val="Sansinterligne"/>
      </w:pPr>
      <w:r>
        <w:t xml:space="preserve">Il faut prendre la valeur de : </w:t>
      </w:r>
      <w:r w:rsidRPr="00764453">
        <w:rPr>
          <w:highlight w:val="yellow"/>
        </w:rPr>
        <w:t>DATAFILE_SIZE</w:t>
      </w:r>
      <w:r>
        <w:t xml:space="preserve">   et multiplier par le nombre de jours de rétention :</w:t>
      </w:r>
    </w:p>
    <w:p w14:paraId="3C1717AB" w14:textId="77777777" w:rsidR="00BD4A40" w:rsidRDefault="00BD4A40" w:rsidP="00BD4A40">
      <w:pPr>
        <w:pStyle w:val="Sansinterligne"/>
      </w:pPr>
      <w:r>
        <w:t xml:space="preserve">Ex : on pour ADS 8G donc, 8x10 = 80Go, il faut à cela ajouter les </w:t>
      </w:r>
      <w:proofErr w:type="spellStart"/>
      <w:r>
        <w:t>archivelogd</w:t>
      </w:r>
      <w:proofErr w:type="spellEnd"/>
      <w:r>
        <w:t xml:space="preserve">, donc on met 120 Go. </w:t>
      </w:r>
      <w:proofErr w:type="gramStart"/>
      <w:r>
        <w:t>pour</w:t>
      </w:r>
      <w:proofErr w:type="gramEnd"/>
      <w:r>
        <w:t xml:space="preserve"> être sûr.</w:t>
      </w:r>
    </w:p>
    <w:p w14:paraId="5CF3DC3A" w14:textId="77777777" w:rsidR="00BD4A40" w:rsidRPr="00C2613F" w:rsidRDefault="00BD4A40" w:rsidP="00BD4A40">
      <w:pPr>
        <w:pStyle w:val="Sansinterligne"/>
      </w:pPr>
    </w:p>
    <w:p w14:paraId="1254867F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 xml:space="preserve">SQL&gt; </w:t>
      </w:r>
      <w:r w:rsidRPr="00377CA3">
        <w:rPr>
          <w:b/>
          <w:i/>
          <w:color w:val="2E74B5" w:themeColor="accent1" w:themeShade="BF"/>
          <w:lang w:val="en-US"/>
        </w:rPr>
        <w:t>show parameter recovery;</w:t>
      </w:r>
    </w:p>
    <w:p w14:paraId="4FB87F6A" w14:textId="77777777" w:rsidR="00BD4A40" w:rsidRPr="00377CA3" w:rsidRDefault="00BD4A40" w:rsidP="00BD4A40">
      <w:pPr>
        <w:pStyle w:val="Sansinterligne"/>
        <w:rPr>
          <w:lang w:val="en-US"/>
        </w:rPr>
      </w:pPr>
    </w:p>
    <w:p w14:paraId="73FCF812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>NAME                                 TYPE        VALUE</w:t>
      </w:r>
    </w:p>
    <w:p w14:paraId="4AC5C053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>------------------------------------ ----------- ------------------------------</w:t>
      </w:r>
    </w:p>
    <w:p w14:paraId="1F701EAD" w14:textId="77777777" w:rsidR="00BD4A40" w:rsidRPr="00377CA3" w:rsidRDefault="00BD4A40" w:rsidP="00BD4A40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db_recovery_file_dest</w:t>
      </w:r>
      <w:proofErr w:type="spellEnd"/>
      <w:r w:rsidRPr="00377CA3">
        <w:rPr>
          <w:lang w:val="en-US"/>
        </w:rPr>
        <w:t xml:space="preserve">                string      /</w:t>
      </w:r>
      <w:proofErr w:type="spellStart"/>
      <w:r w:rsidRPr="00377CA3">
        <w:rPr>
          <w:lang w:val="en-US"/>
        </w:rPr>
        <w:t>db_backup</w:t>
      </w:r>
      <w:proofErr w:type="spellEnd"/>
      <w:r w:rsidRPr="00377CA3">
        <w:rPr>
          <w:lang w:val="en-US"/>
        </w:rPr>
        <w:t>/FRA</w:t>
      </w:r>
    </w:p>
    <w:p w14:paraId="2B558341" w14:textId="77777777" w:rsidR="00BD4A40" w:rsidRPr="00377CA3" w:rsidRDefault="00BD4A40" w:rsidP="00BD4A40">
      <w:pPr>
        <w:pStyle w:val="Sansinterligne"/>
        <w:rPr>
          <w:lang w:val="en-US"/>
        </w:rPr>
      </w:pPr>
      <w:proofErr w:type="spellStart"/>
      <w:r w:rsidRPr="00377CA3">
        <w:rPr>
          <w:highlight w:val="yellow"/>
          <w:lang w:val="en-US"/>
        </w:rPr>
        <w:t>db_recovery_file_dest_size</w:t>
      </w:r>
      <w:proofErr w:type="spellEnd"/>
      <w:r w:rsidRPr="00377CA3">
        <w:rPr>
          <w:lang w:val="en-US"/>
        </w:rPr>
        <w:t xml:space="preserve">           big integer 10G</w:t>
      </w:r>
    </w:p>
    <w:p w14:paraId="0A991521" w14:textId="77777777" w:rsidR="00BD4A40" w:rsidRPr="00BD4A40" w:rsidRDefault="00BD4A40" w:rsidP="00BD4A40">
      <w:pPr>
        <w:pStyle w:val="Sansinterligne"/>
        <w:rPr>
          <w:lang w:val="en-US"/>
        </w:rPr>
      </w:pPr>
    </w:p>
    <w:p w14:paraId="2DCC5587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 xml:space="preserve">SQL&gt; </w:t>
      </w:r>
      <w:r w:rsidRPr="00377CA3">
        <w:rPr>
          <w:b/>
          <w:i/>
          <w:color w:val="2E74B5" w:themeColor="accent1" w:themeShade="BF"/>
          <w:lang w:val="en-US"/>
        </w:rPr>
        <w:t xml:space="preserve">alter system set </w:t>
      </w:r>
      <w:proofErr w:type="spellStart"/>
      <w:r w:rsidRPr="00377CA3">
        <w:rPr>
          <w:b/>
          <w:i/>
          <w:color w:val="2E74B5" w:themeColor="accent1" w:themeShade="BF"/>
          <w:lang w:val="en-US"/>
        </w:rPr>
        <w:t>db_recovery_file_dest_size</w:t>
      </w:r>
      <w:proofErr w:type="spellEnd"/>
      <w:r w:rsidRPr="00377CA3">
        <w:rPr>
          <w:b/>
          <w:i/>
          <w:color w:val="2E74B5" w:themeColor="accent1" w:themeShade="BF"/>
          <w:lang w:val="en-US"/>
        </w:rPr>
        <w:t xml:space="preserve"> = 120G;</w:t>
      </w:r>
    </w:p>
    <w:p w14:paraId="51768193" w14:textId="77777777" w:rsidR="00BD4A40" w:rsidRPr="00BD4A40" w:rsidRDefault="00BD4A40" w:rsidP="00E915C3">
      <w:pPr>
        <w:pStyle w:val="Sansinterligne"/>
        <w:rPr>
          <w:lang w:val="en-US"/>
        </w:rPr>
      </w:pPr>
    </w:p>
    <w:p w14:paraId="3C09DA95" w14:textId="34FDB3BD" w:rsidR="003844CB" w:rsidRDefault="003844CB" w:rsidP="00BD4A40">
      <w:pPr>
        <w:pStyle w:val="Titre1"/>
      </w:pPr>
      <w:bookmarkStart w:id="18" w:name="_Toc89856423"/>
      <w:r>
        <w:t>Cr</w:t>
      </w:r>
      <w:r w:rsidR="00890E23">
        <w:t>é</w:t>
      </w:r>
      <w:r>
        <w:t>at</w:t>
      </w:r>
      <w:r w:rsidR="00BD4A40">
        <w:t>ion</w:t>
      </w:r>
      <w:r>
        <w:t xml:space="preserve"> catalog</w:t>
      </w:r>
      <w:r w:rsidR="00BD4A40">
        <w:t>ue RMAN</w:t>
      </w:r>
      <w:bookmarkEnd w:id="18"/>
    </w:p>
    <w:p w14:paraId="0A40733B" w14:textId="6591622B" w:rsidR="003844CB" w:rsidRDefault="003844CB" w:rsidP="00E915C3">
      <w:pPr>
        <w:pStyle w:val="Sansinterligne"/>
      </w:pPr>
    </w:p>
    <w:p w14:paraId="156FED41" w14:textId="74B7B921" w:rsidR="003844CB" w:rsidRPr="00BD4A40" w:rsidRDefault="003844CB" w:rsidP="00E915C3">
      <w:pPr>
        <w:pStyle w:val="Sansinterligne"/>
        <w:rPr>
          <w:lang w:val="en-US"/>
        </w:rPr>
      </w:pPr>
      <w:r w:rsidRPr="00BD4A40">
        <w:rPr>
          <w:lang w:val="en-US"/>
        </w:rPr>
        <w:t>Dans CDB_SQ99</w:t>
      </w:r>
      <w:r w:rsidR="00BD4A40" w:rsidRPr="00BD4A40">
        <w:rPr>
          <w:lang w:val="en-US"/>
        </w:rPr>
        <w:t xml:space="preserve"> (o</w:t>
      </w:r>
      <w:r w:rsidR="00BD4A40">
        <w:rPr>
          <w:lang w:val="en-US"/>
        </w:rPr>
        <w:t>ra11)</w:t>
      </w:r>
    </w:p>
    <w:p w14:paraId="347EBD04" w14:textId="1B0538D1" w:rsidR="003844CB" w:rsidRDefault="003844CB" w:rsidP="00E915C3">
      <w:pPr>
        <w:pStyle w:val="Sansinterligne"/>
        <w:rPr>
          <w:lang w:val="en-US"/>
        </w:rPr>
      </w:pPr>
      <w:r w:rsidRPr="00C53D53">
        <w:rPr>
          <w:lang w:val="en-US"/>
        </w:rPr>
        <w:t xml:space="preserve">Create PDB </w:t>
      </w:r>
      <w:r w:rsidR="00C53D53" w:rsidRPr="00C53D53">
        <w:rPr>
          <w:lang w:val="en-US"/>
        </w:rPr>
        <w:t>–</w:t>
      </w:r>
      <w:r w:rsidRPr="00C53D53">
        <w:rPr>
          <w:lang w:val="en-US"/>
        </w:rPr>
        <w:t xml:space="preserve"> RMAN</w:t>
      </w:r>
      <w:r w:rsidR="008F324A">
        <w:rPr>
          <w:lang w:val="en-US"/>
        </w:rPr>
        <w:t>_</w:t>
      </w:r>
      <w:r w:rsidR="00450B1E">
        <w:rPr>
          <w:lang w:val="en-US"/>
        </w:rPr>
        <w:t>PDB</w:t>
      </w:r>
    </w:p>
    <w:p w14:paraId="3261742E" w14:textId="55C5C0F6" w:rsidR="00605131" w:rsidRPr="00C53D53" w:rsidRDefault="00605131" w:rsidP="00890E23">
      <w:pPr>
        <w:pStyle w:val="Paragraphedeliste"/>
        <w:rPr>
          <w:lang w:val="en-US"/>
        </w:rPr>
      </w:pPr>
      <w:r w:rsidRPr="00605131">
        <w:rPr>
          <w:lang w:val="en-US"/>
        </w:rPr>
        <w:t xml:space="preserve">SQL&gt; create pluggable database </w:t>
      </w:r>
      <w:proofErr w:type="spellStart"/>
      <w:r w:rsidRPr="00605131">
        <w:rPr>
          <w:lang w:val="en-US"/>
        </w:rPr>
        <w:t>rman_pdb</w:t>
      </w:r>
      <w:proofErr w:type="spellEnd"/>
      <w:r w:rsidRPr="00605131">
        <w:rPr>
          <w:lang w:val="en-US"/>
        </w:rPr>
        <w:t xml:space="preserve"> admin user PDBDBA identified by Oracle19;</w:t>
      </w:r>
    </w:p>
    <w:p w14:paraId="6F1BCE45" w14:textId="46677EA1" w:rsidR="00F23AB7" w:rsidRDefault="00F23AB7" w:rsidP="00890E23">
      <w:pPr>
        <w:pStyle w:val="Paragraphedeliste"/>
        <w:rPr>
          <w:lang w:val="en-US"/>
        </w:rPr>
      </w:pPr>
      <w:r w:rsidRPr="00F23AB7">
        <w:rPr>
          <w:lang w:val="en-US"/>
        </w:rPr>
        <w:t>Pluggable database created.</w:t>
      </w:r>
    </w:p>
    <w:p w14:paraId="0B71CAD2" w14:textId="77777777" w:rsidR="00F23AB7" w:rsidRDefault="00F23AB7" w:rsidP="00890E23">
      <w:pPr>
        <w:pStyle w:val="Paragraphedeliste"/>
        <w:rPr>
          <w:lang w:val="en-US"/>
        </w:rPr>
      </w:pPr>
    </w:p>
    <w:p w14:paraId="2D4DD345" w14:textId="3EF8EFFF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SQL&gt; alter session set container=</w:t>
      </w:r>
      <w:proofErr w:type="spellStart"/>
      <w:r w:rsidRPr="005F379F">
        <w:rPr>
          <w:lang w:val="en-US"/>
        </w:rPr>
        <w:t>rman_pdb</w:t>
      </w:r>
      <w:proofErr w:type="spellEnd"/>
      <w:r w:rsidRPr="005F379F">
        <w:rPr>
          <w:lang w:val="en-US"/>
        </w:rPr>
        <w:t>;</w:t>
      </w:r>
    </w:p>
    <w:p w14:paraId="5838E9F8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Session altered.</w:t>
      </w:r>
    </w:p>
    <w:p w14:paraId="1A74B021" w14:textId="77777777" w:rsidR="005F379F" w:rsidRPr="005F379F" w:rsidRDefault="005F379F" w:rsidP="00890E23">
      <w:pPr>
        <w:pStyle w:val="Paragraphedeliste"/>
        <w:rPr>
          <w:lang w:val="en-US"/>
        </w:rPr>
      </w:pPr>
    </w:p>
    <w:p w14:paraId="09959E16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SQL&gt; show </w:t>
      </w:r>
      <w:proofErr w:type="spellStart"/>
      <w:r w:rsidRPr="005F379F">
        <w:rPr>
          <w:lang w:val="en-US"/>
        </w:rPr>
        <w:t>con_name</w:t>
      </w:r>
      <w:proofErr w:type="spellEnd"/>
    </w:p>
    <w:p w14:paraId="2C0A53BC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CON_NAME</w:t>
      </w:r>
    </w:p>
    <w:p w14:paraId="233B263F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------------------------------</w:t>
      </w:r>
    </w:p>
    <w:p w14:paraId="2F36F549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RMAN_PDB</w:t>
      </w:r>
    </w:p>
    <w:p w14:paraId="61302639" w14:textId="77777777" w:rsidR="00F23AB7" w:rsidRDefault="00F23AB7" w:rsidP="00890E23">
      <w:pPr>
        <w:pStyle w:val="Paragraphedeliste"/>
        <w:rPr>
          <w:lang w:val="en-US"/>
        </w:rPr>
      </w:pPr>
    </w:p>
    <w:p w14:paraId="6A6CC669" w14:textId="23ED49AD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SQL&gt; startup</w:t>
      </w:r>
    </w:p>
    <w:p w14:paraId="6A04A2A1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Pluggable Database opened.</w:t>
      </w:r>
    </w:p>
    <w:p w14:paraId="536A18BB" w14:textId="77777777" w:rsidR="00F23AB7" w:rsidRDefault="00F23AB7" w:rsidP="00890E23">
      <w:pPr>
        <w:pStyle w:val="Paragraphedeliste"/>
        <w:rPr>
          <w:lang w:val="en-US"/>
        </w:rPr>
      </w:pPr>
    </w:p>
    <w:p w14:paraId="4EDFD753" w14:textId="0F37314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SQL&gt; show </w:t>
      </w:r>
      <w:proofErr w:type="spellStart"/>
      <w:r w:rsidRPr="005F379F">
        <w:rPr>
          <w:lang w:val="en-US"/>
        </w:rPr>
        <w:t>pdbs</w:t>
      </w:r>
      <w:proofErr w:type="spellEnd"/>
    </w:p>
    <w:p w14:paraId="4D00D274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    CON_ID CON_NAME                       OPEN </w:t>
      </w:r>
      <w:proofErr w:type="gramStart"/>
      <w:r w:rsidRPr="005F379F">
        <w:rPr>
          <w:lang w:val="en-US"/>
        </w:rPr>
        <w:t>MODE  RESTRICTED</w:t>
      </w:r>
      <w:proofErr w:type="gramEnd"/>
    </w:p>
    <w:p w14:paraId="3396896D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---------- ------------------------------ ---------- ----------</w:t>
      </w:r>
    </w:p>
    <w:p w14:paraId="3122F9E8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         3 RMAN_PDB                       READ WRITE NO</w:t>
      </w:r>
    </w:p>
    <w:p w14:paraId="14F21F35" w14:textId="77777777" w:rsidR="00F23AB7" w:rsidRDefault="00F23AB7" w:rsidP="00890E23">
      <w:pPr>
        <w:pStyle w:val="Paragraphedeliste"/>
        <w:rPr>
          <w:lang w:val="en-US"/>
        </w:rPr>
      </w:pPr>
    </w:p>
    <w:p w14:paraId="25DA14EC" w14:textId="088C99BA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SQL&gt; alter pluggable database save state;</w:t>
      </w:r>
    </w:p>
    <w:p w14:paraId="76600642" w14:textId="43E66097" w:rsidR="00605131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Pluggable database altered.</w:t>
      </w:r>
    </w:p>
    <w:p w14:paraId="44056DE0" w14:textId="1E8884EC" w:rsidR="00C53D53" w:rsidRDefault="00C53D53" w:rsidP="00890E23">
      <w:pPr>
        <w:pStyle w:val="Paragraphedeliste"/>
        <w:rPr>
          <w:lang w:val="en-US"/>
        </w:rPr>
      </w:pPr>
      <w:r>
        <w:rPr>
          <w:lang w:val="en-US"/>
        </w:rPr>
        <w:t>Connect to PDB</w:t>
      </w:r>
    </w:p>
    <w:p w14:paraId="24354CBE" w14:textId="77777777" w:rsidR="00605131" w:rsidRDefault="00605131" w:rsidP="00890E23">
      <w:pPr>
        <w:pStyle w:val="Paragraphedeliste"/>
        <w:rPr>
          <w:lang w:val="en-US"/>
        </w:rPr>
      </w:pPr>
    </w:p>
    <w:p w14:paraId="790564BD" w14:textId="0AAE016D" w:rsidR="00C53D53" w:rsidRDefault="006F3A1B" w:rsidP="00890E23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C53D53">
        <w:rPr>
          <w:lang w:val="en-US"/>
        </w:rPr>
        <w:t xml:space="preserve">Create tablespace </w:t>
      </w:r>
      <w:proofErr w:type="spellStart"/>
      <w:r w:rsidR="00C53D53">
        <w:rPr>
          <w:lang w:val="en-US"/>
        </w:rPr>
        <w:t>TBS_rman</w:t>
      </w:r>
      <w:proofErr w:type="spellEnd"/>
      <w:r w:rsidR="00C53D53">
        <w:rPr>
          <w:lang w:val="en-US"/>
        </w:rPr>
        <w:t>;</w:t>
      </w:r>
    </w:p>
    <w:p w14:paraId="14C67808" w14:textId="080DD582" w:rsidR="00F23AB7" w:rsidRDefault="006F3A1B" w:rsidP="00890E23">
      <w:pPr>
        <w:pStyle w:val="Paragraphedeliste"/>
        <w:rPr>
          <w:lang w:val="en-US"/>
        </w:rPr>
      </w:pPr>
      <w:r w:rsidRPr="006F3A1B">
        <w:rPr>
          <w:lang w:val="en-US"/>
        </w:rPr>
        <w:t>Tablespace created.</w:t>
      </w:r>
    </w:p>
    <w:p w14:paraId="61D457F0" w14:textId="77777777" w:rsidR="00F23AB7" w:rsidRDefault="00F23AB7" w:rsidP="00890E23">
      <w:pPr>
        <w:pStyle w:val="Paragraphedeliste"/>
        <w:rPr>
          <w:lang w:val="en-US"/>
        </w:rPr>
      </w:pPr>
    </w:p>
    <w:p w14:paraId="53E2D753" w14:textId="29530D66" w:rsidR="00C53D53" w:rsidRDefault="000B71C2" w:rsidP="00890E23">
      <w:pPr>
        <w:pStyle w:val="Paragraphedeliste"/>
        <w:rPr>
          <w:lang w:val="en-US"/>
        </w:rPr>
      </w:pPr>
      <w:r w:rsidRPr="000B71C2">
        <w:rPr>
          <w:lang w:val="en-US"/>
        </w:rPr>
        <w:t xml:space="preserve">SQL&gt; Create user </w:t>
      </w:r>
      <w:proofErr w:type="spellStart"/>
      <w:r w:rsidRPr="000B71C2">
        <w:rPr>
          <w:lang w:val="en-US"/>
        </w:rPr>
        <w:t>rman</w:t>
      </w:r>
      <w:proofErr w:type="spellEnd"/>
      <w:r w:rsidRPr="000B71C2">
        <w:rPr>
          <w:lang w:val="en-US"/>
        </w:rPr>
        <w:t xml:space="preserve"> identified by "</w:t>
      </w:r>
      <w:proofErr w:type="spellStart"/>
      <w:r w:rsidRPr="000B71C2">
        <w:rPr>
          <w:lang w:val="en-US"/>
        </w:rPr>
        <w:t>rman</w:t>
      </w:r>
      <w:proofErr w:type="spellEnd"/>
      <w:r w:rsidRPr="000B71C2">
        <w:rPr>
          <w:lang w:val="en-US"/>
        </w:rPr>
        <w:t xml:space="preserve">" default tablespace </w:t>
      </w:r>
      <w:proofErr w:type="spellStart"/>
      <w:r w:rsidRPr="000B71C2">
        <w:rPr>
          <w:lang w:val="en-US"/>
        </w:rPr>
        <w:t>tbs_rman</w:t>
      </w:r>
      <w:proofErr w:type="spellEnd"/>
      <w:r w:rsidRPr="000B71C2">
        <w:rPr>
          <w:lang w:val="en-US"/>
        </w:rPr>
        <w:t>;</w:t>
      </w:r>
    </w:p>
    <w:p w14:paraId="7235C6C3" w14:textId="00B50079" w:rsidR="000B71C2" w:rsidRDefault="000B71C2" w:rsidP="00890E23">
      <w:pPr>
        <w:pStyle w:val="Paragraphedeliste"/>
        <w:rPr>
          <w:lang w:val="en-US"/>
        </w:rPr>
      </w:pPr>
      <w:r w:rsidRPr="000B71C2">
        <w:rPr>
          <w:lang w:val="en-US"/>
        </w:rPr>
        <w:t>User created.</w:t>
      </w:r>
    </w:p>
    <w:p w14:paraId="3ADFC5EC" w14:textId="6D6F169B" w:rsidR="000B71C2" w:rsidRPr="003E2058" w:rsidRDefault="00346BCD" w:rsidP="00890E23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3E2058" w:rsidRPr="003E2058">
        <w:rPr>
          <w:lang w:val="en-US"/>
        </w:rPr>
        <w:t xml:space="preserve">Alter user </w:t>
      </w:r>
      <w:proofErr w:type="spellStart"/>
      <w:r w:rsidR="003E2058" w:rsidRPr="003E2058">
        <w:rPr>
          <w:lang w:val="en-US"/>
        </w:rPr>
        <w:t>rman</w:t>
      </w:r>
      <w:proofErr w:type="spellEnd"/>
      <w:r w:rsidR="003E2058" w:rsidRPr="003E2058">
        <w:rPr>
          <w:lang w:val="en-US"/>
        </w:rPr>
        <w:t xml:space="preserve"> quota unlimited</w:t>
      </w:r>
      <w:r w:rsidR="003E2058">
        <w:rPr>
          <w:lang w:val="en-US"/>
        </w:rPr>
        <w:t xml:space="preserve"> on </w:t>
      </w:r>
      <w:proofErr w:type="spellStart"/>
      <w:r>
        <w:rPr>
          <w:lang w:val="en-US"/>
        </w:rPr>
        <w:t>tbs_rman</w:t>
      </w:r>
      <w:proofErr w:type="spellEnd"/>
      <w:r>
        <w:rPr>
          <w:lang w:val="en-US"/>
        </w:rPr>
        <w:t>;</w:t>
      </w:r>
    </w:p>
    <w:p w14:paraId="518352FE" w14:textId="704A1500" w:rsidR="003E2058" w:rsidRDefault="00346BCD" w:rsidP="00890E23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3E2058" w:rsidRPr="003E2058">
        <w:rPr>
          <w:lang w:val="en-US"/>
        </w:rPr>
        <w:t xml:space="preserve">GRANT </w:t>
      </w:r>
      <w:proofErr w:type="spellStart"/>
      <w:r w:rsidR="003E2058" w:rsidRPr="003E2058">
        <w:rPr>
          <w:lang w:val="en-US"/>
        </w:rPr>
        <w:t>recovery_catalog_owner</w:t>
      </w:r>
      <w:proofErr w:type="spellEnd"/>
      <w:r w:rsidR="003E2058" w:rsidRPr="003E2058">
        <w:rPr>
          <w:lang w:val="en-US"/>
        </w:rPr>
        <w:t xml:space="preserve"> TO</w:t>
      </w:r>
      <w:r w:rsidR="003E2058">
        <w:rPr>
          <w:lang w:val="en-US"/>
        </w:rPr>
        <w:t xml:space="preserve"> </w:t>
      </w:r>
      <w:proofErr w:type="spellStart"/>
      <w:r w:rsidR="003E2058">
        <w:rPr>
          <w:lang w:val="en-US"/>
        </w:rPr>
        <w:t>rman</w:t>
      </w:r>
      <w:proofErr w:type="spellEnd"/>
      <w:r w:rsidR="003E2058">
        <w:rPr>
          <w:lang w:val="en-US"/>
        </w:rPr>
        <w:t>;</w:t>
      </w:r>
    </w:p>
    <w:p w14:paraId="65149B0E" w14:textId="77777777" w:rsidR="004C49C8" w:rsidRDefault="004C49C8" w:rsidP="00890E23">
      <w:pPr>
        <w:pStyle w:val="Paragraphedeliste"/>
        <w:rPr>
          <w:lang w:val="en-US"/>
        </w:rPr>
      </w:pPr>
    </w:p>
    <w:p w14:paraId="727B9C8A" w14:textId="531B1A30" w:rsidR="00C53D53" w:rsidRDefault="000B71C2" w:rsidP="00890E23">
      <w:pPr>
        <w:pStyle w:val="Paragraphedeliste"/>
      </w:pPr>
      <w:r>
        <w:t xml:space="preserve">$ </w:t>
      </w:r>
      <w:proofErr w:type="spellStart"/>
      <w:r w:rsidR="00C53D53">
        <w:t>r</w:t>
      </w:r>
      <w:r w:rsidR="00C53D53" w:rsidRPr="00C53D53">
        <w:t>man</w:t>
      </w:r>
      <w:proofErr w:type="spellEnd"/>
      <w:r w:rsidR="00C53D53" w:rsidRPr="00C53D53">
        <w:t xml:space="preserve"> </w:t>
      </w:r>
      <w:proofErr w:type="spellStart"/>
      <w:r w:rsidR="00C53D53" w:rsidRPr="00C53D53">
        <w:t>catalog</w:t>
      </w:r>
      <w:proofErr w:type="spellEnd"/>
      <w:r w:rsidR="00C53D53" w:rsidRPr="00C53D53">
        <w:t xml:space="preserve"> </w:t>
      </w:r>
      <w:proofErr w:type="spellStart"/>
      <w:r w:rsidR="00C53D53" w:rsidRPr="00C53D53">
        <w:t>rman</w:t>
      </w:r>
      <w:proofErr w:type="spellEnd"/>
      <w:r w:rsidR="00C53D53" w:rsidRPr="00C53D53">
        <w:t>/</w:t>
      </w:r>
      <w:proofErr w:type="spellStart"/>
      <w:r>
        <w:t>rman</w:t>
      </w:r>
      <w:r w:rsidR="00C53D53" w:rsidRPr="00C53D53">
        <w:t>@r</w:t>
      </w:r>
      <w:r w:rsidR="00C53D53">
        <w:t>man_catalog</w:t>
      </w:r>
      <w:proofErr w:type="spellEnd"/>
    </w:p>
    <w:p w14:paraId="4A460464" w14:textId="2442A66A" w:rsidR="00C53D53" w:rsidRDefault="00C53D53" w:rsidP="00890E23">
      <w:pPr>
        <w:pStyle w:val="Paragraphedeliste"/>
      </w:pPr>
      <w:r>
        <w:t xml:space="preserve">RMAN&gt;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catalog</w:t>
      </w:r>
      <w:proofErr w:type="spellEnd"/>
      <w:r>
        <w:t> ;</w:t>
      </w:r>
    </w:p>
    <w:p w14:paraId="2BF70195" w14:textId="5065A215" w:rsidR="00C53D53" w:rsidRDefault="004C49C8" w:rsidP="00890E23">
      <w:pPr>
        <w:pStyle w:val="Paragraphedeliste"/>
      </w:pPr>
      <w:proofErr w:type="spellStart"/>
      <w:proofErr w:type="gramStart"/>
      <w:r w:rsidRPr="004C49C8">
        <w:t>recovery</w:t>
      </w:r>
      <w:proofErr w:type="spellEnd"/>
      <w:proofErr w:type="gramEnd"/>
      <w:r w:rsidRPr="004C49C8">
        <w:t xml:space="preserve"> </w:t>
      </w:r>
      <w:proofErr w:type="spellStart"/>
      <w:r w:rsidRPr="004C49C8">
        <w:t>catalog</w:t>
      </w:r>
      <w:proofErr w:type="spellEnd"/>
      <w:r w:rsidRPr="004C49C8">
        <w:t xml:space="preserve"> </w:t>
      </w:r>
      <w:proofErr w:type="spellStart"/>
      <w:r w:rsidRPr="004C49C8">
        <w:t>created</w:t>
      </w:r>
      <w:proofErr w:type="spellEnd"/>
    </w:p>
    <w:p w14:paraId="6607E681" w14:textId="27A9BC00" w:rsidR="00712AB0" w:rsidRDefault="00712AB0" w:rsidP="00E915C3">
      <w:pPr>
        <w:pStyle w:val="Sansinterligne"/>
      </w:pPr>
    </w:p>
    <w:p w14:paraId="359E271D" w14:textId="4214636D" w:rsidR="0057610E" w:rsidRDefault="0057610E" w:rsidP="00E915C3">
      <w:pPr>
        <w:pStyle w:val="Sansinterligne"/>
        <w:rPr>
          <w:lang w:val="en-US"/>
        </w:rPr>
      </w:pPr>
      <w:r w:rsidRPr="0057610E">
        <w:rPr>
          <w:lang w:val="en-US"/>
        </w:rPr>
        <w:t xml:space="preserve">Add to </w:t>
      </w:r>
      <w:proofErr w:type="spellStart"/>
      <w:r w:rsidRPr="0057610E">
        <w:rPr>
          <w:lang w:val="en-US"/>
        </w:rPr>
        <w:t>tnsnames.ora</w:t>
      </w:r>
      <w:proofErr w:type="spellEnd"/>
      <w:r w:rsidRPr="0057610E">
        <w:rPr>
          <w:lang w:val="en-US"/>
        </w:rPr>
        <w:t xml:space="preserve"> (o</w:t>
      </w:r>
      <w:r>
        <w:rPr>
          <w:lang w:val="en-US"/>
        </w:rPr>
        <w:t>n ora10 et ora11)</w:t>
      </w:r>
    </w:p>
    <w:p w14:paraId="2337198D" w14:textId="22C10CAC" w:rsidR="0057610E" w:rsidRDefault="0057610E" w:rsidP="0027221C">
      <w:pPr>
        <w:pStyle w:val="Paragraphedeliste"/>
        <w:rPr>
          <w:lang w:val="en-US"/>
        </w:rPr>
      </w:pPr>
      <w:r w:rsidRPr="0057610E">
        <w:rPr>
          <w:lang w:val="en-US"/>
        </w:rPr>
        <w:t>RMAN_CATALOG</w:t>
      </w:r>
      <w:proofErr w:type="gramStart"/>
      <w:r w:rsidRPr="0057610E">
        <w:rPr>
          <w:lang w:val="en-US"/>
        </w:rPr>
        <w:t>=(</w:t>
      </w:r>
      <w:proofErr w:type="gramEnd"/>
      <w:r w:rsidRPr="0057610E">
        <w:rPr>
          <w:lang w:val="en-US"/>
        </w:rPr>
        <w:t>DESCRIPTION=(ADDRESS_LIST=(ADDRESS=(PROTOCOL=</w:t>
      </w:r>
      <w:proofErr w:type="spellStart"/>
      <w:r w:rsidRPr="0057610E">
        <w:rPr>
          <w:lang w:val="en-US"/>
        </w:rPr>
        <w:t>tcp</w:t>
      </w:r>
      <w:proofErr w:type="spellEnd"/>
      <w:r w:rsidRPr="0057610E">
        <w:rPr>
          <w:lang w:val="en-US"/>
        </w:rPr>
        <w:t>) (HOST=sfhvora11.adi.adies.lan) (PORT=1541)))(CONNECT_DATA= (</w:t>
      </w:r>
      <w:proofErr w:type="spellStart"/>
      <w:r w:rsidRPr="0057610E">
        <w:rPr>
          <w:lang w:val="en-US"/>
        </w:rPr>
        <w:t>Service_name</w:t>
      </w:r>
      <w:proofErr w:type="spellEnd"/>
      <w:r w:rsidRPr="0057610E">
        <w:rPr>
          <w:lang w:val="en-US"/>
        </w:rPr>
        <w:t>=RMAN_PDB)))</w:t>
      </w:r>
    </w:p>
    <w:p w14:paraId="630FD6C8" w14:textId="77777777" w:rsidR="0057610E" w:rsidRPr="0057610E" w:rsidRDefault="0057610E" w:rsidP="00E915C3">
      <w:pPr>
        <w:pStyle w:val="Sansinterligne"/>
        <w:rPr>
          <w:lang w:val="en-US"/>
        </w:rPr>
      </w:pPr>
    </w:p>
    <w:p w14:paraId="49EFDD11" w14:textId="0103521D" w:rsidR="00712AB0" w:rsidRDefault="00712AB0" w:rsidP="00E915C3">
      <w:pPr>
        <w:pStyle w:val="Sansinterligne"/>
      </w:pPr>
      <w:r>
        <w:t xml:space="preserve">Configure </w:t>
      </w:r>
      <w:proofErr w:type="spellStart"/>
      <w:r w:rsidR="007A666A">
        <w:t>catalog</w:t>
      </w:r>
      <w:proofErr w:type="spellEnd"/>
      <w:r w:rsidR="007A666A">
        <w:t xml:space="preserve"> login in </w:t>
      </w:r>
      <w:proofErr w:type="spellStart"/>
      <w:r w:rsidR="007A666A">
        <w:t>BasEnv</w:t>
      </w:r>
      <w:proofErr w:type="spellEnd"/>
      <w:r w:rsidR="007A666A">
        <w:t> </w:t>
      </w:r>
      <w:r w:rsidR="0057610E">
        <w:t>(sur ora10 et ora11)</w:t>
      </w:r>
      <w:r w:rsidR="007A666A">
        <w:t>:</w:t>
      </w:r>
    </w:p>
    <w:p w14:paraId="6E713750" w14:textId="77777777" w:rsidR="007A666A" w:rsidRDefault="007A666A" w:rsidP="00E915C3">
      <w:pPr>
        <w:pStyle w:val="Sansinterligne"/>
      </w:pPr>
    </w:p>
    <w:p w14:paraId="61F2ED69" w14:textId="72478EDF" w:rsidR="007A666A" w:rsidRDefault="006E70E2" w:rsidP="007A666A">
      <w:pPr>
        <w:pStyle w:val="Sansinterligne"/>
      </w:pPr>
      <w:r>
        <w:t xml:space="preserve">Ajouter à </w:t>
      </w:r>
      <w:r w:rsidR="007A666A">
        <w:t>/u01/</w:t>
      </w:r>
      <w:proofErr w:type="spellStart"/>
      <w:r w:rsidR="007A666A">
        <w:t>app</w:t>
      </w:r>
      <w:proofErr w:type="spellEnd"/>
      <w:r w:rsidR="007A666A">
        <w:t>/oracle/</w:t>
      </w:r>
      <w:proofErr w:type="spellStart"/>
      <w:r w:rsidR="007A666A">
        <w:t>tvdtoolbox</w:t>
      </w:r>
      <w:proofErr w:type="spellEnd"/>
      <w:r w:rsidR="007A666A">
        <w:t>/</w:t>
      </w:r>
      <w:proofErr w:type="spellStart"/>
      <w:r w:rsidR="007A666A">
        <w:t>dba</w:t>
      </w:r>
      <w:proofErr w:type="spellEnd"/>
      <w:r w:rsidR="007A666A">
        <w:t>/</w:t>
      </w:r>
      <w:proofErr w:type="spellStart"/>
      <w:r w:rsidR="007A666A">
        <w:t>etc</w:t>
      </w:r>
      <w:proofErr w:type="spellEnd"/>
      <w:r w:rsidR="007A666A">
        <w:t>/</w:t>
      </w:r>
      <w:proofErr w:type="spellStart"/>
      <w:r w:rsidR="007A666A">
        <w:t>basenv.conf</w:t>
      </w:r>
      <w:proofErr w:type="spellEnd"/>
      <w:r w:rsidR="0027221C">
        <w:t> :</w:t>
      </w:r>
    </w:p>
    <w:p w14:paraId="450BE0F8" w14:textId="33CE17A6" w:rsidR="007A666A" w:rsidRDefault="007A666A" w:rsidP="0027221C">
      <w:pPr>
        <w:pStyle w:val="Paragraphedeliste"/>
      </w:pPr>
      <w:proofErr w:type="spellStart"/>
      <w:proofErr w:type="gramStart"/>
      <w:r>
        <w:t>catalog</w:t>
      </w:r>
      <w:proofErr w:type="spellEnd"/>
      <w:proofErr w:type="gramEnd"/>
      <w:r>
        <w:t>='</w:t>
      </w:r>
      <w:proofErr w:type="spellStart"/>
      <w:r>
        <w:t>catalog</w:t>
      </w:r>
      <w:proofErr w:type="spellEnd"/>
      <w:r>
        <w:t xml:space="preserve"> </w:t>
      </w:r>
      <w:proofErr w:type="spellStart"/>
      <w:r>
        <w:t>rman</w:t>
      </w:r>
      <w:proofErr w:type="spellEnd"/>
      <w:r>
        <w:t>/</w:t>
      </w:r>
      <w:proofErr w:type="spellStart"/>
      <w:r>
        <w:t>rman@rman_catalog</w:t>
      </w:r>
      <w:proofErr w:type="spellEnd"/>
      <w:r>
        <w:t>'</w:t>
      </w:r>
    </w:p>
    <w:p w14:paraId="046E0B08" w14:textId="0CA9EF93" w:rsidR="00C360F7" w:rsidRDefault="00C360F7" w:rsidP="007A666A">
      <w:pPr>
        <w:pStyle w:val="Sansinterligne"/>
      </w:pPr>
    </w:p>
    <w:p w14:paraId="6E58A0AF" w14:textId="0E8025F6" w:rsidR="00C360F7" w:rsidRDefault="00C360F7" w:rsidP="007A666A">
      <w:pPr>
        <w:pStyle w:val="Sansinterligne"/>
      </w:pPr>
      <w:r>
        <w:t xml:space="preserve">Pour chaque CDB primaire, enregistrer dans le </w:t>
      </w:r>
      <w:proofErr w:type="spellStart"/>
      <w:r>
        <w:t>catalog</w:t>
      </w:r>
      <w:proofErr w:type="spellEnd"/>
    </w:p>
    <w:p w14:paraId="653CFC12" w14:textId="1E69BDEC" w:rsidR="00C360F7" w:rsidRDefault="00C360F7" w:rsidP="0027221C">
      <w:pPr>
        <w:pStyle w:val="Paragraphedeliste"/>
      </w:pPr>
      <w:r>
        <w:t xml:space="preserve">$ </w:t>
      </w:r>
      <w:proofErr w:type="spellStart"/>
      <w:r>
        <w:t>CDB_SPxx</w:t>
      </w:r>
      <w:proofErr w:type="spellEnd"/>
    </w:p>
    <w:p w14:paraId="59A7D8DB" w14:textId="05CB9FEB" w:rsidR="00C360F7" w:rsidRDefault="00C360F7" w:rsidP="0027221C">
      <w:pPr>
        <w:pStyle w:val="Paragraphedeliste"/>
      </w:pPr>
      <w:r>
        <w:t xml:space="preserve">$ </w:t>
      </w:r>
      <w:proofErr w:type="spellStart"/>
      <w:r>
        <w:t>rmanch</w:t>
      </w:r>
      <w:proofErr w:type="spellEnd"/>
    </w:p>
    <w:p w14:paraId="4E714AE2" w14:textId="77777777" w:rsidR="001D7373" w:rsidRPr="001D7373" w:rsidRDefault="001D7373" w:rsidP="0027221C">
      <w:pPr>
        <w:pStyle w:val="Paragraphedeliste"/>
        <w:rPr>
          <w:lang w:val="en-US"/>
        </w:rPr>
      </w:pPr>
      <w:r w:rsidRPr="001D7373">
        <w:rPr>
          <w:lang w:val="en-US"/>
        </w:rPr>
        <w:t>RMAN&gt; register database;</w:t>
      </w:r>
    </w:p>
    <w:p w14:paraId="5C753260" w14:textId="77777777" w:rsidR="001D7373" w:rsidRPr="00541E57" w:rsidRDefault="001D7373" w:rsidP="0027221C">
      <w:pPr>
        <w:pStyle w:val="Paragraphedeliste"/>
        <w:rPr>
          <w:color w:val="2E74B5" w:themeColor="accent1" w:themeShade="BF"/>
          <w:lang w:val="en-US"/>
        </w:rPr>
      </w:pPr>
      <w:r w:rsidRPr="00541E57">
        <w:rPr>
          <w:color w:val="2E74B5" w:themeColor="accent1" w:themeShade="BF"/>
          <w:lang w:val="en-US"/>
        </w:rPr>
        <w:t>database registered in recovery catalog</w:t>
      </w:r>
    </w:p>
    <w:p w14:paraId="171A6D03" w14:textId="77777777" w:rsidR="001D7373" w:rsidRPr="00541E57" w:rsidRDefault="001D7373" w:rsidP="0027221C">
      <w:pPr>
        <w:pStyle w:val="Paragraphedeliste"/>
        <w:rPr>
          <w:color w:val="2E74B5" w:themeColor="accent1" w:themeShade="BF"/>
          <w:lang w:val="en-US"/>
        </w:rPr>
      </w:pPr>
      <w:r w:rsidRPr="00541E57">
        <w:rPr>
          <w:color w:val="2E74B5" w:themeColor="accent1" w:themeShade="BF"/>
          <w:lang w:val="en-US"/>
        </w:rPr>
        <w:t>starting full resync of recovery catalog</w:t>
      </w:r>
    </w:p>
    <w:p w14:paraId="6FC2AE5E" w14:textId="6BD4C149" w:rsidR="00C360F7" w:rsidRPr="00541E57" w:rsidRDefault="001D7373" w:rsidP="0027221C">
      <w:pPr>
        <w:pStyle w:val="Paragraphedeliste"/>
        <w:rPr>
          <w:color w:val="2E74B5" w:themeColor="accent1" w:themeShade="BF"/>
        </w:rPr>
      </w:pPr>
      <w:proofErr w:type="gramStart"/>
      <w:r w:rsidRPr="00541E57">
        <w:rPr>
          <w:color w:val="2E74B5" w:themeColor="accent1" w:themeShade="BF"/>
        </w:rPr>
        <w:t>full</w:t>
      </w:r>
      <w:proofErr w:type="gramEnd"/>
      <w:r w:rsidRPr="00541E57">
        <w:rPr>
          <w:color w:val="2E74B5" w:themeColor="accent1" w:themeShade="BF"/>
        </w:rPr>
        <w:t xml:space="preserve"> </w:t>
      </w:r>
      <w:proofErr w:type="spellStart"/>
      <w:r w:rsidRPr="00541E57">
        <w:rPr>
          <w:color w:val="2E74B5" w:themeColor="accent1" w:themeShade="BF"/>
        </w:rPr>
        <w:t>resync</w:t>
      </w:r>
      <w:proofErr w:type="spellEnd"/>
      <w:r w:rsidRPr="00541E57">
        <w:rPr>
          <w:color w:val="2E74B5" w:themeColor="accent1" w:themeShade="BF"/>
        </w:rPr>
        <w:t xml:space="preserve"> </w:t>
      </w:r>
      <w:proofErr w:type="spellStart"/>
      <w:r w:rsidRPr="00541E57">
        <w:rPr>
          <w:color w:val="2E74B5" w:themeColor="accent1" w:themeShade="BF"/>
        </w:rPr>
        <w:t>complete</w:t>
      </w:r>
      <w:proofErr w:type="spellEnd"/>
    </w:p>
    <w:p w14:paraId="73C6C239" w14:textId="61D06F83" w:rsidR="003844CB" w:rsidRDefault="003844CB" w:rsidP="00E915C3">
      <w:pPr>
        <w:pStyle w:val="Sansinterligne"/>
      </w:pPr>
    </w:p>
    <w:p w14:paraId="20EF9185" w14:textId="77777777" w:rsidR="00541E57" w:rsidRDefault="00541E57" w:rsidP="00183132">
      <w:pPr>
        <w:pStyle w:val="Titre"/>
        <w:rPr>
          <w:lang w:val="en-US"/>
        </w:rPr>
      </w:pPr>
    </w:p>
    <w:p w14:paraId="21AE5251" w14:textId="77777777" w:rsidR="00541E57" w:rsidRDefault="00541E57" w:rsidP="00183132">
      <w:pPr>
        <w:pStyle w:val="Titre"/>
        <w:rPr>
          <w:lang w:val="en-US"/>
        </w:rPr>
      </w:pPr>
    </w:p>
    <w:p w14:paraId="5276387F" w14:textId="297E02E1" w:rsidR="0081264D" w:rsidRDefault="005175D6" w:rsidP="00183132">
      <w:pPr>
        <w:pStyle w:val="Titre"/>
        <w:rPr>
          <w:lang w:val="en-US"/>
        </w:rPr>
      </w:pPr>
      <w:r>
        <w:rPr>
          <w:lang w:val="en-US"/>
        </w:rPr>
        <w:lastRenderedPageBreak/>
        <w:t>Patch DB</w:t>
      </w:r>
      <w:r w:rsidR="00183132">
        <w:rPr>
          <w:lang w:val="en-US"/>
        </w:rPr>
        <w:t xml:space="preserve"> Oracle 19.13 - October 2021</w:t>
      </w:r>
    </w:p>
    <w:p w14:paraId="302F14DF" w14:textId="2AD2EF49" w:rsidR="00183132" w:rsidRDefault="00183132" w:rsidP="00183132">
      <w:pPr>
        <w:pStyle w:val="Paragraphedeliste"/>
      </w:pPr>
    </w:p>
    <w:p w14:paraId="79328D78" w14:textId="4E25F332" w:rsidR="00744267" w:rsidRDefault="00744267" w:rsidP="00744267">
      <w:r>
        <w:t>Dans chaque Serveu</w:t>
      </w:r>
      <w:r w:rsidR="00541E57">
        <w:t>r</w:t>
      </w:r>
      <w:r w:rsidR="005209CA">
        <w:t xml:space="preserve">, </w:t>
      </w:r>
      <w:proofErr w:type="spellStart"/>
      <w:r w:rsidR="005209CA">
        <w:t>shutdown</w:t>
      </w:r>
      <w:proofErr w:type="spellEnd"/>
      <w:r w:rsidR="005209CA">
        <w:t xml:space="preserve"> des bases et patcher binaires</w:t>
      </w:r>
      <w:r>
        <w:t> :</w:t>
      </w:r>
    </w:p>
    <w:p w14:paraId="7214DA64" w14:textId="5E384800" w:rsidR="000E0C46" w:rsidRPr="00183132" w:rsidRDefault="000E0C46" w:rsidP="00183132">
      <w:pPr>
        <w:pStyle w:val="Paragraphedeliste"/>
      </w:pPr>
      <w:r w:rsidRPr="00183132">
        <w:t>Cd ~/</w:t>
      </w:r>
      <w:proofErr w:type="spellStart"/>
      <w:r w:rsidRPr="00183132">
        <w:t>Tvd</w:t>
      </w:r>
      <w:proofErr w:type="spellEnd"/>
    </w:p>
    <w:p w14:paraId="2C21084E" w14:textId="385408A6" w:rsidR="000E0C46" w:rsidRPr="00183132" w:rsidRDefault="000E0C46" w:rsidP="00183132">
      <w:pPr>
        <w:pStyle w:val="Paragraphedeliste"/>
      </w:pPr>
      <w:proofErr w:type="spellStart"/>
      <w:proofErr w:type="gramStart"/>
      <w:r w:rsidRPr="00183132">
        <w:t>unzip</w:t>
      </w:r>
      <w:proofErr w:type="spellEnd"/>
      <w:proofErr w:type="gramEnd"/>
      <w:r w:rsidRPr="00183132">
        <w:t xml:space="preserve"> p6880880_210000_Linux-x86-64.zip -d $ORACLE_HOME</w:t>
      </w:r>
    </w:p>
    <w:p w14:paraId="0ADC8719" w14:textId="62580CA2" w:rsidR="000E0C46" w:rsidRPr="00183132" w:rsidRDefault="008C1E0E" w:rsidP="00183132">
      <w:pPr>
        <w:pStyle w:val="Paragraphedeliste"/>
      </w:pPr>
      <w:proofErr w:type="spellStart"/>
      <w:proofErr w:type="gramStart"/>
      <w:r w:rsidRPr="00183132">
        <w:t>unzip</w:t>
      </w:r>
      <w:proofErr w:type="spellEnd"/>
      <w:proofErr w:type="gramEnd"/>
      <w:r w:rsidRPr="00183132">
        <w:t xml:space="preserve"> -q p33192793_190000_Linux-x86-64.zip</w:t>
      </w:r>
    </w:p>
    <w:p w14:paraId="68A1A376" w14:textId="0FCBE171" w:rsidR="003B7252" w:rsidRPr="00183132" w:rsidRDefault="003B7252" w:rsidP="00183132">
      <w:pPr>
        <w:pStyle w:val="Paragraphedeliste"/>
      </w:pPr>
      <w:proofErr w:type="spellStart"/>
      <w:r w:rsidRPr="00183132">
        <w:t>db.ksh</w:t>
      </w:r>
      <w:proofErr w:type="spellEnd"/>
      <w:r w:rsidRPr="00183132">
        <w:t xml:space="preserve"> stop -p 4 $(</w:t>
      </w:r>
      <w:proofErr w:type="spellStart"/>
      <w:r w:rsidRPr="00183132">
        <w:t>grep</w:t>
      </w:r>
      <w:proofErr w:type="spellEnd"/>
      <w:r w:rsidRPr="00183132">
        <w:t xml:space="preserve"> CDB /</w:t>
      </w:r>
      <w:proofErr w:type="spellStart"/>
      <w:r w:rsidRPr="00183132">
        <w:t>etc</w:t>
      </w:r>
      <w:proofErr w:type="spellEnd"/>
      <w:r w:rsidRPr="00183132">
        <w:t>/</w:t>
      </w:r>
      <w:proofErr w:type="spellStart"/>
      <w:r w:rsidRPr="00183132">
        <w:t>oratab</w:t>
      </w:r>
      <w:proofErr w:type="spellEnd"/>
      <w:r w:rsidRPr="00183132">
        <w:t xml:space="preserve"> | </w:t>
      </w:r>
      <w:proofErr w:type="spellStart"/>
      <w:r w:rsidRPr="00183132">
        <w:t>cut</w:t>
      </w:r>
      <w:proofErr w:type="spellEnd"/>
      <w:r w:rsidRPr="00183132">
        <w:t xml:space="preserve"> -d: -f1)</w:t>
      </w:r>
    </w:p>
    <w:p w14:paraId="1D0C6767" w14:textId="78C5C0E6" w:rsidR="00C10D30" w:rsidRPr="00183132" w:rsidRDefault="00C10D30" w:rsidP="00183132">
      <w:pPr>
        <w:pStyle w:val="Paragraphedeliste"/>
      </w:pPr>
      <w:proofErr w:type="spellStart"/>
      <w:proofErr w:type="gramStart"/>
      <w:r w:rsidRPr="00183132">
        <w:t>lsnrctl</w:t>
      </w:r>
      <w:proofErr w:type="spellEnd"/>
      <w:proofErr w:type="gramEnd"/>
      <w:r w:rsidRPr="00183132">
        <w:t xml:space="preserve"> stop</w:t>
      </w:r>
    </w:p>
    <w:p w14:paraId="2C5E7A68" w14:textId="6253210F" w:rsidR="003C4788" w:rsidRDefault="001650F3" w:rsidP="003C4788">
      <w:pPr>
        <w:pStyle w:val="Paragraphedeliste"/>
      </w:pPr>
      <w:r w:rsidRPr="00183132">
        <w:t>Cd ~/</w:t>
      </w:r>
      <w:proofErr w:type="spellStart"/>
      <w:r w:rsidRPr="00183132">
        <w:t>Tvd</w:t>
      </w:r>
      <w:proofErr w:type="spellEnd"/>
      <w:r w:rsidRPr="00183132">
        <w:t>/33192793/</w:t>
      </w:r>
    </w:p>
    <w:p w14:paraId="78320FC0" w14:textId="2A2825F3" w:rsidR="007348DE" w:rsidRDefault="00B33F85" w:rsidP="00183132">
      <w:pPr>
        <w:pStyle w:val="Paragraphedeliste"/>
        <w:rPr>
          <w:lang w:val="en-US"/>
        </w:rPr>
      </w:pPr>
      <w:r w:rsidRPr="003C4788">
        <w:rPr>
          <w:lang w:val="en-US"/>
        </w:rPr>
        <w:t>/u01/oracle/db19s/</w:t>
      </w:r>
      <w:proofErr w:type="spellStart"/>
      <w:r w:rsidRPr="003C4788">
        <w:rPr>
          <w:lang w:val="en-US"/>
        </w:rPr>
        <w:t>OPatch</w:t>
      </w:r>
      <w:proofErr w:type="spellEnd"/>
      <w:r w:rsidRPr="003C4788">
        <w:rPr>
          <w:lang w:val="en-US"/>
        </w:rPr>
        <w:t>/</w:t>
      </w:r>
      <w:proofErr w:type="spellStart"/>
      <w:r w:rsidRPr="003C4788">
        <w:rPr>
          <w:lang w:val="en-US"/>
        </w:rPr>
        <w:t>opatch</w:t>
      </w:r>
      <w:proofErr w:type="spellEnd"/>
      <w:r w:rsidRPr="003C4788">
        <w:rPr>
          <w:lang w:val="en-US"/>
        </w:rPr>
        <w:t xml:space="preserve"> apply -silent</w:t>
      </w:r>
    </w:p>
    <w:p w14:paraId="02AAF56D" w14:textId="54D29D42" w:rsidR="003C4788" w:rsidRPr="003C4788" w:rsidRDefault="003C4788" w:rsidP="003C4788">
      <w:pPr>
        <w:rPr>
          <w:lang w:val="en-US"/>
        </w:rPr>
      </w:pPr>
      <w:proofErr w:type="spellStart"/>
      <w:r>
        <w:rPr>
          <w:lang w:val="en-US"/>
        </w:rPr>
        <w:t>Démarrer</w:t>
      </w:r>
      <w:proofErr w:type="spellEnd"/>
      <w:r>
        <w:rPr>
          <w:lang w:val="en-US"/>
        </w:rPr>
        <w:t xml:space="preserve"> les bases:</w:t>
      </w:r>
    </w:p>
    <w:p w14:paraId="4C6E2E81" w14:textId="4DD440E2" w:rsidR="000D35B0" w:rsidRPr="00DE1E0A" w:rsidRDefault="008871CF" w:rsidP="008871CF">
      <w:pPr>
        <w:rPr>
          <w:lang w:val="en-US"/>
        </w:rPr>
      </w:pPr>
      <w:proofErr w:type="spellStart"/>
      <w:r w:rsidRPr="00DE1E0A">
        <w:rPr>
          <w:lang w:val="en-US"/>
        </w:rPr>
        <w:t>Dans</w:t>
      </w:r>
      <w:proofErr w:type="spellEnd"/>
      <w:r w:rsidRPr="00DE1E0A">
        <w:rPr>
          <w:lang w:val="en-US"/>
        </w:rPr>
        <w:t xml:space="preserve"> </w:t>
      </w:r>
      <w:proofErr w:type="spellStart"/>
      <w:r w:rsidRPr="00DE1E0A">
        <w:rPr>
          <w:lang w:val="en-US"/>
        </w:rPr>
        <w:t>serveur</w:t>
      </w:r>
      <w:proofErr w:type="spellEnd"/>
      <w:r w:rsidRPr="00DE1E0A">
        <w:rPr>
          <w:lang w:val="en-US"/>
        </w:rPr>
        <w:t xml:space="preserve"> </w:t>
      </w:r>
      <w:r w:rsidR="00DE1E0A" w:rsidRPr="00DE1E0A">
        <w:rPr>
          <w:lang w:val="en-US"/>
        </w:rPr>
        <w:t>or</w:t>
      </w:r>
      <w:r w:rsidR="00DE1E0A">
        <w:rPr>
          <w:lang w:val="en-US"/>
        </w:rPr>
        <w:t>a10</w:t>
      </w:r>
      <w:r w:rsidRPr="00DE1E0A">
        <w:rPr>
          <w:lang w:val="en-US"/>
        </w:rPr>
        <w:t xml:space="preserve">: </w:t>
      </w:r>
      <w:proofErr w:type="spellStart"/>
      <w:r w:rsidR="000D35B0" w:rsidRPr="00DE1E0A">
        <w:rPr>
          <w:lang w:val="en-US"/>
        </w:rPr>
        <w:t>db.ksh</w:t>
      </w:r>
      <w:proofErr w:type="spellEnd"/>
      <w:r w:rsidR="000D35B0" w:rsidRPr="00DE1E0A">
        <w:rPr>
          <w:lang w:val="en-US"/>
        </w:rPr>
        <w:t xml:space="preserve"> start -p 4 $(grep CDB /</w:t>
      </w:r>
      <w:proofErr w:type="spellStart"/>
      <w:r w:rsidR="000D35B0" w:rsidRPr="00DE1E0A">
        <w:rPr>
          <w:lang w:val="en-US"/>
        </w:rPr>
        <w:t>etc</w:t>
      </w:r>
      <w:proofErr w:type="spellEnd"/>
      <w:r w:rsidR="000D35B0" w:rsidRPr="00DE1E0A">
        <w:rPr>
          <w:lang w:val="en-US"/>
        </w:rPr>
        <w:t>/</w:t>
      </w:r>
      <w:proofErr w:type="spellStart"/>
      <w:r w:rsidR="000D35B0" w:rsidRPr="00DE1E0A">
        <w:rPr>
          <w:lang w:val="en-US"/>
        </w:rPr>
        <w:t>oratab</w:t>
      </w:r>
      <w:proofErr w:type="spellEnd"/>
      <w:r w:rsidR="000D35B0" w:rsidRPr="00DE1E0A">
        <w:rPr>
          <w:lang w:val="en-US"/>
        </w:rPr>
        <w:t xml:space="preserve"> | cut -d: -f1)</w:t>
      </w:r>
    </w:p>
    <w:p w14:paraId="6F3E3B12" w14:textId="4D458719" w:rsidR="008871CF" w:rsidRPr="00DE1E0A" w:rsidRDefault="008871CF" w:rsidP="008871CF">
      <w:r w:rsidRPr="00DE1E0A">
        <w:t xml:space="preserve">Dans serveur </w:t>
      </w:r>
      <w:r w:rsidR="00DE1E0A" w:rsidRPr="00DE1E0A">
        <w:t>ora1</w:t>
      </w:r>
      <w:r w:rsidR="00DE1E0A">
        <w:t>1</w:t>
      </w:r>
      <w:r w:rsidRPr="00DE1E0A">
        <w:t xml:space="preserve">: </w:t>
      </w:r>
      <w:proofErr w:type="spellStart"/>
      <w:r w:rsidRPr="00DE1E0A">
        <w:t>db.ksh</w:t>
      </w:r>
      <w:proofErr w:type="spellEnd"/>
      <w:r w:rsidRPr="00DE1E0A">
        <w:t xml:space="preserve"> </w:t>
      </w:r>
      <w:proofErr w:type="spellStart"/>
      <w:r w:rsidRPr="00DE1E0A">
        <w:t>start</w:t>
      </w:r>
      <w:proofErr w:type="spellEnd"/>
      <w:r w:rsidRPr="00DE1E0A">
        <w:t xml:space="preserve"> -p 4 $(</w:t>
      </w:r>
      <w:proofErr w:type="spellStart"/>
      <w:r w:rsidRPr="00DE1E0A">
        <w:t>grep</w:t>
      </w:r>
      <w:proofErr w:type="spellEnd"/>
      <w:r w:rsidRPr="00DE1E0A">
        <w:t xml:space="preserve"> CDB_SQ /</w:t>
      </w:r>
      <w:proofErr w:type="spellStart"/>
      <w:r w:rsidRPr="00DE1E0A">
        <w:t>etc</w:t>
      </w:r>
      <w:proofErr w:type="spellEnd"/>
      <w:r w:rsidRPr="00DE1E0A">
        <w:t>/</w:t>
      </w:r>
      <w:proofErr w:type="spellStart"/>
      <w:r w:rsidRPr="00DE1E0A">
        <w:t>oratab</w:t>
      </w:r>
      <w:proofErr w:type="spellEnd"/>
      <w:r w:rsidRPr="00DE1E0A">
        <w:t xml:space="preserve"> | </w:t>
      </w:r>
      <w:proofErr w:type="spellStart"/>
      <w:r w:rsidRPr="00DE1E0A">
        <w:t>cut</w:t>
      </w:r>
      <w:proofErr w:type="spellEnd"/>
      <w:r w:rsidRPr="00DE1E0A">
        <w:t xml:space="preserve"> -d: -f1)</w:t>
      </w:r>
    </w:p>
    <w:p w14:paraId="0840A78A" w14:textId="13AD024F" w:rsidR="001F6FF9" w:rsidRPr="001F6FF9" w:rsidRDefault="001F6FF9" w:rsidP="001F6FF9">
      <w:r w:rsidRPr="001F6FF9">
        <w:t xml:space="preserve">Dans serveur </w:t>
      </w:r>
      <w:r w:rsidR="00DE1E0A">
        <w:t>ora11</w:t>
      </w:r>
      <w:r w:rsidRPr="001F6FF9">
        <w:t xml:space="preserve">: </w:t>
      </w:r>
      <w:r>
        <w:t xml:space="preserve">démarrer les bases </w:t>
      </w:r>
      <w:proofErr w:type="spellStart"/>
      <w:r>
        <w:t>Prod</w:t>
      </w:r>
      <w:proofErr w:type="spellEnd"/>
      <w:r>
        <w:t xml:space="preserve"> en mode </w:t>
      </w:r>
      <w:proofErr w:type="spellStart"/>
      <w:r>
        <w:t>mount</w:t>
      </w:r>
      <w:proofErr w:type="spellEnd"/>
      <w:r>
        <w:t> : SQL</w:t>
      </w:r>
      <w:r w:rsidR="00DE1E0A">
        <w:t xml:space="preserve">&gt; startup </w:t>
      </w:r>
      <w:proofErr w:type="spellStart"/>
      <w:r w:rsidR="00DE1E0A">
        <w:t>mount</w:t>
      </w:r>
      <w:proofErr w:type="spellEnd"/>
    </w:p>
    <w:p w14:paraId="28806E92" w14:textId="77FC6D64" w:rsidR="0057127E" w:rsidRPr="00183132" w:rsidRDefault="003C4788" w:rsidP="003C4788">
      <w:r>
        <w:t xml:space="preserve">Démarrer le </w:t>
      </w:r>
      <w:proofErr w:type="spellStart"/>
      <w:r>
        <w:t>listener</w:t>
      </w:r>
      <w:proofErr w:type="spellEnd"/>
      <w:r>
        <w:t xml:space="preserve"> : </w:t>
      </w:r>
      <w:proofErr w:type="spellStart"/>
      <w:r w:rsidR="00C10D30" w:rsidRPr="00183132">
        <w:t>lsnrctl</w:t>
      </w:r>
      <w:proofErr w:type="spellEnd"/>
      <w:r w:rsidR="00C10D30" w:rsidRPr="00183132">
        <w:t xml:space="preserve"> </w:t>
      </w:r>
      <w:proofErr w:type="spellStart"/>
      <w:r w:rsidR="00C10D30" w:rsidRPr="00183132">
        <w:t>start</w:t>
      </w:r>
      <w:proofErr w:type="spellEnd"/>
    </w:p>
    <w:p w14:paraId="4F22D2C7" w14:textId="5BC051AD" w:rsidR="00BD1A42" w:rsidRPr="001F6FF9" w:rsidRDefault="003C4788" w:rsidP="00836437">
      <w:pPr>
        <w:pStyle w:val="Sansinterligne"/>
      </w:pPr>
      <w:r>
        <w:t>Pat</w:t>
      </w:r>
      <w:r w:rsidR="00DD469A">
        <w:t>cher SQL :</w:t>
      </w:r>
    </w:p>
    <w:p w14:paraId="5652B2D0" w14:textId="7E02B847" w:rsidR="00BD1A42" w:rsidRDefault="00DD469A" w:rsidP="00836437">
      <w:pPr>
        <w:pStyle w:val="Sansinterligne"/>
      </w:pPr>
      <w:r w:rsidRPr="00DD469A">
        <w:t xml:space="preserve">Dans serveur </w:t>
      </w:r>
      <w:r w:rsidR="00BD1A42" w:rsidRPr="00DD469A">
        <w:t xml:space="preserve">ora11, </w:t>
      </w:r>
      <w:proofErr w:type="spellStart"/>
      <w:r w:rsidR="00BD1A42" w:rsidRPr="00DD469A">
        <w:t>datapatch</w:t>
      </w:r>
      <w:proofErr w:type="spellEnd"/>
      <w:r w:rsidR="00BD1A42" w:rsidRPr="00DD469A">
        <w:t xml:space="preserve"> for Q </w:t>
      </w:r>
      <w:proofErr w:type="spellStart"/>
      <w:r w:rsidR="00BD1A42" w:rsidRPr="00DD469A">
        <w:t>DBs</w:t>
      </w:r>
      <w:proofErr w:type="spellEnd"/>
      <w:r w:rsidR="00BD1A42" w:rsidRPr="00DD469A">
        <w:t xml:space="preserve">: for </w:t>
      </w:r>
      <w:proofErr w:type="spellStart"/>
      <w:r w:rsidR="00BD1A42" w:rsidRPr="00DD469A">
        <w:t>db</w:t>
      </w:r>
      <w:proofErr w:type="spellEnd"/>
      <w:r w:rsidR="00BD1A42" w:rsidRPr="00DD469A">
        <w:t xml:space="preserve"> in $(</w:t>
      </w:r>
      <w:proofErr w:type="spellStart"/>
      <w:r w:rsidR="00BD1A42" w:rsidRPr="00DD469A">
        <w:t>grep</w:t>
      </w:r>
      <w:proofErr w:type="spellEnd"/>
      <w:r w:rsidR="00BD1A42" w:rsidRPr="00DD469A">
        <w:t xml:space="preserve"> CDB_SQ /</w:t>
      </w:r>
      <w:proofErr w:type="spellStart"/>
      <w:r w:rsidR="00BD1A42" w:rsidRPr="00DD469A">
        <w:t>etc</w:t>
      </w:r>
      <w:proofErr w:type="spellEnd"/>
      <w:r w:rsidR="00BD1A42" w:rsidRPr="00DD469A">
        <w:t>/</w:t>
      </w:r>
      <w:proofErr w:type="spellStart"/>
      <w:r w:rsidR="00BD1A42" w:rsidRPr="00DD469A">
        <w:t>oratab</w:t>
      </w:r>
      <w:proofErr w:type="spellEnd"/>
      <w:r w:rsidR="00BD1A42" w:rsidRPr="00DD469A">
        <w:t xml:space="preserve"> | </w:t>
      </w:r>
      <w:proofErr w:type="spellStart"/>
      <w:r w:rsidR="00BD1A42" w:rsidRPr="00DD469A">
        <w:t>cut</w:t>
      </w:r>
      <w:proofErr w:type="spellEnd"/>
      <w:r w:rsidR="00BD1A42" w:rsidRPr="00DD469A">
        <w:t xml:space="preserve"> -d: -f1); do ORACLE_SID=$</w:t>
      </w:r>
      <w:proofErr w:type="spellStart"/>
      <w:r w:rsidR="00BD1A42" w:rsidRPr="00DD469A">
        <w:t>db</w:t>
      </w:r>
      <w:proofErr w:type="spellEnd"/>
      <w:r w:rsidR="00BD1A42" w:rsidRPr="00DD469A">
        <w:t xml:space="preserve"> $ORACLE_HOME/</w:t>
      </w:r>
      <w:proofErr w:type="spellStart"/>
      <w:r w:rsidR="00BD1A42" w:rsidRPr="00DD469A">
        <w:t>OPatch</w:t>
      </w:r>
      <w:proofErr w:type="spellEnd"/>
      <w:r w:rsidR="00BD1A42" w:rsidRPr="00DD469A">
        <w:t>/</w:t>
      </w:r>
      <w:proofErr w:type="spellStart"/>
      <w:r w:rsidR="00BD1A42" w:rsidRPr="00DD469A">
        <w:t>datapatch</w:t>
      </w:r>
      <w:proofErr w:type="spellEnd"/>
      <w:r w:rsidR="00BD1A42" w:rsidRPr="00DD469A">
        <w:t xml:space="preserve">; </w:t>
      </w:r>
      <w:proofErr w:type="spellStart"/>
      <w:r w:rsidR="00BD1A42" w:rsidRPr="00DD469A">
        <w:t>done</w:t>
      </w:r>
      <w:proofErr w:type="spellEnd"/>
    </w:p>
    <w:p w14:paraId="49647759" w14:textId="19AA02D5" w:rsidR="00DD469A" w:rsidRPr="00DD469A" w:rsidRDefault="00DD469A" w:rsidP="00836437">
      <w:pPr>
        <w:pStyle w:val="Sansinterligne"/>
        <w:rPr>
          <w:lang w:val="en-US"/>
        </w:rPr>
      </w:pPr>
      <w:proofErr w:type="spellStart"/>
      <w:r w:rsidRPr="00DD469A">
        <w:rPr>
          <w:lang w:val="en-US"/>
        </w:rPr>
        <w:t>Dans</w:t>
      </w:r>
      <w:proofErr w:type="spellEnd"/>
      <w:r w:rsidRPr="00DD469A">
        <w:rPr>
          <w:lang w:val="en-US"/>
        </w:rPr>
        <w:t xml:space="preserve"> </w:t>
      </w:r>
      <w:proofErr w:type="spellStart"/>
      <w:r w:rsidRPr="00DD469A">
        <w:rPr>
          <w:lang w:val="en-US"/>
        </w:rPr>
        <w:t>serveur</w:t>
      </w:r>
      <w:proofErr w:type="spellEnd"/>
      <w:r w:rsidRPr="00DD469A">
        <w:rPr>
          <w:lang w:val="en-US"/>
        </w:rPr>
        <w:t xml:space="preserve"> ora10, </w:t>
      </w:r>
      <w:proofErr w:type="spellStart"/>
      <w:r w:rsidRPr="00DD469A">
        <w:rPr>
          <w:lang w:val="en-US"/>
        </w:rPr>
        <w:t>datapatch</w:t>
      </w:r>
      <w:proofErr w:type="spellEnd"/>
      <w:r w:rsidRPr="00DD469A">
        <w:rPr>
          <w:lang w:val="en-US"/>
        </w:rPr>
        <w:t xml:space="preserve"> for all: for </w:t>
      </w:r>
      <w:proofErr w:type="spellStart"/>
      <w:r w:rsidRPr="00DD469A">
        <w:rPr>
          <w:lang w:val="en-US"/>
        </w:rPr>
        <w:t>db</w:t>
      </w:r>
      <w:proofErr w:type="spellEnd"/>
      <w:r w:rsidRPr="00DD469A">
        <w:rPr>
          <w:lang w:val="en-US"/>
        </w:rPr>
        <w:t xml:space="preserve"> in $(grep CDB_ /</w:t>
      </w:r>
      <w:proofErr w:type="spellStart"/>
      <w:r w:rsidRPr="00DD469A">
        <w:rPr>
          <w:lang w:val="en-US"/>
        </w:rPr>
        <w:t>etc</w:t>
      </w:r>
      <w:proofErr w:type="spellEnd"/>
      <w:r w:rsidRPr="00DD469A">
        <w:rPr>
          <w:lang w:val="en-US"/>
        </w:rPr>
        <w:t>/</w:t>
      </w:r>
      <w:proofErr w:type="spellStart"/>
      <w:r w:rsidRPr="00DD469A">
        <w:rPr>
          <w:lang w:val="en-US"/>
        </w:rPr>
        <w:t>oratab</w:t>
      </w:r>
      <w:proofErr w:type="spellEnd"/>
      <w:r w:rsidRPr="00DD469A">
        <w:rPr>
          <w:lang w:val="en-US"/>
        </w:rPr>
        <w:t xml:space="preserve"> | cut -d: -f1); do ORACLE_SID=$</w:t>
      </w:r>
      <w:proofErr w:type="spellStart"/>
      <w:r w:rsidRPr="00DD469A">
        <w:rPr>
          <w:lang w:val="en-US"/>
        </w:rPr>
        <w:t>db</w:t>
      </w:r>
      <w:proofErr w:type="spellEnd"/>
      <w:r w:rsidRPr="00DD469A">
        <w:rPr>
          <w:lang w:val="en-US"/>
        </w:rPr>
        <w:t xml:space="preserve"> $ORACLE_HOME/</w:t>
      </w:r>
      <w:proofErr w:type="spellStart"/>
      <w:r w:rsidRPr="00DD469A">
        <w:rPr>
          <w:lang w:val="en-US"/>
        </w:rPr>
        <w:t>OPatch</w:t>
      </w:r>
      <w:proofErr w:type="spellEnd"/>
      <w:r w:rsidRPr="00DD469A">
        <w:rPr>
          <w:lang w:val="en-US"/>
        </w:rPr>
        <w:t>/</w:t>
      </w:r>
      <w:proofErr w:type="spellStart"/>
      <w:r w:rsidRPr="00DD469A">
        <w:rPr>
          <w:lang w:val="en-US"/>
        </w:rPr>
        <w:t>datapatch</w:t>
      </w:r>
      <w:proofErr w:type="spellEnd"/>
      <w:r w:rsidRPr="00DD469A">
        <w:rPr>
          <w:lang w:val="en-US"/>
        </w:rPr>
        <w:t>; done</w:t>
      </w:r>
    </w:p>
    <w:p w14:paraId="5C69F824" w14:textId="60C7B967" w:rsidR="00BD1A42" w:rsidRPr="00DD469A" w:rsidRDefault="00BD1A42" w:rsidP="00836437">
      <w:pPr>
        <w:pStyle w:val="Sansinterligne"/>
        <w:rPr>
          <w:lang w:val="en-US"/>
        </w:rPr>
      </w:pPr>
    </w:p>
    <w:p w14:paraId="69207C02" w14:textId="7A484DEA" w:rsidR="004E1658" w:rsidRDefault="004E1658" w:rsidP="00836437">
      <w:pPr>
        <w:pStyle w:val="Sansinterligne"/>
        <w:rPr>
          <w:lang w:val="en-US"/>
        </w:rPr>
      </w:pPr>
    </w:p>
    <w:p w14:paraId="39A54A7C" w14:textId="77777777" w:rsidR="00834EA6" w:rsidRDefault="00834EA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42E1F5AE" w14:textId="31558A3E" w:rsidR="00834EA6" w:rsidRPr="00DD469A" w:rsidRDefault="00834EA6" w:rsidP="00834EA6">
      <w:pPr>
        <w:pStyle w:val="Titre"/>
        <w:rPr>
          <w:lang w:val="en-US"/>
        </w:rPr>
      </w:pPr>
      <w:r>
        <w:rPr>
          <w:lang w:val="en-US"/>
        </w:rPr>
        <w:lastRenderedPageBreak/>
        <w:t xml:space="preserve">Migration DBs via </w:t>
      </w:r>
      <w:proofErr w:type="spellStart"/>
      <w:r>
        <w:rPr>
          <w:lang w:val="en-US"/>
        </w:rPr>
        <w:t>DataPump</w:t>
      </w:r>
      <w:proofErr w:type="spellEnd"/>
    </w:p>
    <w:p w14:paraId="2751FB85" w14:textId="360A6FD5" w:rsidR="00BD1A42" w:rsidRDefault="00BD1A42" w:rsidP="00836437">
      <w:pPr>
        <w:pStyle w:val="Sansinterligne"/>
        <w:rPr>
          <w:lang w:val="en-US"/>
        </w:rPr>
      </w:pPr>
    </w:p>
    <w:p w14:paraId="0E87DE63" w14:textId="77777777" w:rsidR="00834EA6" w:rsidRPr="0022633D" w:rsidRDefault="00834EA6" w:rsidP="00834EA6">
      <w:pPr>
        <w:pStyle w:val="Sansinterlign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des Schemas</w:t>
      </w:r>
    </w:p>
    <w:p w14:paraId="0D6B35BD" w14:textId="77777777" w:rsidR="00834EA6" w:rsidRPr="00026292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>SQL&gt; set lines 500</w:t>
      </w:r>
    </w:p>
    <w:p w14:paraId="64F948DB" w14:textId="77777777" w:rsidR="00834EA6" w:rsidRPr="00026292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 xml:space="preserve">SQL&gt; select </w:t>
      </w:r>
      <w:proofErr w:type="spellStart"/>
      <w:r w:rsidRPr="00026292">
        <w:rPr>
          <w:lang w:val="en-US"/>
        </w:rPr>
        <w:t>listagg</w:t>
      </w:r>
      <w:proofErr w:type="spellEnd"/>
      <w:r w:rsidRPr="00026292">
        <w:rPr>
          <w:lang w:val="en-US"/>
        </w:rPr>
        <w:t xml:space="preserve">( username,',') within group (order by username) </w:t>
      </w:r>
      <w:proofErr w:type="spellStart"/>
      <w:r w:rsidRPr="00026292">
        <w:rPr>
          <w:lang w:val="en-US"/>
        </w:rPr>
        <w:t>lst</w:t>
      </w:r>
      <w:proofErr w:type="spellEnd"/>
      <w:r w:rsidRPr="00026292">
        <w:rPr>
          <w:lang w:val="en-US"/>
        </w:rPr>
        <w:t xml:space="preserve">  from </w:t>
      </w:r>
      <w:proofErr w:type="spellStart"/>
      <w:r w:rsidRPr="00026292">
        <w:rPr>
          <w:lang w:val="en-US"/>
        </w:rPr>
        <w:t>dba_users</w:t>
      </w:r>
      <w:proofErr w:type="spellEnd"/>
      <w:r w:rsidRPr="00026292">
        <w:rPr>
          <w:lang w:val="en-US"/>
        </w:rPr>
        <w:t xml:space="preserve"> where </w:t>
      </w:r>
      <w:proofErr w:type="spellStart"/>
      <w:r w:rsidRPr="00026292">
        <w:rPr>
          <w:lang w:val="en-US"/>
        </w:rPr>
        <w:t>account_status</w:t>
      </w:r>
      <w:proofErr w:type="spellEnd"/>
      <w:r w:rsidRPr="00026292">
        <w:rPr>
          <w:lang w:val="en-US"/>
        </w:rPr>
        <w:t xml:space="preserve">='OPEN' and username in (select username from </w:t>
      </w:r>
      <w:proofErr w:type="spellStart"/>
      <w:r w:rsidRPr="00026292">
        <w:rPr>
          <w:lang w:val="en-US"/>
        </w:rPr>
        <w:t>dba_objects</w:t>
      </w:r>
      <w:proofErr w:type="spellEnd"/>
      <w:r w:rsidRPr="00026292">
        <w:rPr>
          <w:lang w:val="en-US"/>
        </w:rPr>
        <w:t>) and username not in ('DBSNMP','MGMT_VIEW','RMAN','SYS','SYSMAN','SYSTEM') order by 1;</w:t>
      </w:r>
    </w:p>
    <w:p w14:paraId="4A6CF869" w14:textId="77777777" w:rsidR="00834EA6" w:rsidRPr="00026292" w:rsidRDefault="00834EA6" w:rsidP="00834EA6">
      <w:pPr>
        <w:pStyle w:val="Sansinterligne"/>
        <w:ind w:left="720"/>
        <w:rPr>
          <w:lang w:val="en-US"/>
        </w:rPr>
      </w:pPr>
    </w:p>
    <w:p w14:paraId="5182C1D7" w14:textId="77777777" w:rsidR="00834EA6" w:rsidRPr="00026292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>LST</w:t>
      </w:r>
    </w:p>
    <w:p w14:paraId="20532BF3" w14:textId="1F0F34E2" w:rsidR="00834EA6" w:rsidRPr="00026292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>----------------------------------------------------------------------------------------------------------------------------</w:t>
      </w:r>
    </w:p>
    <w:p w14:paraId="31C9D0C3" w14:textId="77777777" w:rsidR="00834EA6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>ADMIN,APIAPDBA,BIDBA,CCDBA,CRCDBA,DISDBA,DOCADMIN,DOCDBA,ECBERN,IFDBA,INSTALLER,LEPDBA,PSDBA,SMDBA,WLDBA,XSDBA</w:t>
      </w:r>
    </w:p>
    <w:p w14:paraId="265A8742" w14:textId="77777777" w:rsidR="00834EA6" w:rsidRDefault="00834EA6" w:rsidP="00834EA6">
      <w:pPr>
        <w:pStyle w:val="Sansinterligne"/>
        <w:ind w:left="720"/>
        <w:rPr>
          <w:lang w:val="en-US"/>
        </w:rPr>
      </w:pPr>
    </w:p>
    <w:p w14:paraId="7A03AE36" w14:textId="11778D52" w:rsidR="00834EA6" w:rsidRDefault="00834EA6" w:rsidP="003831E8">
      <w:pPr>
        <w:pStyle w:val="Sansinterligne"/>
        <w:numPr>
          <w:ilvl w:val="0"/>
          <w:numId w:val="3"/>
        </w:numPr>
      </w:pPr>
      <w:r w:rsidRPr="00A95BA9">
        <w:t xml:space="preserve">Voir </w:t>
      </w:r>
      <w:proofErr w:type="spellStart"/>
      <w:r>
        <w:t>users</w:t>
      </w:r>
      <w:proofErr w:type="spellEnd"/>
      <w:r>
        <w:t xml:space="preserve"> avec </w:t>
      </w:r>
      <w:proofErr w:type="spellStart"/>
      <w:r w:rsidRPr="00A95BA9">
        <w:t>passwords</w:t>
      </w:r>
      <w:proofErr w:type="spellEnd"/>
      <w:r w:rsidRPr="00A95BA9">
        <w:t xml:space="preserve"> version trop a</w:t>
      </w:r>
      <w:r>
        <w:t xml:space="preserve">ncienne (besoin de redéfinir de nouveau le </w:t>
      </w:r>
      <w:proofErr w:type="spellStart"/>
      <w:r>
        <w:t>password</w:t>
      </w:r>
      <w:proofErr w:type="spellEnd"/>
      <w:r>
        <w:t xml:space="preserve"> – avant ou après la migration)</w:t>
      </w:r>
    </w:p>
    <w:p w14:paraId="594776FD" w14:textId="77777777" w:rsidR="003831E8" w:rsidRDefault="003831E8" w:rsidP="00834EA6">
      <w:pPr>
        <w:pStyle w:val="Sansinterligne"/>
        <w:ind w:left="720"/>
        <w:rPr>
          <w:lang w:val="en-US"/>
        </w:rPr>
      </w:pPr>
    </w:p>
    <w:p w14:paraId="7A3F5981" w14:textId="32754E3E" w:rsidR="00834EA6" w:rsidRPr="00A95BA9" w:rsidRDefault="00834EA6" w:rsidP="00834EA6">
      <w:pPr>
        <w:pStyle w:val="Sansinterligne"/>
        <w:ind w:left="720"/>
        <w:rPr>
          <w:lang w:val="en-US"/>
        </w:rPr>
      </w:pPr>
      <w:r w:rsidRPr="00A95BA9">
        <w:rPr>
          <w:lang w:val="en-US"/>
        </w:rPr>
        <w:t xml:space="preserve">SQL&gt; select username from </w:t>
      </w:r>
      <w:proofErr w:type="spellStart"/>
      <w:r w:rsidRPr="00A95BA9">
        <w:rPr>
          <w:lang w:val="en-US"/>
        </w:rPr>
        <w:t>dba_users</w:t>
      </w:r>
      <w:proofErr w:type="spellEnd"/>
      <w:r w:rsidRPr="00A95BA9">
        <w:rPr>
          <w:lang w:val="en-US"/>
        </w:rPr>
        <w:t xml:space="preserve"> where </w:t>
      </w:r>
      <w:proofErr w:type="spellStart"/>
      <w:r w:rsidRPr="00A95BA9">
        <w:rPr>
          <w:lang w:val="en-US"/>
        </w:rPr>
        <w:t>password_versions</w:t>
      </w:r>
      <w:proofErr w:type="spellEnd"/>
      <w:r w:rsidRPr="00A95BA9">
        <w:rPr>
          <w:lang w:val="en-US"/>
        </w:rPr>
        <w:t>='10G ' order by 1;</w:t>
      </w:r>
    </w:p>
    <w:p w14:paraId="6B59AEDC" w14:textId="77777777" w:rsidR="00834EA6" w:rsidRPr="00834EA6" w:rsidRDefault="00834EA6" w:rsidP="00834EA6">
      <w:pPr>
        <w:pStyle w:val="Sansinterligne"/>
        <w:ind w:left="720"/>
        <w:rPr>
          <w:lang w:val="en-US"/>
        </w:rPr>
      </w:pPr>
    </w:p>
    <w:p w14:paraId="1B15FA2C" w14:textId="5961330B" w:rsidR="00834EA6" w:rsidRDefault="003831E8" w:rsidP="00834EA6">
      <w:pPr>
        <w:pStyle w:val="Sansinterligne"/>
        <w:numPr>
          <w:ilvl w:val="0"/>
          <w:numId w:val="3"/>
        </w:numPr>
        <w:rPr>
          <w:lang w:val="en-US"/>
        </w:rPr>
      </w:pPr>
      <w:r>
        <w:rPr>
          <w:lang w:val="en-US"/>
        </w:rPr>
        <w:t>Lancer Export</w:t>
      </w:r>
    </w:p>
    <w:p w14:paraId="352B2CAC" w14:textId="77777777" w:rsidR="00834EA6" w:rsidRDefault="00834EA6" w:rsidP="00834EA6">
      <w:pPr>
        <w:pStyle w:val="Sansinterligne"/>
        <w:rPr>
          <w:lang w:val="en-US"/>
        </w:rPr>
      </w:pPr>
    </w:p>
    <w:p w14:paraId="545D8F49" w14:textId="77777777" w:rsidR="00834EA6" w:rsidRDefault="00834EA6" w:rsidP="00834EA6">
      <w:pPr>
        <w:pStyle w:val="Sansinterligne"/>
        <w:rPr>
          <w:lang w:val="en-US"/>
        </w:rPr>
      </w:pPr>
      <w:r w:rsidRPr="00EA576E">
        <w:rPr>
          <w:lang w:val="en-US"/>
        </w:rPr>
        <w:t xml:space="preserve">SQL&gt; purge </w:t>
      </w:r>
      <w:proofErr w:type="spellStart"/>
      <w:r w:rsidRPr="00EA576E">
        <w:rPr>
          <w:lang w:val="en-US"/>
        </w:rPr>
        <w:t>dba_recyclebin</w:t>
      </w:r>
      <w:proofErr w:type="spellEnd"/>
      <w:r w:rsidRPr="00EA576E">
        <w:rPr>
          <w:lang w:val="en-US"/>
        </w:rPr>
        <w:t>;</w:t>
      </w:r>
    </w:p>
    <w:p w14:paraId="244EC454" w14:textId="77777777" w:rsidR="00834EA6" w:rsidRDefault="00834EA6" w:rsidP="00834EA6">
      <w:pPr>
        <w:pStyle w:val="Sansinterligne"/>
        <w:rPr>
          <w:lang w:val="en-US"/>
        </w:rPr>
      </w:pPr>
    </w:p>
    <w:p w14:paraId="7CCE9810" w14:textId="77777777" w:rsidR="00834EA6" w:rsidRDefault="00834EA6" w:rsidP="00834EA6">
      <w:pPr>
        <w:pStyle w:val="Sansinterligne"/>
        <w:rPr>
          <w:lang w:val="en-US"/>
        </w:rPr>
      </w:pPr>
      <w:r w:rsidRPr="00EA576E">
        <w:rPr>
          <w:lang w:val="en-US"/>
        </w:rPr>
        <w:t xml:space="preserve">oracle@sfhvora10:~/ [PSPE] </w:t>
      </w:r>
      <w:proofErr w:type="spellStart"/>
      <w:r w:rsidRPr="00EA576E">
        <w:rPr>
          <w:lang w:val="en-US"/>
        </w:rPr>
        <w:t>expdp</w:t>
      </w:r>
      <w:proofErr w:type="spellEnd"/>
      <w:r w:rsidRPr="00EA576E">
        <w:rPr>
          <w:lang w:val="en-US"/>
        </w:rPr>
        <w:t xml:space="preserve"> </w:t>
      </w:r>
      <w:proofErr w:type="spellStart"/>
      <w:r w:rsidRPr="00EA576E">
        <w:rPr>
          <w:lang w:val="en-US"/>
        </w:rPr>
        <w:t>dumpfile</w:t>
      </w:r>
      <w:proofErr w:type="spellEnd"/>
      <w:r w:rsidRPr="00EA576E">
        <w:rPr>
          <w:lang w:val="en-US"/>
        </w:rPr>
        <w:t xml:space="preserve">=pspe11.dmp </w:t>
      </w:r>
      <w:proofErr w:type="spellStart"/>
      <w:r w:rsidRPr="00EA576E">
        <w:rPr>
          <w:lang w:val="en-US"/>
        </w:rPr>
        <w:t>flashback_time</w:t>
      </w:r>
      <w:proofErr w:type="spellEnd"/>
      <w:r w:rsidRPr="00EA576E">
        <w:rPr>
          <w:lang w:val="en-US"/>
        </w:rPr>
        <w:t>=</w:t>
      </w:r>
      <w:proofErr w:type="spellStart"/>
      <w:r w:rsidRPr="00EA576E">
        <w:rPr>
          <w:lang w:val="en-US"/>
        </w:rPr>
        <w:t>systimestamp</w:t>
      </w:r>
      <w:proofErr w:type="spellEnd"/>
      <w:r w:rsidRPr="00EA576E">
        <w:rPr>
          <w:lang w:val="en-US"/>
        </w:rPr>
        <w:t xml:space="preserve"> schemas=ADMIN,APIAPDBA,BIDBA,CCDBA,CRCDBA,DISDBA,DOCADMIN,DOCDBA,ECBERN,IFDBA,INSTALLER,LEPDBA,PSDBA,SMDBA,WLDBA,XSDBA logfile=pspe11.log </w:t>
      </w:r>
      <w:proofErr w:type="spellStart"/>
      <w:r w:rsidRPr="00EA576E">
        <w:rPr>
          <w:lang w:val="en-US"/>
        </w:rPr>
        <w:t>reuse_dumpfiles</w:t>
      </w:r>
      <w:proofErr w:type="spellEnd"/>
      <w:r w:rsidRPr="00EA576E">
        <w:rPr>
          <w:lang w:val="en-US"/>
        </w:rPr>
        <w:t>=yes</w:t>
      </w:r>
    </w:p>
    <w:p w14:paraId="1CAC9DF1" w14:textId="77777777" w:rsidR="00834EA6" w:rsidRDefault="00834EA6" w:rsidP="00834EA6">
      <w:pPr>
        <w:pStyle w:val="Sansinterligne"/>
        <w:rPr>
          <w:lang w:val="en-US"/>
        </w:rPr>
      </w:pPr>
    </w:p>
    <w:p w14:paraId="2533F168" w14:textId="77777777" w:rsidR="00834EA6" w:rsidRDefault="00834EA6" w:rsidP="00834EA6">
      <w:pPr>
        <w:pStyle w:val="Sansinterligne"/>
        <w:numPr>
          <w:ilvl w:val="0"/>
          <w:numId w:val="3"/>
        </w:numPr>
        <w:rPr>
          <w:lang w:val="en-US"/>
        </w:rPr>
      </w:pPr>
      <w:r>
        <w:rPr>
          <w:lang w:val="en-US"/>
        </w:rPr>
        <w:t>Dans la CDB, create PDB</w:t>
      </w:r>
    </w:p>
    <w:p w14:paraId="54C0E7DD" w14:textId="77777777" w:rsidR="00834EA6" w:rsidRDefault="00834EA6" w:rsidP="00834EA6">
      <w:pPr>
        <w:pStyle w:val="Sansinterligne"/>
        <w:rPr>
          <w:lang w:val="en-US"/>
        </w:rPr>
      </w:pPr>
    </w:p>
    <w:p w14:paraId="078BF543" w14:textId="77777777" w:rsidR="00834EA6" w:rsidRDefault="00834EA6" w:rsidP="00834EA6">
      <w:pPr>
        <w:pStyle w:val="Sansinterligne"/>
        <w:rPr>
          <w:lang w:val="en-US"/>
        </w:rPr>
      </w:pPr>
      <w:proofErr w:type="gramStart"/>
      <w:r w:rsidRPr="00605131">
        <w:rPr>
          <w:lang w:val="en-US"/>
        </w:rPr>
        <w:t>create</w:t>
      </w:r>
      <w:proofErr w:type="gramEnd"/>
      <w:r w:rsidRPr="00605131">
        <w:rPr>
          <w:lang w:val="en-US"/>
        </w:rPr>
        <w:t xml:space="preserve"> pluggable database </w:t>
      </w:r>
      <w:proofErr w:type="spellStart"/>
      <w:r>
        <w:rPr>
          <w:lang w:val="en-US"/>
        </w:rPr>
        <w:t>pspeq</w:t>
      </w:r>
      <w:r w:rsidRPr="00605131">
        <w:rPr>
          <w:lang w:val="en-US"/>
        </w:rPr>
        <w:t>_pdb</w:t>
      </w:r>
      <w:proofErr w:type="spellEnd"/>
      <w:r w:rsidRPr="00605131">
        <w:rPr>
          <w:lang w:val="en-US"/>
        </w:rPr>
        <w:t xml:space="preserve"> admin user PDBDBA identified by Oracle19;</w:t>
      </w:r>
    </w:p>
    <w:p w14:paraId="1F4CB501" w14:textId="77777777" w:rsidR="00834EA6" w:rsidRDefault="00834EA6" w:rsidP="00834EA6">
      <w:pPr>
        <w:pStyle w:val="Sansinterligne"/>
        <w:rPr>
          <w:lang w:val="en-US"/>
        </w:rPr>
      </w:pPr>
      <w:proofErr w:type="gramStart"/>
      <w:r>
        <w:rPr>
          <w:lang w:val="en-US"/>
        </w:rPr>
        <w:t>alter</w:t>
      </w:r>
      <w:proofErr w:type="gramEnd"/>
      <w:r>
        <w:rPr>
          <w:lang w:val="en-US"/>
        </w:rPr>
        <w:t xml:space="preserve"> session set container=</w:t>
      </w:r>
      <w:proofErr w:type="spellStart"/>
      <w:r>
        <w:rPr>
          <w:lang w:val="en-US"/>
        </w:rPr>
        <w:t>pspeq_pdb</w:t>
      </w:r>
      <w:proofErr w:type="spellEnd"/>
      <w:r>
        <w:rPr>
          <w:lang w:val="en-US"/>
        </w:rPr>
        <w:t>;</w:t>
      </w:r>
    </w:p>
    <w:p w14:paraId="5CC89A8A" w14:textId="77777777" w:rsidR="00834EA6" w:rsidRPr="005F379F" w:rsidRDefault="00834EA6" w:rsidP="00834EA6">
      <w:pPr>
        <w:pStyle w:val="Sansinterligne"/>
        <w:rPr>
          <w:lang w:val="en-US"/>
        </w:rPr>
      </w:pPr>
      <w:r w:rsidRPr="005F379F">
        <w:rPr>
          <w:lang w:val="en-US"/>
        </w:rPr>
        <w:t>startup</w:t>
      </w:r>
    </w:p>
    <w:p w14:paraId="16DD7C4C" w14:textId="77777777" w:rsidR="00834EA6" w:rsidRPr="005F379F" w:rsidRDefault="00834EA6" w:rsidP="00834EA6">
      <w:pPr>
        <w:pStyle w:val="Sansinterligne"/>
        <w:rPr>
          <w:lang w:val="en-US"/>
        </w:rPr>
      </w:pPr>
      <w:proofErr w:type="gramStart"/>
      <w:r>
        <w:rPr>
          <w:lang w:val="en-US"/>
        </w:rPr>
        <w:t>a</w:t>
      </w:r>
      <w:r w:rsidRPr="005F379F">
        <w:rPr>
          <w:lang w:val="en-US"/>
        </w:rPr>
        <w:t>lter</w:t>
      </w:r>
      <w:proofErr w:type="gramEnd"/>
      <w:r w:rsidRPr="005F379F">
        <w:rPr>
          <w:lang w:val="en-US"/>
        </w:rPr>
        <w:t xml:space="preserve"> pluggable database save state;</w:t>
      </w:r>
    </w:p>
    <w:p w14:paraId="49F6331F" w14:textId="77777777" w:rsidR="00834EA6" w:rsidRPr="00C53D53" w:rsidRDefault="00834EA6" w:rsidP="00834EA6">
      <w:pPr>
        <w:pStyle w:val="Sansinterligne"/>
        <w:rPr>
          <w:lang w:val="en-US"/>
        </w:rPr>
      </w:pPr>
    </w:p>
    <w:p w14:paraId="6A43DBBF" w14:textId="77777777" w:rsidR="00834EA6" w:rsidRPr="00DE5C13" w:rsidRDefault="00834EA6" w:rsidP="00834EA6">
      <w:pPr>
        <w:pStyle w:val="Sansinterligne"/>
        <w:numPr>
          <w:ilvl w:val="0"/>
          <w:numId w:val="3"/>
        </w:numPr>
      </w:pPr>
      <w:r w:rsidRPr="00DE5C13">
        <w:t xml:space="preserve">Dans la PDB, </w:t>
      </w:r>
      <w:proofErr w:type="spellStart"/>
      <w:r w:rsidRPr="00DE5C13">
        <w:t>create</w:t>
      </w:r>
      <w:proofErr w:type="spellEnd"/>
      <w:r w:rsidRPr="00DE5C13">
        <w:t xml:space="preserve"> </w:t>
      </w:r>
      <w:proofErr w:type="spellStart"/>
      <w:r w:rsidRPr="00DE5C13">
        <w:t>tablespaces</w:t>
      </w:r>
      <w:proofErr w:type="spellEnd"/>
    </w:p>
    <w:p w14:paraId="4852266C" w14:textId="6893D41E" w:rsidR="00834EA6" w:rsidRDefault="00834EA6" w:rsidP="00834EA6">
      <w:pPr>
        <w:pStyle w:val="Sansinterligne"/>
      </w:pPr>
    </w:p>
    <w:p w14:paraId="0A3D8008" w14:textId="48297582" w:rsidR="00DE5C13" w:rsidRDefault="00DE5C13" w:rsidP="00834EA6">
      <w:pPr>
        <w:pStyle w:val="Sansinterligne"/>
      </w:pPr>
      <w:r>
        <w:t>Dans la source, trouver les Tablespaces nécessaires :</w:t>
      </w:r>
    </w:p>
    <w:p w14:paraId="798DC9ED" w14:textId="77777777" w:rsidR="00DE5C13" w:rsidRPr="00DE5C13" w:rsidRDefault="00DE5C13" w:rsidP="00834EA6">
      <w:pPr>
        <w:pStyle w:val="Sansinterligne"/>
      </w:pPr>
    </w:p>
    <w:p w14:paraId="1298D6A0" w14:textId="77777777" w:rsidR="00834EA6" w:rsidRDefault="00834EA6" w:rsidP="00834EA6">
      <w:pPr>
        <w:pStyle w:val="Sansinterligne"/>
        <w:rPr>
          <w:lang w:val="en-US"/>
        </w:rPr>
      </w:pPr>
      <w:r w:rsidRPr="00B32E69">
        <w:rPr>
          <w:lang w:val="en-US"/>
        </w:rPr>
        <w:t xml:space="preserve">SQL&gt; select distinct </w:t>
      </w:r>
      <w:proofErr w:type="spellStart"/>
      <w:r w:rsidRPr="00B32E69">
        <w:rPr>
          <w:lang w:val="en-US"/>
        </w:rPr>
        <w:t>tablespace_name</w:t>
      </w:r>
      <w:proofErr w:type="spellEnd"/>
      <w:r w:rsidRPr="00B32E69">
        <w:rPr>
          <w:lang w:val="en-US"/>
        </w:rPr>
        <w:t xml:space="preserve"> from </w:t>
      </w:r>
      <w:proofErr w:type="spellStart"/>
      <w:r w:rsidRPr="00B32E69">
        <w:rPr>
          <w:lang w:val="en-US"/>
        </w:rPr>
        <w:t>dba_segments</w:t>
      </w:r>
      <w:proofErr w:type="spellEnd"/>
      <w:r w:rsidRPr="00B32E69">
        <w:rPr>
          <w:lang w:val="en-US"/>
        </w:rPr>
        <w:t xml:space="preserve"> where owner in (select username from </w:t>
      </w:r>
      <w:proofErr w:type="spellStart"/>
      <w:r w:rsidRPr="00B32E69">
        <w:rPr>
          <w:lang w:val="en-US"/>
        </w:rPr>
        <w:t>dba_users</w:t>
      </w:r>
      <w:proofErr w:type="spellEnd"/>
      <w:r w:rsidRPr="00B32E69">
        <w:rPr>
          <w:lang w:val="en-US"/>
        </w:rPr>
        <w:t xml:space="preserve"> where </w:t>
      </w:r>
      <w:proofErr w:type="spellStart"/>
      <w:r w:rsidRPr="00B32E69">
        <w:rPr>
          <w:lang w:val="en-US"/>
        </w:rPr>
        <w:t>account_status</w:t>
      </w:r>
      <w:proofErr w:type="spellEnd"/>
      <w:r w:rsidRPr="00B32E69">
        <w:rPr>
          <w:lang w:val="en-US"/>
        </w:rPr>
        <w:t xml:space="preserve">='OPEN' and username in (select username from </w:t>
      </w:r>
      <w:proofErr w:type="spellStart"/>
      <w:r w:rsidRPr="00B32E69">
        <w:rPr>
          <w:lang w:val="en-US"/>
        </w:rPr>
        <w:t>dba_objects</w:t>
      </w:r>
      <w:proofErr w:type="spellEnd"/>
      <w:r w:rsidRPr="00B32E69">
        <w:rPr>
          <w:lang w:val="en-US"/>
        </w:rPr>
        <w:t xml:space="preserve">) and owner not in ('DBSNMP','MGMT_VIEW','RMAN','SYS','SYSMAN','SYSTEM')) </w:t>
      </w:r>
    </w:p>
    <w:p w14:paraId="0C6E865B" w14:textId="77777777" w:rsidR="00834EA6" w:rsidRDefault="00834EA6" w:rsidP="00834EA6">
      <w:pPr>
        <w:pStyle w:val="Sansinterligne"/>
        <w:rPr>
          <w:lang w:val="en-US"/>
        </w:rPr>
      </w:pPr>
      <w:r>
        <w:rPr>
          <w:lang w:val="en-US"/>
        </w:rPr>
        <w:t>Union all</w:t>
      </w:r>
    </w:p>
    <w:p w14:paraId="0724F674" w14:textId="77777777" w:rsidR="00834EA6" w:rsidRDefault="00834EA6" w:rsidP="00834EA6">
      <w:pPr>
        <w:pStyle w:val="Sansinterligne"/>
        <w:rPr>
          <w:lang w:val="en-US"/>
        </w:rPr>
      </w:pPr>
      <w:r w:rsidRPr="00E51079">
        <w:rPr>
          <w:lang w:val="en-US"/>
        </w:rPr>
        <w:t xml:space="preserve">select distinct </w:t>
      </w:r>
      <w:proofErr w:type="spellStart"/>
      <w:r w:rsidRPr="00E51079">
        <w:rPr>
          <w:lang w:val="en-US"/>
        </w:rPr>
        <w:t>default_tablespace</w:t>
      </w:r>
      <w:proofErr w:type="spellEnd"/>
      <w:r w:rsidRPr="00E51079">
        <w:rPr>
          <w:lang w:val="en-US"/>
        </w:rPr>
        <w:t xml:space="preserve"> from </w:t>
      </w:r>
      <w:proofErr w:type="spellStart"/>
      <w:r w:rsidRPr="00E51079">
        <w:rPr>
          <w:lang w:val="en-US"/>
        </w:rPr>
        <w:t>dba_users</w:t>
      </w:r>
      <w:proofErr w:type="spellEnd"/>
      <w:r w:rsidRPr="00E51079">
        <w:rPr>
          <w:lang w:val="en-US"/>
        </w:rPr>
        <w:t xml:space="preserve"> where username in (select username from </w:t>
      </w:r>
      <w:proofErr w:type="spellStart"/>
      <w:r w:rsidRPr="00E51079">
        <w:rPr>
          <w:lang w:val="en-US"/>
        </w:rPr>
        <w:t>dba_users</w:t>
      </w:r>
      <w:proofErr w:type="spellEnd"/>
      <w:r w:rsidRPr="00E51079">
        <w:rPr>
          <w:lang w:val="en-US"/>
        </w:rPr>
        <w:t xml:space="preserve"> where </w:t>
      </w:r>
      <w:proofErr w:type="spellStart"/>
      <w:r w:rsidRPr="00E51079">
        <w:rPr>
          <w:lang w:val="en-US"/>
        </w:rPr>
        <w:t>account_status</w:t>
      </w:r>
      <w:proofErr w:type="spellEnd"/>
      <w:r w:rsidRPr="00E51079">
        <w:rPr>
          <w:lang w:val="en-US"/>
        </w:rPr>
        <w:t xml:space="preserve">='OPEN' and username in (select username from </w:t>
      </w:r>
      <w:proofErr w:type="spellStart"/>
      <w:r w:rsidRPr="00E51079">
        <w:rPr>
          <w:lang w:val="en-US"/>
        </w:rPr>
        <w:t>dba_objects</w:t>
      </w:r>
      <w:proofErr w:type="spellEnd"/>
      <w:r w:rsidRPr="00E51079">
        <w:rPr>
          <w:lang w:val="en-US"/>
        </w:rPr>
        <w:t>) and username not in ('DBSNMP','MGMT_VIEW','RMAN','SYS','SYSMAN','SYSTEM')) ;</w:t>
      </w:r>
    </w:p>
    <w:p w14:paraId="300F65C2" w14:textId="77777777" w:rsidR="00834EA6" w:rsidRDefault="00834EA6" w:rsidP="00834EA6">
      <w:pPr>
        <w:pStyle w:val="Sansinterligne"/>
        <w:rPr>
          <w:lang w:val="en-US"/>
        </w:rPr>
      </w:pPr>
    </w:p>
    <w:p w14:paraId="59BF7DFF" w14:textId="77777777" w:rsidR="00834EA6" w:rsidRPr="00BB4075" w:rsidRDefault="00834EA6" w:rsidP="00834EA6">
      <w:pPr>
        <w:pStyle w:val="Sansinterligne"/>
        <w:rPr>
          <w:lang w:val="en-US"/>
        </w:rPr>
      </w:pPr>
      <w:r w:rsidRPr="00BB4075">
        <w:rPr>
          <w:lang w:val="en-US"/>
        </w:rPr>
        <w:t>TABLESPACE_NAME</w:t>
      </w:r>
    </w:p>
    <w:p w14:paraId="22517428" w14:textId="77777777" w:rsidR="00834EA6" w:rsidRPr="00BB4075" w:rsidRDefault="00834EA6" w:rsidP="00834EA6">
      <w:pPr>
        <w:pStyle w:val="Sansinterligne"/>
        <w:rPr>
          <w:lang w:val="en-US"/>
        </w:rPr>
      </w:pPr>
      <w:r w:rsidRPr="00BB4075">
        <w:rPr>
          <w:lang w:val="en-US"/>
        </w:rPr>
        <w:t>------------------------------</w:t>
      </w:r>
    </w:p>
    <w:p w14:paraId="29E1F82D" w14:textId="77777777" w:rsidR="00834EA6" w:rsidRPr="00BB4075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USER_DATA</w:t>
      </w:r>
      <w:r>
        <w:rPr>
          <w:lang w:val="en-US"/>
        </w:rPr>
        <w:t>;</w:t>
      </w:r>
    </w:p>
    <w:p w14:paraId="5CFAA16D" w14:textId="77777777" w:rsidR="00834EA6" w:rsidRPr="00BB4075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USER_INDEX</w:t>
      </w:r>
      <w:r>
        <w:rPr>
          <w:lang w:val="en-US"/>
        </w:rPr>
        <w:t>;</w:t>
      </w:r>
    </w:p>
    <w:p w14:paraId="160FAC97" w14:textId="77777777" w:rsidR="00834EA6" w:rsidRPr="00BB4075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USER_BLOB</w:t>
      </w:r>
      <w:r>
        <w:rPr>
          <w:lang w:val="en-US"/>
        </w:rPr>
        <w:t>;</w:t>
      </w:r>
    </w:p>
    <w:p w14:paraId="725CD619" w14:textId="77777777" w:rsidR="00834EA6" w:rsidRDefault="00834EA6" w:rsidP="00834EA6">
      <w:pPr>
        <w:pStyle w:val="Sansinterligne"/>
        <w:rPr>
          <w:lang w:val="en-US"/>
        </w:rPr>
      </w:pPr>
      <w:r>
        <w:rPr>
          <w:lang w:val="en-US"/>
        </w:rPr>
        <w:lastRenderedPageBreak/>
        <w:t xml:space="preserve">Create tablespace </w:t>
      </w:r>
      <w:r w:rsidRPr="00BB4075">
        <w:rPr>
          <w:lang w:val="en-US"/>
        </w:rPr>
        <w:t>USER_ACCOUNT</w:t>
      </w:r>
      <w:r>
        <w:rPr>
          <w:lang w:val="en-US"/>
        </w:rPr>
        <w:t>;</w:t>
      </w:r>
    </w:p>
    <w:p w14:paraId="6E8E7497" w14:textId="77777777" w:rsidR="00834EA6" w:rsidRDefault="00834EA6" w:rsidP="00834EA6">
      <w:pPr>
        <w:pStyle w:val="Sansinterligne"/>
        <w:rPr>
          <w:lang w:val="en-US"/>
        </w:rPr>
      </w:pPr>
    </w:p>
    <w:p w14:paraId="6A1BBA44" w14:textId="77777777" w:rsidR="00834EA6" w:rsidRDefault="00834EA6" w:rsidP="00834EA6">
      <w:pPr>
        <w:pStyle w:val="Sansinterligne"/>
        <w:rPr>
          <w:lang w:val="en-US"/>
        </w:rPr>
      </w:pPr>
    </w:p>
    <w:p w14:paraId="44C5B4D2" w14:textId="68B40894" w:rsidR="00834EA6" w:rsidRPr="00E71F18" w:rsidRDefault="00E71F18" w:rsidP="00834EA6">
      <w:pPr>
        <w:pStyle w:val="Sansinterligne"/>
        <w:numPr>
          <w:ilvl w:val="0"/>
          <w:numId w:val="3"/>
        </w:numPr>
      </w:pPr>
      <w:r w:rsidRPr="00E71F18">
        <w:t>Lancer import</w:t>
      </w:r>
      <w:r w:rsidR="00834EA6" w:rsidRPr="00E71F18">
        <w:t xml:space="preserve"> dans la PDB</w:t>
      </w:r>
    </w:p>
    <w:p w14:paraId="6FB6A844" w14:textId="5DBA1179" w:rsidR="00834EA6" w:rsidRDefault="00834EA6" w:rsidP="00834EA6">
      <w:pPr>
        <w:pStyle w:val="Sansinterligne"/>
      </w:pPr>
    </w:p>
    <w:p w14:paraId="5C4ECA02" w14:textId="1B7333B5" w:rsidR="00E71F18" w:rsidRDefault="00E71F18" w:rsidP="00834EA6">
      <w:pPr>
        <w:pStyle w:val="Sansinterligne"/>
        <w:rPr>
          <w:lang w:val="en-US"/>
        </w:rPr>
      </w:pPr>
      <w:r w:rsidRPr="00E71F18">
        <w:rPr>
          <w:lang w:val="en-US"/>
        </w:rPr>
        <w:t xml:space="preserve">Dans la </w:t>
      </w:r>
      <w:proofErr w:type="gramStart"/>
      <w:r w:rsidRPr="00E71F18">
        <w:rPr>
          <w:lang w:val="en-US"/>
        </w:rPr>
        <w:t>PDB :</w:t>
      </w:r>
      <w:proofErr w:type="gramEnd"/>
    </w:p>
    <w:p w14:paraId="1AFB4592" w14:textId="77777777" w:rsidR="002A4DD6" w:rsidRDefault="002A4DD6" w:rsidP="002A4D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fr-CH"/>
        </w:rPr>
      </w:pPr>
      <w:r w:rsidRPr="002A4DD6">
        <w:rPr>
          <w:rFonts w:ascii="inherit" w:eastAsia="Times New Roman" w:hAnsi="inherit" w:cs="Courier New"/>
          <w:color w:val="000000"/>
          <w:sz w:val="23"/>
          <w:szCs w:val="23"/>
          <w:highlight w:val="yellow"/>
          <w:bdr w:val="none" w:sz="0" w:space="0" w:color="auto" w:frame="1"/>
          <w:lang w:eastAsia="fr-CH"/>
        </w:rPr>
        <w:t xml:space="preserve">Voir si </w:t>
      </w:r>
      <w:proofErr w:type="gramStart"/>
      <w:r w:rsidRPr="002A4DD6">
        <w:rPr>
          <w:rFonts w:ascii="inherit" w:eastAsia="Times New Roman" w:hAnsi="inherit" w:cs="Courier New"/>
          <w:color w:val="000000"/>
          <w:sz w:val="23"/>
          <w:szCs w:val="23"/>
          <w:highlight w:val="yellow"/>
          <w:bdr w:val="none" w:sz="0" w:space="0" w:color="auto" w:frame="1"/>
          <w:lang w:eastAsia="fr-CH"/>
        </w:rPr>
        <w:t>la</w:t>
      </w:r>
      <w:proofErr w:type="gramEnd"/>
      <w:r w:rsidRPr="002A4DD6">
        <w:rPr>
          <w:rFonts w:ascii="inherit" w:eastAsia="Times New Roman" w:hAnsi="inherit" w:cs="Courier New"/>
          <w:color w:val="000000"/>
          <w:sz w:val="23"/>
          <w:szCs w:val="23"/>
          <w:highlight w:val="yellow"/>
          <w:bdr w:val="none" w:sz="0" w:space="0" w:color="auto" w:frame="1"/>
          <w:lang w:eastAsia="fr-CH"/>
        </w:rPr>
        <w:t xml:space="preserve"> directory existe déjà :</w:t>
      </w:r>
    </w:p>
    <w:p w14:paraId="279F6EA7" w14:textId="34A8AE0F" w:rsidR="002A4DD6" w:rsidRPr="002A4DD6" w:rsidRDefault="002A4DD6" w:rsidP="002A4D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fr-CH"/>
        </w:rPr>
      </w:pPr>
      <w:r w:rsidRPr="002A4DD6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fr-CH"/>
        </w:rPr>
        <w:t xml:space="preserve">SELECT </w:t>
      </w:r>
      <w:r w:rsidRPr="002A4DD6">
        <w:rPr>
          <w:rFonts w:ascii="inherit" w:eastAsia="Times New Roman" w:hAnsi="inherit" w:cs="Courier New"/>
          <w:color w:val="666600"/>
          <w:sz w:val="23"/>
          <w:szCs w:val="23"/>
          <w:bdr w:val="none" w:sz="0" w:space="0" w:color="auto" w:frame="1"/>
          <w:lang w:eastAsia="fr-CH"/>
        </w:rPr>
        <w:t>*</w:t>
      </w:r>
    </w:p>
    <w:p w14:paraId="2A64BC49" w14:textId="77777777" w:rsidR="002A4DD6" w:rsidRPr="002A4DD6" w:rsidRDefault="002A4DD6" w:rsidP="002A4D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Consolas" w:eastAsia="Times New Roman" w:hAnsi="Consolas" w:cs="Courier New"/>
          <w:color w:val="2080AD"/>
          <w:sz w:val="23"/>
          <w:szCs w:val="23"/>
          <w:lang w:eastAsia="fr-CH"/>
        </w:rPr>
      </w:pPr>
      <w:r w:rsidRPr="002A4DD6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fr-CH"/>
        </w:rPr>
        <w:t xml:space="preserve">FROM </w:t>
      </w:r>
      <w:proofErr w:type="spellStart"/>
      <w:r w:rsidRPr="002A4DD6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fr-CH"/>
        </w:rPr>
        <w:t>dba_directories</w:t>
      </w:r>
      <w:proofErr w:type="spellEnd"/>
    </w:p>
    <w:p w14:paraId="7F70DED8" w14:textId="77777777" w:rsidR="002A4DD6" w:rsidRDefault="002A4DD6" w:rsidP="00834EA6">
      <w:pPr>
        <w:pStyle w:val="Sansinterligne"/>
        <w:rPr>
          <w:lang w:val="en-US"/>
        </w:rPr>
      </w:pPr>
    </w:p>
    <w:p w14:paraId="0FE0217C" w14:textId="77777777" w:rsidR="00C1318F" w:rsidRDefault="00C1318F" w:rsidP="00834EA6">
      <w:pPr>
        <w:pStyle w:val="Sansinterligne"/>
        <w:rPr>
          <w:lang w:val="en-US"/>
        </w:rPr>
      </w:pPr>
    </w:p>
    <w:p w14:paraId="2D9368B1" w14:textId="075CD83C" w:rsidR="00E71F18" w:rsidRPr="00E71F18" w:rsidRDefault="00C1318F" w:rsidP="00834EA6">
      <w:pPr>
        <w:pStyle w:val="Sansinterligne"/>
        <w:rPr>
          <w:lang w:val="en-US"/>
        </w:rPr>
      </w:pPr>
      <w:proofErr w:type="spellStart"/>
      <w:r>
        <w:rPr>
          <w:lang w:val="en-US"/>
        </w:rPr>
        <w:t>s</w:t>
      </w:r>
      <w:r w:rsidR="00E71F18">
        <w:rPr>
          <w:lang w:val="en-US"/>
        </w:rPr>
        <w:t>qlplush</w:t>
      </w:r>
      <w:proofErr w:type="spellEnd"/>
      <w:r w:rsidR="00E71F18">
        <w:rPr>
          <w:lang w:val="en-US"/>
        </w:rPr>
        <w:t xml:space="preserve"> system/Oracle19@</w:t>
      </w:r>
      <w:r>
        <w:rPr>
          <w:lang w:val="en-US"/>
        </w:rPr>
        <w:t>pspeq_pdb</w:t>
      </w:r>
    </w:p>
    <w:p w14:paraId="4D621996" w14:textId="53371448" w:rsidR="00834EA6" w:rsidRDefault="00834EA6" w:rsidP="00834EA6">
      <w:pPr>
        <w:pStyle w:val="Sansinterligne"/>
        <w:rPr>
          <w:lang w:val="en-US"/>
        </w:rPr>
      </w:pPr>
      <w:r w:rsidRPr="00014B78">
        <w:rPr>
          <w:lang w:val="en-US"/>
        </w:rPr>
        <w:t xml:space="preserve">SQL&gt; create </w:t>
      </w:r>
      <w:r w:rsidR="00BD715A">
        <w:rPr>
          <w:lang w:val="en-US"/>
        </w:rPr>
        <w:t xml:space="preserve">or replace </w:t>
      </w:r>
      <w:r w:rsidRPr="00014B78">
        <w:rPr>
          <w:lang w:val="en-US"/>
        </w:rPr>
        <w:t>directory expdp11g as '/</w:t>
      </w:r>
      <w:proofErr w:type="spellStart"/>
      <w:r w:rsidRPr="00014B78">
        <w:rPr>
          <w:lang w:val="en-US"/>
        </w:rPr>
        <w:t>db_backup</w:t>
      </w:r>
      <w:proofErr w:type="spellEnd"/>
      <w:r w:rsidRPr="00014B78">
        <w:rPr>
          <w:lang w:val="en-US"/>
        </w:rPr>
        <w:t>/FRA/</w:t>
      </w:r>
      <w:r w:rsidRPr="00FE5BC3">
        <w:rPr>
          <w:highlight w:val="yellow"/>
          <w:lang w:val="en-US"/>
        </w:rPr>
        <w:t>PSPE</w:t>
      </w:r>
      <w:r w:rsidRPr="00014B78">
        <w:rPr>
          <w:lang w:val="en-US"/>
        </w:rPr>
        <w:t>/';</w:t>
      </w:r>
    </w:p>
    <w:p w14:paraId="477C6416" w14:textId="77777777" w:rsidR="00834EA6" w:rsidRDefault="00834EA6" w:rsidP="00834EA6">
      <w:pPr>
        <w:pStyle w:val="Sansinterligne"/>
        <w:rPr>
          <w:lang w:val="en-US"/>
        </w:rPr>
      </w:pPr>
    </w:p>
    <w:p w14:paraId="68710D43" w14:textId="77777777" w:rsidR="00834EA6" w:rsidRDefault="00834EA6" w:rsidP="00834EA6">
      <w:pPr>
        <w:pStyle w:val="Sansinterligne"/>
        <w:rPr>
          <w:lang w:val="en-US"/>
        </w:rPr>
      </w:pPr>
      <w:proofErr w:type="spellStart"/>
      <w:proofErr w:type="gramStart"/>
      <w:r w:rsidRPr="009C40DE">
        <w:rPr>
          <w:lang w:val="en-US"/>
        </w:rPr>
        <w:t>impdp</w:t>
      </w:r>
      <w:proofErr w:type="spellEnd"/>
      <w:proofErr w:type="gramEnd"/>
      <w:r w:rsidRPr="009C40DE">
        <w:rPr>
          <w:lang w:val="en-US"/>
        </w:rPr>
        <w:t xml:space="preserve"> </w:t>
      </w:r>
      <w:proofErr w:type="spellStart"/>
      <w:r w:rsidRPr="009C40DE">
        <w:rPr>
          <w:lang w:val="en-US"/>
        </w:rPr>
        <w:t>system@pspeq_pdb</w:t>
      </w:r>
      <w:proofErr w:type="spellEnd"/>
      <w:r w:rsidRPr="009C40DE">
        <w:rPr>
          <w:lang w:val="en-US"/>
        </w:rPr>
        <w:t xml:space="preserve"> directory=expdp11g </w:t>
      </w:r>
      <w:proofErr w:type="spellStart"/>
      <w:r w:rsidRPr="009C40DE">
        <w:rPr>
          <w:lang w:val="en-US"/>
        </w:rPr>
        <w:t>dumpfile</w:t>
      </w:r>
      <w:proofErr w:type="spellEnd"/>
      <w:r w:rsidRPr="009C40DE">
        <w:rPr>
          <w:lang w:val="en-US"/>
        </w:rPr>
        <w:t xml:space="preserve">=pspe11.dmp </w:t>
      </w:r>
      <w:proofErr w:type="spellStart"/>
      <w:r w:rsidRPr="009C40DE">
        <w:rPr>
          <w:lang w:val="en-US"/>
        </w:rPr>
        <w:t>logfile</w:t>
      </w:r>
      <w:proofErr w:type="spellEnd"/>
      <w:r w:rsidRPr="009C40DE">
        <w:rPr>
          <w:lang w:val="en-US"/>
        </w:rPr>
        <w:t>=DATA_PUMP_DIR:pspe11_imp.log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remap_tablespace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temp_guido:temp</w:t>
      </w:r>
      <w:proofErr w:type="spellEnd"/>
    </w:p>
    <w:p w14:paraId="5416C411" w14:textId="77777777" w:rsidR="00834EA6" w:rsidRDefault="00834EA6" w:rsidP="00834EA6">
      <w:pPr>
        <w:pStyle w:val="Sansinterligne"/>
        <w:rPr>
          <w:lang w:val="en-US"/>
        </w:rPr>
      </w:pPr>
    </w:p>
    <w:p w14:paraId="086C9C44" w14:textId="38049165" w:rsidR="00834EA6" w:rsidRDefault="002A4DD6" w:rsidP="00834EA6">
      <w:pPr>
        <w:pStyle w:val="Sansinterligne"/>
      </w:pPr>
      <w:proofErr w:type="gramStart"/>
      <w:r w:rsidRPr="002A4DD6">
        <w:rPr>
          <w:highlight w:val="yellow"/>
        </w:rPr>
        <w:t>si</w:t>
      </w:r>
      <w:proofErr w:type="gramEnd"/>
      <w:r w:rsidRPr="002A4DD6">
        <w:rPr>
          <w:highlight w:val="yellow"/>
        </w:rPr>
        <w:t xml:space="preserve"> trop d’erreurs à l’import</w:t>
      </w:r>
      <w:r w:rsidR="00834EA6" w:rsidRPr="002A4DD6">
        <w:rPr>
          <w:highlight w:val="yellow"/>
        </w:rPr>
        <w:t> :</w:t>
      </w:r>
    </w:p>
    <w:p w14:paraId="49B3993F" w14:textId="77777777" w:rsidR="00834EA6" w:rsidRDefault="00834EA6" w:rsidP="00834EA6">
      <w:pPr>
        <w:pStyle w:val="Sansinterligne"/>
        <w:rPr>
          <w:lang w:val="en-US"/>
        </w:rPr>
      </w:pPr>
      <w:r>
        <w:rPr>
          <w:lang w:val="en-US"/>
        </w:rPr>
        <w:t>Ctrl-C</w:t>
      </w:r>
    </w:p>
    <w:p w14:paraId="0A0AD6BD" w14:textId="77777777" w:rsidR="00834EA6" w:rsidRPr="00733084" w:rsidRDefault="00834EA6" w:rsidP="00834EA6">
      <w:pPr>
        <w:pStyle w:val="Sansinterligne"/>
        <w:rPr>
          <w:lang w:val="en-US"/>
        </w:rPr>
      </w:pPr>
      <w:r w:rsidRPr="00733084">
        <w:rPr>
          <w:lang w:val="en-US"/>
        </w:rPr>
        <w:t xml:space="preserve">Import&gt; </w:t>
      </w:r>
      <w:proofErr w:type="spellStart"/>
      <w:r w:rsidRPr="00733084">
        <w:rPr>
          <w:lang w:val="en-US"/>
        </w:rPr>
        <w:t>kill_job</w:t>
      </w:r>
      <w:proofErr w:type="spellEnd"/>
    </w:p>
    <w:p w14:paraId="5CDCC3C3" w14:textId="77777777" w:rsidR="00834EA6" w:rsidRPr="00733084" w:rsidRDefault="00834EA6" w:rsidP="00834EA6">
      <w:pPr>
        <w:pStyle w:val="Sansinterligne"/>
        <w:rPr>
          <w:lang w:val="en-US"/>
        </w:rPr>
      </w:pPr>
      <w:r w:rsidRPr="00733084">
        <w:rPr>
          <w:lang w:val="en-US"/>
        </w:rPr>
        <w:t>Are you sure you wish to stop this job ([yes]/no): yes</w:t>
      </w:r>
    </w:p>
    <w:p w14:paraId="6697203F" w14:textId="08795A07" w:rsidR="00FE5BC3" w:rsidRDefault="00FE5BC3" w:rsidP="00836437">
      <w:pPr>
        <w:pStyle w:val="Sansinterligne"/>
        <w:rPr>
          <w:lang w:val="en-US"/>
        </w:rPr>
      </w:pPr>
    </w:p>
    <w:p w14:paraId="55A178B3" w14:textId="4C296698" w:rsidR="00B756FC" w:rsidRDefault="00B756FC" w:rsidP="00B756FC">
      <w:pPr>
        <w:pStyle w:val="Titre1"/>
        <w:rPr>
          <w:lang w:val="en-US"/>
        </w:rPr>
      </w:pPr>
      <w:bookmarkStart w:id="19" w:name="_Toc89856424"/>
      <w:proofErr w:type="spellStart"/>
      <w:r>
        <w:rPr>
          <w:lang w:val="en-US"/>
        </w:rPr>
        <w:t>Problème</w:t>
      </w:r>
      <w:proofErr w:type="spellEnd"/>
      <w:r>
        <w:rPr>
          <w:lang w:val="en-US"/>
        </w:rPr>
        <w:t xml:space="preserve"> roles </w:t>
      </w: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 profiles</w:t>
      </w:r>
      <w:bookmarkEnd w:id="19"/>
    </w:p>
    <w:p w14:paraId="6B51C35C" w14:textId="1293AAD2" w:rsidR="00B756FC" w:rsidRPr="00B756FC" w:rsidRDefault="00B756FC" w:rsidP="00B756FC">
      <w:r w:rsidRPr="00B756FC">
        <w:t xml:space="preserve">Faire </w:t>
      </w:r>
      <w:r w:rsidR="002A4DD6">
        <w:t xml:space="preserve">un </w:t>
      </w:r>
      <w:r w:rsidRPr="00B756FC">
        <w:t>export de</w:t>
      </w:r>
      <w:r w:rsidR="002A4DD6">
        <w:t>s</w:t>
      </w:r>
      <w:r w:rsidRPr="00B756FC">
        <w:t xml:space="preserve"> </w:t>
      </w:r>
      <w:proofErr w:type="spellStart"/>
      <w:r w:rsidRPr="00B756FC">
        <w:t>roles</w:t>
      </w:r>
      <w:proofErr w:type="spellEnd"/>
      <w:r w:rsidRPr="00B756FC">
        <w:t xml:space="preserve"> e</w:t>
      </w:r>
      <w:r>
        <w:t>t profiles</w:t>
      </w:r>
      <w:r w:rsidR="00246843">
        <w:t xml:space="preserve"> (</w:t>
      </w:r>
      <w:r w:rsidR="002A4DD6">
        <w:t>depuis la base de</w:t>
      </w:r>
      <w:r w:rsidR="00246843">
        <w:t xml:space="preserve"> </w:t>
      </w:r>
      <w:proofErr w:type="spellStart"/>
      <w:r w:rsidR="00246843">
        <w:t>prod</w:t>
      </w:r>
      <w:proofErr w:type="spellEnd"/>
      <w:r w:rsidR="00246843">
        <w:t>)</w:t>
      </w:r>
    </w:p>
    <w:p w14:paraId="64205CB4" w14:textId="7121BCCB" w:rsidR="00985A4E" w:rsidRPr="00246843" w:rsidRDefault="00985A4E" w:rsidP="00836437">
      <w:pPr>
        <w:pStyle w:val="Sansinterligne"/>
      </w:pPr>
      <w:r w:rsidRPr="00246843">
        <w:t xml:space="preserve">oracle@sfhvora10:~/ [PSPE] </w:t>
      </w:r>
      <w:proofErr w:type="spellStart"/>
      <w:r w:rsidRPr="00246843">
        <w:t>expdp</w:t>
      </w:r>
      <w:proofErr w:type="spellEnd"/>
      <w:r w:rsidRPr="00246843">
        <w:t xml:space="preserve"> </w:t>
      </w:r>
      <w:proofErr w:type="spellStart"/>
      <w:r w:rsidRPr="00246843">
        <w:t>dumpfile</w:t>
      </w:r>
      <w:proofErr w:type="spellEnd"/>
      <w:r w:rsidRPr="00246843">
        <w:t xml:space="preserve">=pspe11_profile_roles.dmp full=y  </w:t>
      </w:r>
      <w:proofErr w:type="spellStart"/>
      <w:r w:rsidRPr="00246843">
        <w:t>include</w:t>
      </w:r>
      <w:proofErr w:type="spellEnd"/>
      <w:r w:rsidRPr="00246843">
        <w:t>=</w:t>
      </w:r>
      <w:proofErr w:type="spellStart"/>
      <w:r w:rsidRPr="00246843">
        <w:t>grant</w:t>
      </w:r>
      <w:proofErr w:type="spellEnd"/>
      <w:r w:rsidRPr="00246843">
        <w:t xml:space="preserve"> </w:t>
      </w:r>
      <w:proofErr w:type="spellStart"/>
      <w:r w:rsidRPr="00246843">
        <w:t>include</w:t>
      </w:r>
      <w:proofErr w:type="spellEnd"/>
      <w:r w:rsidRPr="00246843">
        <w:t xml:space="preserve">=profile </w:t>
      </w:r>
      <w:proofErr w:type="spellStart"/>
      <w:r w:rsidRPr="00246843">
        <w:t>include</w:t>
      </w:r>
      <w:proofErr w:type="spellEnd"/>
      <w:r w:rsidRPr="00246843">
        <w:t>=</w:t>
      </w:r>
      <w:proofErr w:type="spellStart"/>
      <w:r w:rsidRPr="00246843">
        <w:t>role</w:t>
      </w:r>
      <w:proofErr w:type="spellEnd"/>
      <w:r w:rsidRPr="00246843">
        <w:t xml:space="preserve"> </w:t>
      </w:r>
      <w:proofErr w:type="spellStart"/>
      <w:r w:rsidRPr="00246843">
        <w:t>include</w:t>
      </w:r>
      <w:proofErr w:type="spellEnd"/>
      <w:r w:rsidRPr="00246843">
        <w:t>=</w:t>
      </w:r>
      <w:proofErr w:type="spellStart"/>
      <w:r w:rsidRPr="00246843">
        <w:t>role_grant</w:t>
      </w:r>
      <w:proofErr w:type="spellEnd"/>
      <w:r w:rsidRPr="00246843">
        <w:t xml:space="preserve"> </w:t>
      </w:r>
      <w:proofErr w:type="spellStart"/>
      <w:r w:rsidRPr="00246843">
        <w:t>include</w:t>
      </w:r>
      <w:proofErr w:type="spellEnd"/>
      <w:r w:rsidRPr="00246843">
        <w:t xml:space="preserve">=user logfile=pspe11_profile_role.log </w:t>
      </w:r>
      <w:proofErr w:type="spellStart"/>
      <w:r w:rsidRPr="00246843">
        <w:t>reuse_dumpfiles</w:t>
      </w:r>
      <w:proofErr w:type="spellEnd"/>
      <w:r w:rsidRPr="00246843">
        <w:t>=</w:t>
      </w:r>
      <w:proofErr w:type="spellStart"/>
      <w:r w:rsidRPr="00246843">
        <w:t>yes</w:t>
      </w:r>
      <w:proofErr w:type="spellEnd"/>
    </w:p>
    <w:p w14:paraId="3654AE95" w14:textId="1816E6DA" w:rsidR="00985A4E" w:rsidRPr="00246843" w:rsidRDefault="00985A4E" w:rsidP="00836437">
      <w:pPr>
        <w:pStyle w:val="Sansinterligne"/>
      </w:pPr>
    </w:p>
    <w:p w14:paraId="41A2ED7F" w14:textId="55265AC3" w:rsidR="00246843" w:rsidRPr="00246843" w:rsidRDefault="00715867" w:rsidP="00836437">
      <w:pPr>
        <w:pStyle w:val="Sansinterligne"/>
      </w:pPr>
      <w:r>
        <w:t>Créer un</w:t>
      </w:r>
      <w:r w:rsidR="00246843" w:rsidRPr="00246843">
        <w:t xml:space="preserve"> fichier SQL ave</w:t>
      </w:r>
      <w:r w:rsidR="00246843">
        <w:t xml:space="preserve">c les résultats (dans </w:t>
      </w:r>
      <w:proofErr w:type="gramStart"/>
      <w:r w:rsidR="00246843">
        <w:t>la</w:t>
      </w:r>
      <w:proofErr w:type="gramEnd"/>
      <w:r w:rsidR="00246843">
        <w:t xml:space="preserve"> prod, il ne fait rien à la base de données)</w:t>
      </w:r>
    </w:p>
    <w:p w14:paraId="381582EE" w14:textId="5336825C" w:rsidR="00985A4E" w:rsidRPr="001C1B70" w:rsidRDefault="001C1B70" w:rsidP="00836437">
      <w:pPr>
        <w:pStyle w:val="Sansinterligne"/>
      </w:pPr>
      <w:proofErr w:type="spellStart"/>
      <w:proofErr w:type="gramStart"/>
      <w:r w:rsidRPr="001C1B70">
        <w:t>impdp</w:t>
      </w:r>
      <w:proofErr w:type="spellEnd"/>
      <w:proofErr w:type="gramEnd"/>
      <w:r w:rsidRPr="001C1B70">
        <w:t xml:space="preserve"> </w:t>
      </w:r>
      <w:proofErr w:type="spellStart"/>
      <w:r w:rsidRPr="001C1B70">
        <w:t>dumpfile</w:t>
      </w:r>
      <w:proofErr w:type="spellEnd"/>
      <w:r w:rsidRPr="001C1B70">
        <w:t>=pspe11_profile_roles.dmp</w:t>
      </w:r>
      <w:r>
        <w:t xml:space="preserve"> </w:t>
      </w:r>
      <w:proofErr w:type="spellStart"/>
      <w:r w:rsidR="007C2D33">
        <w:t>sqlfile</w:t>
      </w:r>
      <w:proofErr w:type="spellEnd"/>
      <w:r w:rsidR="007C2D33">
        <w:t>=</w:t>
      </w:r>
      <w:r w:rsidR="007C2D33" w:rsidRPr="007C2D33">
        <w:t xml:space="preserve"> </w:t>
      </w:r>
      <w:r w:rsidR="007C2D33" w:rsidRPr="001C1B70">
        <w:t>pspe11_profile_roles.</w:t>
      </w:r>
      <w:r w:rsidR="007C2D33">
        <w:t>sql</w:t>
      </w:r>
    </w:p>
    <w:p w14:paraId="16306D07" w14:textId="16066EC0" w:rsidR="00985A4E" w:rsidRDefault="00985A4E" w:rsidP="00836437">
      <w:pPr>
        <w:pStyle w:val="Sansinterligne"/>
      </w:pPr>
    </w:p>
    <w:p w14:paraId="0FD38901" w14:textId="1DFCB9EA" w:rsidR="00246843" w:rsidRPr="00246843" w:rsidRDefault="00246843" w:rsidP="00836437">
      <w:pPr>
        <w:pStyle w:val="Sansinterligne"/>
      </w:pPr>
      <w:r>
        <w:t xml:space="preserve">Voir dans le fichier : </w:t>
      </w:r>
      <w:r w:rsidRPr="00246843">
        <w:t>/</w:t>
      </w:r>
      <w:proofErr w:type="spellStart"/>
      <w:r w:rsidRPr="00246843">
        <w:t>db_backup</w:t>
      </w:r>
      <w:proofErr w:type="spellEnd"/>
      <w:r w:rsidRPr="00246843">
        <w:t>/FRA/PSPE/</w:t>
      </w:r>
      <w:r w:rsidRPr="001C1B70">
        <w:t>pspe11_profile_roles</w:t>
      </w:r>
      <w:r>
        <w:t>.sql</w:t>
      </w:r>
    </w:p>
    <w:p w14:paraId="3DB88BFF" w14:textId="77777777" w:rsidR="00246843" w:rsidRDefault="00246843" w:rsidP="00836437">
      <w:pPr>
        <w:pStyle w:val="Sansinterligne"/>
      </w:pPr>
    </w:p>
    <w:p w14:paraId="1086283B" w14:textId="6E43BE4B" w:rsidR="00005E20" w:rsidRDefault="00246843" w:rsidP="00836437">
      <w:pPr>
        <w:pStyle w:val="Sansinterligne"/>
      </w:pPr>
      <w:r>
        <w:t>S</w:t>
      </w:r>
      <w:r w:rsidR="00005E20">
        <w:t>électionner à la main</w:t>
      </w:r>
      <w:r>
        <w:t xml:space="preserve"> seulement le </w:t>
      </w:r>
      <w:r w:rsidR="00267105">
        <w:t>nécessaire</w:t>
      </w:r>
      <w:r>
        <w:t> </w:t>
      </w:r>
      <w:r w:rsidR="003F2AFE">
        <w:t xml:space="preserve">et créer dans </w:t>
      </w:r>
      <w:r w:rsidR="00DE1E63">
        <w:t>la PDB </w:t>
      </w:r>
      <w:r>
        <w:t>:</w:t>
      </w:r>
    </w:p>
    <w:p w14:paraId="128FE438" w14:textId="5A5C177E" w:rsidR="00495A0F" w:rsidRDefault="00495A0F" w:rsidP="00836437">
      <w:pPr>
        <w:pStyle w:val="Sansinterligne"/>
      </w:pPr>
    </w:p>
    <w:p w14:paraId="09C44D91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>CREATE PROFILE "MONITORING_PROFILE"</w:t>
      </w:r>
    </w:p>
    <w:p w14:paraId="4AE068A6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LIMIT</w:t>
      </w:r>
    </w:p>
    <w:p w14:paraId="1E1B9241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COMPOSITE_LIMIT DEFAULT</w:t>
      </w:r>
    </w:p>
    <w:p w14:paraId="22C69B4F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SESSIONS_PER_USER DEFAULT</w:t>
      </w:r>
    </w:p>
    <w:p w14:paraId="3840FB6B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CPU_PER_SESSION DEFAULT</w:t>
      </w:r>
    </w:p>
    <w:p w14:paraId="2FFA09EB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CPU_PER_CALL DEFAULT</w:t>
      </w:r>
    </w:p>
    <w:p w14:paraId="265B523E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LOGICAL_READS_PER_SESSION DEFAULT</w:t>
      </w:r>
    </w:p>
    <w:p w14:paraId="186ECE25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LOGICAL_READS_PER_CALL DEFAULT</w:t>
      </w:r>
    </w:p>
    <w:p w14:paraId="6DE72F11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IDLE_TIME DEFAULT</w:t>
      </w:r>
    </w:p>
    <w:p w14:paraId="59057FE8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CONNECT_TIME DEFAULT</w:t>
      </w:r>
    </w:p>
    <w:p w14:paraId="4308D44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PRIVATE_SGA DEFAULT</w:t>
      </w:r>
    </w:p>
    <w:p w14:paraId="44C572D3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FAILED_LOGIN_ATTEMPTS UNLIMITED</w:t>
      </w:r>
    </w:p>
    <w:p w14:paraId="65D2F539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lastRenderedPageBreak/>
        <w:t xml:space="preserve">         PASSWORD_LIFE_TIME DEFAULT</w:t>
      </w:r>
    </w:p>
    <w:p w14:paraId="69166D1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PASSWORD_REUSE_TIME DEFAULT</w:t>
      </w:r>
    </w:p>
    <w:p w14:paraId="1C64D079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PASSWORD_REUSE_MAX DEFAULT</w:t>
      </w:r>
    </w:p>
    <w:p w14:paraId="629E6AC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PASSWORD_VERIFY_FUNCTION DEFAULT</w:t>
      </w:r>
    </w:p>
    <w:p w14:paraId="72723BD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PASSWORD_LOCK_TIME DEFAULT</w:t>
      </w:r>
    </w:p>
    <w:p w14:paraId="236D8244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PASSWORD_GRACE_TIME </w:t>
      </w:r>
      <w:proofErr w:type="gramStart"/>
      <w:r w:rsidRPr="00C7075B">
        <w:rPr>
          <w:lang w:val="en-US"/>
        </w:rPr>
        <w:t>DEFAULT ;</w:t>
      </w:r>
      <w:proofErr w:type="gramEnd"/>
    </w:p>
    <w:p w14:paraId="3B2B2D2A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CREATE PROFILE "POLYUSER"</w:t>
      </w:r>
    </w:p>
    <w:p w14:paraId="02708286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LIMIT</w:t>
      </w:r>
    </w:p>
    <w:p w14:paraId="314BEF2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COMPOSITE_LIMIT DEFAULT</w:t>
      </w:r>
    </w:p>
    <w:p w14:paraId="49216B0E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SESSIONS_PER_USER DEFAULT</w:t>
      </w:r>
    </w:p>
    <w:p w14:paraId="2214CD0F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CPU_PER_SESSION DEFAULT</w:t>
      </w:r>
    </w:p>
    <w:p w14:paraId="130B6B2E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CPU_PER_CALL DEFAULT</w:t>
      </w:r>
    </w:p>
    <w:p w14:paraId="381B761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LOGICAL_READS_PER_SESSION DEFAULT</w:t>
      </w:r>
    </w:p>
    <w:p w14:paraId="108D200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LOGICAL_READS_PER_CALL DEFAULT</w:t>
      </w:r>
    </w:p>
    <w:p w14:paraId="11135D34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IDLE_TIME DEFAULT</w:t>
      </w:r>
    </w:p>
    <w:p w14:paraId="2EEB5C7F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CONNECT_TIME DEFAULT</w:t>
      </w:r>
    </w:p>
    <w:p w14:paraId="16484E5A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PRIVATE_SGA DEFAULT</w:t>
      </w:r>
    </w:p>
    <w:p w14:paraId="6EF2A0D8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FAILED_LOGIN_ATTEMPTS UNLIMITED</w:t>
      </w:r>
    </w:p>
    <w:p w14:paraId="6D11699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PASSWORD_LIFE_TIME UNLIMITED</w:t>
      </w:r>
    </w:p>
    <w:p w14:paraId="500DA2A5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PASSWORD_REUSE_TIME DEFAULT</w:t>
      </w:r>
    </w:p>
    <w:p w14:paraId="36258276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PASSWORD_REUSE_MAX DEFAULT</w:t>
      </w:r>
    </w:p>
    <w:p w14:paraId="580ABFA2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PASSWORD_VERIFY_FUNCTION DEFAULT</w:t>
      </w:r>
    </w:p>
    <w:p w14:paraId="2F6690BB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PASSWORD_LOCK_TIME DEFAULT</w:t>
      </w:r>
    </w:p>
    <w:p w14:paraId="19FE358F" w14:textId="0CCB1879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PASSWORD_GRACE_TIME </w:t>
      </w:r>
      <w:proofErr w:type="gramStart"/>
      <w:r w:rsidRPr="00C7075B">
        <w:rPr>
          <w:lang w:val="en-US"/>
        </w:rPr>
        <w:t>UNLIMITED ;</w:t>
      </w:r>
      <w:proofErr w:type="gramEnd"/>
    </w:p>
    <w:p w14:paraId="00B284C1" w14:textId="5B9B9024" w:rsidR="00495A0F" w:rsidRPr="00C7075B" w:rsidRDefault="00495A0F" w:rsidP="003F2AFE">
      <w:pPr>
        <w:pStyle w:val="Paragraphedeliste"/>
        <w:rPr>
          <w:lang w:val="en-US"/>
        </w:rPr>
      </w:pPr>
    </w:p>
    <w:p w14:paraId="683ECC3D" w14:textId="6CEC7EB2" w:rsidR="00495A0F" w:rsidRPr="00495A0F" w:rsidRDefault="003F2AFE" w:rsidP="003F2AFE">
      <w:pPr>
        <w:pStyle w:val="Paragraphedeliste"/>
        <w:rPr>
          <w:lang w:val="en-US"/>
        </w:rPr>
      </w:pPr>
      <w:r>
        <w:rPr>
          <w:lang w:val="en-US"/>
        </w:rPr>
        <w:t xml:space="preserve"> </w:t>
      </w:r>
      <w:r w:rsidR="00495A0F" w:rsidRPr="00495A0F">
        <w:rPr>
          <w:lang w:val="en-US"/>
        </w:rPr>
        <w:t>CREATE ROLE "POLYUSERADMIN";</w:t>
      </w:r>
    </w:p>
    <w:p w14:paraId="24626D3A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"POLYUSERADMIN" FROM SYS;</w:t>
      </w:r>
    </w:p>
    <w:p w14:paraId="6F051AD7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"POLYPOINTPRIVS";</w:t>
      </w:r>
    </w:p>
    <w:p w14:paraId="04EFB720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"POLYPOINTPRIVS" FROM SYS;</w:t>
      </w:r>
    </w:p>
    <w:p w14:paraId="7B50EE7C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en-US"/>
        </w:rPr>
        <w:t xml:space="preserve"> </w:t>
      </w:r>
      <w:r w:rsidRPr="00495A0F">
        <w:rPr>
          <w:lang w:val="de-CH"/>
        </w:rPr>
        <w:t>CREATE ROLE "LEITBEDIENER";</w:t>
      </w:r>
    </w:p>
    <w:p w14:paraId="47D2004F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REVOKE "LEITBEDIENER" FROM SYS;</w:t>
      </w:r>
    </w:p>
    <w:p w14:paraId="5E62BEA0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CREATE ROLE "RAPLEITBEDIENER";</w:t>
      </w:r>
    </w:p>
    <w:p w14:paraId="3252CEAC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REVOKE "RAPLEITBEDIENER" FROM SYS;</w:t>
      </w:r>
    </w:p>
    <w:p w14:paraId="2DCF646B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CREATE ROLE "DOCLEITBEDIENER";</w:t>
      </w:r>
    </w:p>
    <w:p w14:paraId="6B43DF2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de-CH"/>
        </w:rPr>
        <w:t xml:space="preserve"> </w:t>
      </w:r>
      <w:r w:rsidRPr="00495A0F">
        <w:rPr>
          <w:lang w:val="en-US"/>
        </w:rPr>
        <w:t>REVOKE "DOCLEITBEDIENER" FROM SYS;</w:t>
      </w:r>
    </w:p>
    <w:p w14:paraId="25D582C3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"PEPUSER";</w:t>
      </w:r>
    </w:p>
    <w:p w14:paraId="0945DD1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"PEPUSER" FROM SYS;</w:t>
      </w:r>
    </w:p>
    <w:p w14:paraId="583F0B53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"RAPUSER";</w:t>
      </w:r>
    </w:p>
    <w:p w14:paraId="411B8450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"RAPUSER" FROM SYS;</w:t>
      </w:r>
    </w:p>
    <w:p w14:paraId="57AFC07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"DOCUSER";</w:t>
      </w:r>
    </w:p>
    <w:p w14:paraId="7CC4E870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"DOCUSER" FROM SYS;</w:t>
      </w:r>
    </w:p>
    <w:p w14:paraId="29161DEE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"INTERFACEUSER";</w:t>
      </w:r>
    </w:p>
    <w:p w14:paraId="649AFCB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"INTERFACEUSER" FROM SYS;</w:t>
      </w:r>
    </w:p>
    <w:p w14:paraId="28DE9D3A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"POLYVIEWPRIVS";</w:t>
      </w:r>
    </w:p>
    <w:p w14:paraId="364B592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"POLYVIEWPRIVS" FROM SYS;</w:t>
      </w:r>
    </w:p>
    <w:p w14:paraId="03A8CC5F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"POLYAPPPRIVS";</w:t>
      </w:r>
    </w:p>
    <w:p w14:paraId="26EA0B7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"POLYAPPPRIVS" FROM SYS;</w:t>
      </w:r>
    </w:p>
    <w:p w14:paraId="7BC624C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"BI_ROLE";</w:t>
      </w:r>
    </w:p>
    <w:p w14:paraId="44DEBB76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lastRenderedPageBreak/>
        <w:t xml:space="preserve"> REVOKE "BI_ROLE" FROM SYS;</w:t>
      </w:r>
    </w:p>
    <w:p w14:paraId="2FCA7E4D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"WLROLE";</w:t>
      </w:r>
    </w:p>
    <w:p w14:paraId="176C915E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"WLROLE" FROM SYS;</w:t>
      </w:r>
    </w:p>
    <w:p w14:paraId="3B118BFB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"XSROLE";</w:t>
      </w:r>
    </w:p>
    <w:p w14:paraId="00E2B358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"XSROLE" FROM SYS;</w:t>
      </w:r>
    </w:p>
    <w:p w14:paraId="1406D68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"SMROLE";</w:t>
      </w:r>
    </w:p>
    <w:p w14:paraId="3A3CCEF8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"SMROLE" FROM SYS;</w:t>
      </w:r>
    </w:p>
    <w:p w14:paraId="49DCC61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"WLIFROLE";</w:t>
      </w:r>
    </w:p>
    <w:p w14:paraId="7E8E7F7F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"WLIFROLE" FROM SYS;</w:t>
      </w:r>
    </w:p>
    <w:p w14:paraId="3BBE2F89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"PS_ROLE";</w:t>
      </w:r>
    </w:p>
    <w:p w14:paraId="4C76D8EE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"PS_ROLE" FROM SYS;</w:t>
      </w:r>
    </w:p>
    <w:p w14:paraId="79F59F79" w14:textId="2ED65FBE" w:rsidR="00495A0F" w:rsidRDefault="00495A0F" w:rsidP="003F2AFE">
      <w:pPr>
        <w:pStyle w:val="Paragraphedeliste"/>
      </w:pPr>
      <w:r w:rsidRPr="00495A0F">
        <w:rPr>
          <w:lang w:val="en-US"/>
        </w:rPr>
        <w:t xml:space="preserve"> </w:t>
      </w:r>
      <w:r>
        <w:t>CREATE ROLE "APIAPROLE";</w:t>
      </w:r>
    </w:p>
    <w:p w14:paraId="5C52284D" w14:textId="5E14B12D" w:rsidR="00BF70EB" w:rsidRPr="00BF70EB" w:rsidRDefault="003F2AFE" w:rsidP="003F2AFE">
      <w:pPr>
        <w:pStyle w:val="Paragraphedeliste"/>
        <w:rPr>
          <w:lang w:val="en-US"/>
        </w:rPr>
      </w:pPr>
      <w:r>
        <w:rPr>
          <w:lang w:val="en-US"/>
        </w:rPr>
        <w:t xml:space="preserve"> </w:t>
      </w:r>
      <w:r w:rsidR="00BF70EB" w:rsidRPr="00BF70EB">
        <w:rPr>
          <w:lang w:val="en-US"/>
        </w:rPr>
        <w:t>REVOKE "APIAPROLE" FROM SYS;</w:t>
      </w:r>
    </w:p>
    <w:p w14:paraId="56E0FCE5" w14:textId="77777777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CREATE ROLE "CC_ROLE";</w:t>
      </w:r>
    </w:p>
    <w:p w14:paraId="516C9242" w14:textId="77777777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REVOKE "CC_ROLE" FROM SYS;</w:t>
      </w:r>
    </w:p>
    <w:p w14:paraId="4D33C4E5" w14:textId="77777777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CREATE ROLE "CRCROLE";</w:t>
      </w:r>
    </w:p>
    <w:p w14:paraId="20A23EDA" w14:textId="0B369B3D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REVOKE "CRCROLE" FROM SYS;</w:t>
      </w:r>
    </w:p>
    <w:p w14:paraId="043C2537" w14:textId="77777777" w:rsidR="00005E20" w:rsidRPr="00BF70EB" w:rsidRDefault="00005E20" w:rsidP="00836437">
      <w:pPr>
        <w:pStyle w:val="Sansinterligne"/>
        <w:rPr>
          <w:lang w:val="en-US"/>
        </w:rPr>
      </w:pPr>
    </w:p>
    <w:p w14:paraId="1F76B9B6" w14:textId="36E82F5A" w:rsidR="00014B78" w:rsidRDefault="00014B78" w:rsidP="00014B78">
      <w:pPr>
        <w:pStyle w:val="Sansinterligne"/>
        <w:rPr>
          <w:lang w:val="en-US"/>
        </w:rPr>
      </w:pPr>
    </w:p>
    <w:p w14:paraId="046D6C50" w14:textId="61934007" w:rsidR="00F330C8" w:rsidRDefault="00F330C8" w:rsidP="00DE1E63">
      <w:pPr>
        <w:pStyle w:val="Titre1"/>
        <w:rPr>
          <w:lang w:val="en-US"/>
        </w:rPr>
      </w:pPr>
      <w:bookmarkStart w:id="20" w:name="_Toc89856425"/>
      <w:r>
        <w:rPr>
          <w:lang w:val="en-US"/>
        </w:rPr>
        <w:t xml:space="preserve">Compiler objects </w:t>
      </w:r>
      <w:proofErr w:type="spellStart"/>
      <w:r>
        <w:rPr>
          <w:lang w:val="en-US"/>
        </w:rPr>
        <w:t>invalides</w:t>
      </w:r>
      <w:proofErr w:type="spellEnd"/>
      <w:r>
        <w:rPr>
          <w:lang w:val="en-US"/>
        </w:rPr>
        <w:t>:</w:t>
      </w:r>
      <w:bookmarkEnd w:id="20"/>
    </w:p>
    <w:p w14:paraId="690C4181" w14:textId="6E8785D5" w:rsidR="00DE1E63" w:rsidRPr="00DE1E63" w:rsidRDefault="00DE1E63" w:rsidP="00DE1E63">
      <w:r w:rsidRPr="00DE1E63">
        <w:t>Il faut aller interactivement, p</w:t>
      </w:r>
      <w:r>
        <w:t xml:space="preserve">etit à petit. Choisir un objet avec erreur dans le </w:t>
      </w:r>
      <w:proofErr w:type="spellStart"/>
      <w:r>
        <w:t>log</w:t>
      </w:r>
      <w:proofErr w:type="spellEnd"/>
      <w:r>
        <w:t xml:space="preserve"> de </w:t>
      </w:r>
      <w:proofErr w:type="spellStart"/>
      <w:r w:rsidR="00DA1F7A">
        <w:t>impdp</w:t>
      </w:r>
      <w:proofErr w:type="spellEnd"/>
      <w:r w:rsidR="00DA1F7A">
        <w:t> :</w:t>
      </w:r>
    </w:p>
    <w:p w14:paraId="1DBDB140" w14:textId="1145A73D" w:rsidR="00F330C8" w:rsidRPr="00DE1E63" w:rsidRDefault="00F330C8" w:rsidP="00014B78">
      <w:pPr>
        <w:pStyle w:val="Sansinterligne"/>
      </w:pPr>
    </w:p>
    <w:p w14:paraId="15C4636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alter session set container=</w:t>
      </w:r>
      <w:proofErr w:type="spellStart"/>
      <w:r w:rsidRPr="00F330C8">
        <w:rPr>
          <w:lang w:val="en-US"/>
        </w:rPr>
        <w:t>pspeq_pdb</w:t>
      </w:r>
      <w:proofErr w:type="spellEnd"/>
      <w:r w:rsidRPr="00F330C8">
        <w:rPr>
          <w:lang w:val="en-US"/>
        </w:rPr>
        <w:t>;</w:t>
      </w:r>
    </w:p>
    <w:p w14:paraId="1B505510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Session altered.</w:t>
      </w:r>
    </w:p>
    <w:p w14:paraId="73DBF723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58A4FFFC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alter procedure "DISDBA"."TERMININSERTLS" compile;</w:t>
      </w:r>
    </w:p>
    <w:p w14:paraId="2D7BC68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Warning: Procedure altered with compilation errors.</w:t>
      </w:r>
    </w:p>
    <w:p w14:paraId="007C159E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33560971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show errors</w:t>
      </w:r>
    </w:p>
    <w:p w14:paraId="06B512FD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Errors for PROCEDURE "DISDBA"."TERMININSERTLS":</w:t>
      </w:r>
    </w:p>
    <w:p w14:paraId="6BA63834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62C7259A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LINE/COL ERROR</w:t>
      </w:r>
    </w:p>
    <w:p w14:paraId="0CFA6D2D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-------- -----------------------------------------------------------------</w:t>
      </w:r>
    </w:p>
    <w:p w14:paraId="7E3AFDDB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31/5     PL/SQL: SQL Statement ignored</w:t>
      </w:r>
    </w:p>
    <w:p w14:paraId="3829C8B3" w14:textId="77777777" w:rsidR="00F330C8" w:rsidRPr="00DA1F7A" w:rsidRDefault="00F330C8" w:rsidP="00F330C8">
      <w:pPr>
        <w:pStyle w:val="Sansinterligne"/>
        <w:rPr>
          <w:b/>
          <w:bCs/>
          <w:lang w:val="en-US"/>
        </w:rPr>
      </w:pPr>
      <w:r w:rsidRPr="00F330C8">
        <w:rPr>
          <w:lang w:val="en-US"/>
        </w:rPr>
        <w:t xml:space="preserve">71/40    PL/SQL: ORA-06575: </w:t>
      </w:r>
      <w:r w:rsidRPr="00DA1F7A">
        <w:rPr>
          <w:b/>
          <w:bCs/>
          <w:lang w:val="en-US"/>
        </w:rPr>
        <w:t>Package or function GETLSEXPORTCODE is in an</w:t>
      </w:r>
    </w:p>
    <w:p w14:paraId="36054488" w14:textId="77777777" w:rsidR="00F330C8" w:rsidRPr="00DA1F7A" w:rsidRDefault="00F330C8" w:rsidP="00F330C8">
      <w:pPr>
        <w:pStyle w:val="Sansinterligne"/>
        <w:rPr>
          <w:b/>
          <w:bCs/>
          <w:lang w:val="en-US"/>
        </w:rPr>
      </w:pPr>
      <w:r w:rsidRPr="00DA1F7A">
        <w:rPr>
          <w:b/>
          <w:bCs/>
          <w:lang w:val="en-US"/>
        </w:rPr>
        <w:t xml:space="preserve">         invalid state</w:t>
      </w:r>
    </w:p>
    <w:p w14:paraId="0322F684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6F57E903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SQL&gt; alter </w:t>
      </w:r>
      <w:r w:rsidRPr="00DA1F7A">
        <w:rPr>
          <w:b/>
          <w:bCs/>
          <w:lang w:val="en-US"/>
        </w:rPr>
        <w:t>procedure "DISDBA"."GETLSEXPORTCODE" compile</w:t>
      </w:r>
      <w:r w:rsidRPr="00F330C8">
        <w:rPr>
          <w:lang w:val="en-US"/>
        </w:rPr>
        <w:t>;</w:t>
      </w:r>
    </w:p>
    <w:p w14:paraId="1A9307BD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alter procedure "DISDBA"."GETLSEXPORTCODE" compile</w:t>
      </w:r>
    </w:p>
    <w:p w14:paraId="159C9A94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*</w:t>
      </w:r>
    </w:p>
    <w:p w14:paraId="33E2ED1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ERROR at line 1:</w:t>
      </w:r>
    </w:p>
    <w:p w14:paraId="23AE7694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ORA-04043: object </w:t>
      </w:r>
      <w:r w:rsidRPr="006D026B">
        <w:rPr>
          <w:b/>
          <w:bCs/>
          <w:lang w:val="en-US"/>
        </w:rPr>
        <w:t>GETLSEXPORTCODE</w:t>
      </w:r>
      <w:r w:rsidRPr="00F330C8">
        <w:rPr>
          <w:lang w:val="en-US"/>
        </w:rPr>
        <w:t xml:space="preserve"> does not exist</w:t>
      </w:r>
    </w:p>
    <w:p w14:paraId="7707E2D4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0495E1C5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0502F4B3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SQL&gt; select </w:t>
      </w:r>
      <w:proofErr w:type="spellStart"/>
      <w:r w:rsidRPr="00F330C8">
        <w:rPr>
          <w:lang w:val="en-US"/>
        </w:rPr>
        <w:t>owner</w:t>
      </w:r>
      <w:proofErr w:type="gramStart"/>
      <w:r w:rsidRPr="00F330C8">
        <w:rPr>
          <w:lang w:val="en-US"/>
        </w:rPr>
        <w:t>,object</w:t>
      </w:r>
      <w:proofErr w:type="gramEnd"/>
      <w:r w:rsidRPr="00F330C8">
        <w:rPr>
          <w:lang w:val="en-US"/>
        </w:rPr>
        <w:t>_type</w:t>
      </w:r>
      <w:proofErr w:type="spellEnd"/>
      <w:r w:rsidRPr="00F330C8">
        <w:rPr>
          <w:lang w:val="en-US"/>
        </w:rPr>
        <w:t xml:space="preserve"> from </w:t>
      </w:r>
      <w:proofErr w:type="spellStart"/>
      <w:r w:rsidRPr="00F330C8">
        <w:rPr>
          <w:lang w:val="en-US"/>
        </w:rPr>
        <w:t>dba_objects</w:t>
      </w:r>
      <w:proofErr w:type="spellEnd"/>
      <w:r w:rsidRPr="00F330C8">
        <w:rPr>
          <w:lang w:val="en-US"/>
        </w:rPr>
        <w:t xml:space="preserve"> where </w:t>
      </w:r>
      <w:proofErr w:type="spellStart"/>
      <w:r w:rsidRPr="00F330C8">
        <w:rPr>
          <w:lang w:val="en-US"/>
        </w:rPr>
        <w:t>object_name</w:t>
      </w:r>
      <w:proofErr w:type="spellEnd"/>
      <w:r w:rsidRPr="00F330C8">
        <w:rPr>
          <w:lang w:val="en-US"/>
        </w:rPr>
        <w:t>=</w:t>
      </w:r>
      <w:r w:rsidRPr="006D026B">
        <w:rPr>
          <w:b/>
          <w:bCs/>
          <w:lang w:val="en-US"/>
        </w:rPr>
        <w:t>'GETLSEXPORTCODE'</w:t>
      </w:r>
      <w:r w:rsidRPr="00F330C8">
        <w:rPr>
          <w:lang w:val="en-US"/>
        </w:rPr>
        <w:t>;</w:t>
      </w:r>
    </w:p>
    <w:p w14:paraId="5D7217FF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7D0F687A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OWNER                                                                                                                            OBJECT_TYPE</w:t>
      </w:r>
    </w:p>
    <w:p w14:paraId="5327FE2A" w14:textId="6EE36225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-------------------------------------------------------------------------------------------------------------------------------- </w:t>
      </w:r>
    </w:p>
    <w:p w14:paraId="404E7630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lastRenderedPageBreak/>
        <w:t xml:space="preserve">DISDBA                                                                                                                           </w:t>
      </w:r>
      <w:r w:rsidRPr="00B45D5F">
        <w:rPr>
          <w:b/>
          <w:bCs/>
          <w:lang w:val="en-US"/>
        </w:rPr>
        <w:t>FUNCTION</w:t>
      </w:r>
    </w:p>
    <w:p w14:paraId="1D18DC9E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5DD45052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SQL&gt; alter </w:t>
      </w:r>
      <w:r w:rsidRPr="00B45D5F">
        <w:rPr>
          <w:b/>
          <w:bCs/>
          <w:lang w:val="en-US"/>
        </w:rPr>
        <w:t>function</w:t>
      </w:r>
      <w:r w:rsidRPr="00F330C8">
        <w:rPr>
          <w:lang w:val="en-US"/>
        </w:rPr>
        <w:t xml:space="preserve"> "DISDBA"."GETLSEXPORTCODE" compile;</w:t>
      </w:r>
    </w:p>
    <w:p w14:paraId="351A3919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4A0D4FB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Warning: Function altered with compilation errors.</w:t>
      </w:r>
    </w:p>
    <w:p w14:paraId="7BB8254D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627BE48B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show errors</w:t>
      </w:r>
    </w:p>
    <w:p w14:paraId="45FBA627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Errors for FUNCTION "DISDBA"."GETLSEXPORTCODE":</w:t>
      </w:r>
    </w:p>
    <w:p w14:paraId="6221F118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4B2B1822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LINE/COL ERROR</w:t>
      </w:r>
    </w:p>
    <w:p w14:paraId="4F49B834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-------- -----------------------------------------------------------------</w:t>
      </w:r>
    </w:p>
    <w:p w14:paraId="5A2C734A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58/7     PL/SQL: Statement ignored</w:t>
      </w:r>
    </w:p>
    <w:p w14:paraId="764FB3E6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58/19    PLS-00905: object DISDBA.EXPCODEFROMLISTEN_ID is invalid</w:t>
      </w:r>
    </w:p>
    <w:p w14:paraId="6AB56C79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68/7     PL/SQL: Statement ignored</w:t>
      </w:r>
    </w:p>
    <w:p w14:paraId="4D0F49C7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68/19    PLS-00905: object DISDBA.EXPCODEFROMLISTEN_ID is invalid</w:t>
      </w:r>
    </w:p>
    <w:p w14:paraId="5E8E3FBE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73/7     PL/SQL: Statement ignored</w:t>
      </w:r>
    </w:p>
    <w:p w14:paraId="12303DCF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73/19    PLS-00905: object DISDBA.EXPCODEFROMKNOTEN_ID is invalid</w:t>
      </w:r>
    </w:p>
    <w:p w14:paraId="5FBFE33F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86/7     PL/SQL: Statement ignored</w:t>
      </w:r>
    </w:p>
    <w:p w14:paraId="382D9179" w14:textId="5F7DD8CD" w:rsid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86/19    PLS-00905: object DISDBA.EXPCODEFROMKNOTEN_ID is invalid</w:t>
      </w:r>
    </w:p>
    <w:p w14:paraId="77E5B500" w14:textId="77777777" w:rsidR="00C13284" w:rsidRDefault="00C13284" w:rsidP="00F330C8">
      <w:pPr>
        <w:pStyle w:val="Sansinterligne"/>
        <w:rPr>
          <w:lang w:val="en-US"/>
        </w:rPr>
      </w:pPr>
    </w:p>
    <w:p w14:paraId="425DCAA5" w14:textId="77777777" w:rsidR="00C13284" w:rsidRDefault="00C13284" w:rsidP="00F330C8">
      <w:pPr>
        <w:pStyle w:val="Sansinterligne"/>
        <w:rPr>
          <w:lang w:val="en-US"/>
        </w:rPr>
      </w:pPr>
    </w:p>
    <w:p w14:paraId="2333E958" w14:textId="77777777" w:rsidR="00C13284" w:rsidRDefault="00C13284" w:rsidP="00F330C8">
      <w:pPr>
        <w:pStyle w:val="Sansinterligne"/>
        <w:rPr>
          <w:lang w:val="en-US"/>
        </w:rPr>
      </w:pPr>
    </w:p>
    <w:p w14:paraId="198BA0CD" w14:textId="1CA4850F" w:rsidR="00C13284" w:rsidRDefault="00C13284">
      <w:pPr>
        <w:rPr>
          <w:lang w:val="en-US"/>
        </w:rPr>
      </w:pPr>
      <w:r>
        <w:rPr>
          <w:lang w:val="en-US"/>
        </w:rPr>
        <w:br w:type="page"/>
      </w:r>
    </w:p>
    <w:p w14:paraId="6E9146D8" w14:textId="5657C7BA" w:rsidR="00C13284" w:rsidRDefault="00C13284" w:rsidP="00C13284">
      <w:pPr>
        <w:pStyle w:val="Titre1"/>
        <w:rPr>
          <w:lang w:val="en-US"/>
        </w:rPr>
      </w:pPr>
      <w:bookmarkStart w:id="21" w:name="_Toc89856426"/>
      <w:r>
        <w:rPr>
          <w:lang w:val="en-US"/>
        </w:rPr>
        <w:lastRenderedPageBreak/>
        <w:t>ANNEXES</w:t>
      </w:r>
      <w:bookmarkEnd w:id="21"/>
    </w:p>
    <w:p w14:paraId="150ECF03" w14:textId="77777777" w:rsidR="00C13284" w:rsidRDefault="00C13284" w:rsidP="00C13284">
      <w:pPr>
        <w:rPr>
          <w:lang w:val="en-US"/>
        </w:rPr>
      </w:pPr>
    </w:p>
    <w:p w14:paraId="74285777" w14:textId="02546BE9" w:rsidR="00C13284" w:rsidRDefault="00C13284" w:rsidP="00C13284">
      <w:pPr>
        <w:pStyle w:val="Titre2"/>
        <w:rPr>
          <w:lang w:val="en-US"/>
        </w:rPr>
      </w:pPr>
      <w:bookmarkStart w:id="22" w:name="_Toc89856427"/>
      <w:r>
        <w:rPr>
          <w:lang w:val="en-US"/>
        </w:rPr>
        <w:t>Export des synonyms</w:t>
      </w:r>
      <w:bookmarkEnd w:id="22"/>
    </w:p>
    <w:p w14:paraId="16239543" w14:textId="77777777" w:rsidR="00C13284" w:rsidRDefault="00C13284" w:rsidP="00C13284">
      <w:pPr>
        <w:pStyle w:val="Sansinterligne"/>
      </w:pPr>
      <w:proofErr w:type="gramStart"/>
      <w:r>
        <w:t>select</w:t>
      </w:r>
      <w:proofErr w:type="gramEnd"/>
      <w:r>
        <w:t xml:space="preserve"> '</w:t>
      </w:r>
      <w:proofErr w:type="spellStart"/>
      <w:r>
        <w:t>create</w:t>
      </w:r>
      <w:proofErr w:type="spellEnd"/>
      <w:r>
        <w:t xml:space="preserve"> public </w:t>
      </w:r>
      <w:proofErr w:type="spellStart"/>
      <w:r>
        <w:t>synonym</w:t>
      </w:r>
      <w:proofErr w:type="spellEnd"/>
      <w:r>
        <w:t xml:space="preserve"> '||</w:t>
      </w:r>
      <w:proofErr w:type="spellStart"/>
      <w:r>
        <w:t>synonym_name</w:t>
      </w:r>
      <w:proofErr w:type="spellEnd"/>
      <w:r>
        <w:t>||' for '||</w:t>
      </w:r>
      <w:proofErr w:type="spellStart"/>
      <w:r>
        <w:t>table_owner</w:t>
      </w:r>
      <w:proofErr w:type="spellEnd"/>
      <w:r>
        <w:t>||'.'||</w:t>
      </w:r>
      <w:proofErr w:type="spellStart"/>
      <w:r>
        <w:t>table_name</w:t>
      </w:r>
      <w:proofErr w:type="spellEnd"/>
      <w:r>
        <w:t xml:space="preserve">||';' cmd </w:t>
      </w:r>
    </w:p>
    <w:p w14:paraId="6E21EFBF" w14:textId="77777777" w:rsidR="00C13284" w:rsidRDefault="00C13284" w:rsidP="00C13284">
      <w:pPr>
        <w:pStyle w:val="Sansinterligne"/>
      </w:pPr>
      <w:proofErr w:type="gramStart"/>
      <w:r>
        <w:t>from</w:t>
      </w:r>
      <w:proofErr w:type="gramEnd"/>
      <w:r>
        <w:t xml:space="preserve"> </w:t>
      </w:r>
      <w:proofErr w:type="spellStart"/>
      <w:r>
        <w:t>dba_synonyms</w:t>
      </w:r>
      <w:proofErr w:type="spellEnd"/>
      <w:r>
        <w:t xml:space="preserve"> </w:t>
      </w:r>
    </w:p>
    <w:p w14:paraId="26F76C5F" w14:textId="77777777" w:rsidR="00C13284" w:rsidRDefault="00C13284" w:rsidP="00C13284">
      <w:pPr>
        <w:pStyle w:val="Sansinterligne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owner</w:t>
      </w:r>
      <w:proofErr w:type="spellEnd"/>
      <w:r>
        <w:t xml:space="preserve">='PUBLIC' </w:t>
      </w:r>
    </w:p>
    <w:p w14:paraId="7D054742" w14:textId="77777777" w:rsidR="00C13284" w:rsidRDefault="00C13284" w:rsidP="00C13284">
      <w:pPr>
        <w:pStyle w:val="Sansinterligne"/>
      </w:pPr>
      <w:proofErr w:type="gramStart"/>
      <w:r>
        <w:t>and</w:t>
      </w:r>
      <w:proofErr w:type="gramEnd"/>
      <w:r>
        <w:t xml:space="preserve"> </w:t>
      </w:r>
      <w:proofErr w:type="spellStart"/>
      <w:r>
        <w:t>table_owner</w:t>
      </w:r>
      <w:proofErr w:type="spellEnd"/>
      <w:r>
        <w:t xml:space="preserve"> not in ('SYS','XDB','WMSYS','CTXSYS','GSMADMIN_INTERNAL','SYSTEM','APPQOSSYS');</w:t>
      </w:r>
    </w:p>
    <w:p w14:paraId="4E8BAB82" w14:textId="77777777" w:rsidR="00C13284" w:rsidRDefault="00C13284" w:rsidP="00C13284">
      <w:pPr>
        <w:shd w:val="clear" w:color="auto" w:fill="FFFFFF"/>
        <w:rPr>
          <w:rFonts w:ascii="Calibri" w:hAnsi="Calibri" w:cs="Calibri"/>
          <w:color w:val="000000"/>
        </w:rPr>
      </w:pPr>
    </w:p>
    <w:p w14:paraId="6DD793F7" w14:textId="77777777" w:rsidR="00C13284" w:rsidRDefault="00C13284" w:rsidP="00126C6E">
      <w:pPr>
        <w:pStyle w:val="Titre1"/>
        <w:rPr>
          <w:lang w:val="en-US"/>
        </w:rPr>
      </w:pPr>
    </w:p>
    <w:p w14:paraId="0DD4C84A" w14:textId="3D7099DB" w:rsidR="00126C6E" w:rsidRDefault="00126C6E" w:rsidP="00126C6E">
      <w:pPr>
        <w:pStyle w:val="Titre1"/>
        <w:rPr>
          <w:lang w:val="en-US"/>
        </w:rPr>
      </w:pPr>
      <w:bookmarkStart w:id="23" w:name="_Toc89856428"/>
      <w:r>
        <w:rPr>
          <w:lang w:val="en-US"/>
        </w:rPr>
        <w:t>MESSAGES D’ERREUR</w:t>
      </w:r>
      <w:bookmarkEnd w:id="23"/>
    </w:p>
    <w:p w14:paraId="34FCF2E2" w14:textId="1513BA4B" w:rsidR="00126C6E" w:rsidRPr="00126C6E" w:rsidRDefault="00126C6E" w:rsidP="00126C6E">
      <w:pPr>
        <w:rPr>
          <w:lang w:val="en-US"/>
        </w:rPr>
      </w:pPr>
      <w:r>
        <w:rPr>
          <w:rStyle w:val="kmcontent"/>
          <w:color w:val="000000"/>
        </w:rPr>
        <w:t xml:space="preserve">select </w:t>
      </w:r>
      <w:proofErr w:type="spellStart"/>
      <w:r>
        <w:rPr>
          <w:rStyle w:val="kmcontent"/>
          <w:color w:val="000000"/>
        </w:rPr>
        <w:t>time</w:t>
      </w:r>
      <w:proofErr w:type="gramStart"/>
      <w:r>
        <w:rPr>
          <w:rStyle w:val="kmcontent"/>
          <w:color w:val="000000"/>
        </w:rPr>
        <w:t>,name,cause,status,message</w:t>
      </w:r>
      <w:proofErr w:type="spellEnd"/>
      <w:proofErr w:type="gramEnd"/>
      <w:r>
        <w:rPr>
          <w:rStyle w:val="kmcontent"/>
          <w:color w:val="000000"/>
        </w:rPr>
        <w:t xml:space="preserve"> from PDB_PLUG_IN_VIOLATIONS </w:t>
      </w:r>
      <w:proofErr w:type="spellStart"/>
      <w:r>
        <w:rPr>
          <w:rStyle w:val="kmcontent"/>
          <w:color w:val="000000"/>
        </w:rPr>
        <w:t>where</w:t>
      </w:r>
      <w:proofErr w:type="spellEnd"/>
      <w:r>
        <w:rPr>
          <w:rStyle w:val="kmcontent"/>
          <w:color w:val="000000"/>
        </w:rPr>
        <w:t xml:space="preserve"> STATUS='PENDING';</w:t>
      </w:r>
    </w:p>
    <w:p w14:paraId="3F63A9EE" w14:textId="0115DB70" w:rsidR="00126C6E" w:rsidRPr="00C13284" w:rsidRDefault="00126C6E" w:rsidP="00126C6E">
      <w:pPr>
        <w:pStyle w:val="Titre2"/>
        <w:rPr>
          <w:lang w:val="en-US"/>
        </w:rPr>
      </w:pPr>
      <w:bookmarkStart w:id="24" w:name="_Toc89856429"/>
      <w:r w:rsidRPr="00126C6E">
        <w:rPr>
          <w:lang w:val="en-US"/>
        </w:rPr>
        <w:t xml:space="preserve">19.10.0.0.0 </w:t>
      </w:r>
      <w:proofErr w:type="spellStart"/>
      <w:r w:rsidRPr="00126C6E">
        <w:rPr>
          <w:lang w:val="en-US"/>
        </w:rPr>
        <w:t>Release_Update</w:t>
      </w:r>
      <w:proofErr w:type="spellEnd"/>
      <w:r w:rsidRPr="00126C6E">
        <w:rPr>
          <w:lang w:val="en-US"/>
        </w:rPr>
        <w:t xml:space="preserve"> 2101081850' is installed in the CDB but '19.13.0.0.0 </w:t>
      </w:r>
      <w:proofErr w:type="spellStart"/>
      <w:r w:rsidRPr="00126C6E">
        <w:rPr>
          <w:lang w:val="en-US"/>
        </w:rPr>
        <w:t>Release_Update</w:t>
      </w:r>
      <w:proofErr w:type="spellEnd"/>
      <w:r w:rsidRPr="00126C6E">
        <w:rPr>
          <w:lang w:val="en-US"/>
        </w:rPr>
        <w:t xml:space="preserve"> 2110041650' is installed in the PDB</w:t>
      </w:r>
      <w:bookmarkEnd w:id="24"/>
    </w:p>
    <w:p w14:paraId="514DC031" w14:textId="77777777" w:rsidR="00126C6E" w:rsidRDefault="00126C6E" w:rsidP="00F330C8">
      <w:pPr>
        <w:pStyle w:val="Sansinterligne"/>
        <w:rPr>
          <w:rStyle w:val="kmcontent"/>
          <w:color w:val="000000"/>
        </w:rPr>
      </w:pPr>
      <w:r>
        <w:rPr>
          <w:rStyle w:val="kmcontent"/>
          <w:color w:val="000000"/>
        </w:rPr>
        <w:t> </w:t>
      </w:r>
      <w:proofErr w:type="spellStart"/>
      <w:r>
        <w:rPr>
          <w:rStyle w:val="kmcontent"/>
          <w:color w:val="000000"/>
        </w:rPr>
        <w:t>Patcher</w:t>
      </w:r>
      <w:proofErr w:type="spellEnd"/>
      <w:r>
        <w:rPr>
          <w:rStyle w:val="kmcontent"/>
          <w:color w:val="000000"/>
        </w:rPr>
        <w:t xml:space="preserve"> le CDB</w:t>
      </w:r>
    </w:p>
    <w:p w14:paraId="0095FCC5" w14:textId="2ED2EF78" w:rsidR="00C13284" w:rsidRDefault="00126C6E" w:rsidP="00126C6E">
      <w:pPr>
        <w:pStyle w:val="Sansinterligne"/>
        <w:ind w:firstLine="708"/>
        <w:rPr>
          <w:rStyle w:val="kmcontent"/>
          <w:color w:val="000000"/>
        </w:rPr>
      </w:pPr>
      <w:proofErr w:type="gramStart"/>
      <w:r>
        <w:rPr>
          <w:rStyle w:val="kmcontent"/>
          <w:color w:val="000000"/>
        </w:rPr>
        <w:t>./</w:t>
      </w:r>
      <w:proofErr w:type="spellStart"/>
      <w:proofErr w:type="gramEnd"/>
      <w:r>
        <w:rPr>
          <w:rStyle w:val="kmcontent"/>
          <w:color w:val="000000"/>
        </w:rPr>
        <w:t>datapatch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verbose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pdbs</w:t>
      </w:r>
      <w:proofErr w:type="spellEnd"/>
      <w:r>
        <w:rPr>
          <w:rStyle w:val="kmcontent"/>
          <w:color w:val="000000"/>
        </w:rPr>
        <w:t xml:space="preserve"> CDB\$ROOT</w:t>
      </w:r>
    </w:p>
    <w:p w14:paraId="6D3995FF" w14:textId="600C2BE3" w:rsidR="00126C6E" w:rsidRDefault="00126C6E" w:rsidP="00126C6E">
      <w:pPr>
        <w:pStyle w:val="Sansinterligne"/>
        <w:rPr>
          <w:rStyle w:val="kmcontent"/>
          <w:color w:val="000000"/>
        </w:rPr>
      </w:pPr>
      <w:proofErr w:type="spellStart"/>
      <w:r>
        <w:rPr>
          <w:rStyle w:val="kmcontent"/>
          <w:color w:val="000000"/>
        </w:rPr>
        <w:t>Patcher</w:t>
      </w:r>
      <w:proofErr w:type="spellEnd"/>
      <w:r>
        <w:rPr>
          <w:rStyle w:val="kmcontent"/>
          <w:color w:val="000000"/>
        </w:rPr>
        <w:t xml:space="preserve"> les PDBS</w:t>
      </w:r>
    </w:p>
    <w:p w14:paraId="4DFC858C" w14:textId="4C9CC34B" w:rsidR="00126C6E" w:rsidRDefault="00126C6E" w:rsidP="00126C6E">
      <w:pPr>
        <w:pStyle w:val="Sansinterligne"/>
        <w:rPr>
          <w:rStyle w:val="kmcontent"/>
          <w:color w:val="000000"/>
        </w:rPr>
      </w:pPr>
      <w:r>
        <w:rPr>
          <w:rStyle w:val="kmcontent"/>
          <w:color w:val="000000"/>
        </w:rPr>
        <w:tab/>
      </w:r>
      <w:proofErr w:type="gramStart"/>
      <w:r>
        <w:rPr>
          <w:rStyle w:val="kmcontent"/>
          <w:color w:val="000000"/>
        </w:rPr>
        <w:t>./</w:t>
      </w:r>
      <w:proofErr w:type="spellStart"/>
      <w:proofErr w:type="gramEnd"/>
      <w:r>
        <w:rPr>
          <w:rStyle w:val="kmcontent"/>
          <w:color w:val="000000"/>
        </w:rPr>
        <w:t>datapatch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verbose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pdbs</w:t>
      </w:r>
      <w:proofErr w:type="spellEnd"/>
      <w:r>
        <w:rPr>
          <w:rStyle w:val="kmcontent"/>
          <w:color w:val="000000"/>
        </w:rPr>
        <w:t> &lt;</w:t>
      </w:r>
      <w:proofErr w:type="spellStart"/>
      <w:r>
        <w:rPr>
          <w:rStyle w:val="kmcontent"/>
          <w:color w:val="000000"/>
        </w:rPr>
        <w:t>pdbname</w:t>
      </w:r>
      <w:proofErr w:type="spellEnd"/>
      <w:r>
        <w:rPr>
          <w:rStyle w:val="kmcontent"/>
          <w:color w:val="000000"/>
        </w:rPr>
        <w:t>&gt;</w:t>
      </w:r>
    </w:p>
    <w:p w14:paraId="67D273F6" w14:textId="77777777" w:rsidR="000C05D6" w:rsidRDefault="000C05D6" w:rsidP="00126C6E">
      <w:pPr>
        <w:pStyle w:val="Sansinterligne"/>
        <w:rPr>
          <w:rStyle w:val="kmcontent"/>
          <w:color w:val="000000"/>
        </w:rPr>
      </w:pPr>
    </w:p>
    <w:p w14:paraId="0C0A1813" w14:textId="77777777" w:rsidR="000C05D6" w:rsidRDefault="000C05D6" w:rsidP="000C05D6">
      <w:pPr>
        <w:pStyle w:val="Titre1"/>
      </w:pPr>
      <w:bookmarkStart w:id="25" w:name="_Toc89856430"/>
      <w:r>
        <w:rPr>
          <w:highlight w:val="yellow"/>
        </w:rPr>
        <w:t>SI BASE EN ETAT MIGRATE:</w:t>
      </w:r>
      <w:bookmarkEnd w:id="25"/>
    </w:p>
    <w:p w14:paraId="7A4A4593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close;</w:t>
      </w:r>
    </w:p>
    <w:p w14:paraId="0E5C0CD8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OPEN UPGRADE;</w:t>
      </w:r>
    </w:p>
    <w:p w14:paraId="7C65786E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close</w:t>
      </w:r>
    </w:p>
    <w:p w14:paraId="5BCA1C7B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open READ WRITE;</w:t>
      </w:r>
    </w:p>
    <w:p w14:paraId="0FB7A47F" w14:textId="77777777" w:rsidR="000C05D6" w:rsidRDefault="000C05D6" w:rsidP="00126C6E">
      <w:pPr>
        <w:pStyle w:val="Sansinterligne"/>
        <w:rPr>
          <w:lang w:val="en-US"/>
        </w:rPr>
      </w:pPr>
    </w:p>
    <w:p w14:paraId="30DE9548" w14:textId="77777777" w:rsidR="00FF6022" w:rsidRDefault="00FF6022" w:rsidP="00126C6E">
      <w:pPr>
        <w:pStyle w:val="Sansinterligne"/>
        <w:rPr>
          <w:lang w:val="en-US"/>
        </w:rPr>
      </w:pPr>
    </w:p>
    <w:p w14:paraId="6FD50FA0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FF6022">
        <w:rPr>
          <w:rFonts w:ascii="Calibri" w:hAnsi="Calibri" w:cs="Calibri"/>
          <w:color w:val="000000"/>
          <w:sz w:val="22"/>
          <w:szCs w:val="22"/>
          <w:highlight w:val="yellow"/>
        </w:rPr>
        <w:t>Si problème de droit pour le user ADMIN sur ECBERN.POLY_POLYUSER :</w:t>
      </w:r>
    </w:p>
    <w:p w14:paraId="5BC56695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Grant execute on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sys.dbms_session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ecbern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; sys as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sysdba</w:t>
      </w:r>
      <w:proofErr w:type="spellEnd"/>
    </w:p>
    <w:p w14:paraId="3EFD4CE7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167C0D8A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Cela c’est suite à une migration ? T’as encore accès à la base 11 ?</w:t>
      </w:r>
    </w:p>
    <w:p w14:paraId="302035E2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 oui, regarde (envoi moi le résultat):</w:t>
      </w:r>
    </w:p>
    <w:p w14:paraId="5EBFF544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Select * from DBA_CONTEXT where schema='ECBERN';</w:t>
      </w:r>
    </w:p>
    <w:p w14:paraId="05312D90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4AADAA74" w14:textId="59F84245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highlight w:val="green"/>
        </w:rPr>
        <w:t>A contrôler avant</w:t>
      </w:r>
      <w:r w:rsidR="003E46EB">
        <w:rPr>
          <w:rFonts w:ascii="Calibri" w:hAnsi="Calibri" w:cs="Calibri"/>
          <w:color w:val="000000"/>
          <w:sz w:val="22"/>
          <w:szCs w:val="22"/>
          <w:highlight w:val="gree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highlight w:val="green"/>
        </w:rPr>
        <w:t>la migration</w:t>
      </w:r>
    </w:p>
    <w:p w14:paraId="03710660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CREATE OR REPLACE CONTEXT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polyuser</w:t>
      </w:r>
      <w:proofErr w:type="spellEnd"/>
    </w:p>
    <w:p w14:paraId="220E4960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USING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ecbern.poly_polyuser</w:t>
      </w:r>
      <w:proofErr w:type="spellEnd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;</w:t>
      </w:r>
    </w:p>
    <w:p w14:paraId="192199B4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39126037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Après sur Oracle 19 tu dois avoir le même résultat.</w:t>
      </w:r>
    </w:p>
    <w:p w14:paraId="1101DEF2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0FD2AFE6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Pour les prochaines migrations, met ce check:</w:t>
      </w:r>
    </w:p>
    <w:p w14:paraId="09576A69" w14:textId="77777777" w:rsidR="00784742" w:rsidRDefault="00784742" w:rsidP="00784742">
      <w:pPr>
        <w:rPr>
          <w:lang w:val="aa-ET"/>
        </w:rPr>
      </w:pPr>
      <w:r>
        <w:rPr>
          <w:rFonts w:ascii="Oracle Sans" w:hAnsi="Oracle Sans"/>
          <w:color w:val="1A1816"/>
          <w:sz w:val="18"/>
          <w:szCs w:val="18"/>
          <w:shd w:val="clear" w:color="auto" w:fill="FFFFFF"/>
          <w:lang w:val="en-US"/>
        </w:rPr>
        <w:t xml:space="preserve">select * from </w:t>
      </w:r>
      <w:proofErr w:type="spellStart"/>
      <w:r>
        <w:rPr>
          <w:rFonts w:ascii="Oracle Sans" w:hAnsi="Oracle Sans"/>
          <w:color w:val="1A1816"/>
          <w:sz w:val="18"/>
          <w:szCs w:val="18"/>
          <w:shd w:val="clear" w:color="auto" w:fill="FFFFFF"/>
          <w:lang w:val="en-US"/>
        </w:rPr>
        <w:t>dba_context</w:t>
      </w:r>
      <w:proofErr w:type="spellEnd"/>
      <w:r>
        <w:rPr>
          <w:rFonts w:ascii="Oracle Sans" w:hAnsi="Oracle Sans"/>
          <w:color w:val="1A1816"/>
          <w:sz w:val="18"/>
          <w:szCs w:val="18"/>
          <w:shd w:val="clear" w:color="auto" w:fill="FFFFFF"/>
          <w:lang w:val="en-US"/>
        </w:rPr>
        <w:t xml:space="preserve"> where schema not in ('SYS','GSMADMIN_INTERNAL','WMSYS','SYSMAN','CTXSYS');</w:t>
      </w:r>
    </w:p>
    <w:p w14:paraId="07F11F63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484DD0A3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Pour les résultats il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fautrait</w:t>
      </w:r>
      <w:proofErr w:type="spellEnd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 créer des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contexts</w:t>
      </w:r>
      <w:proofErr w:type="spellEnd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, comme en haut. Après le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grant</w:t>
      </w:r>
      <w:proofErr w:type="spellEnd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 que t'as fait n'est plus nécessaire.</w:t>
      </w:r>
    </w:p>
    <w:p w14:paraId="6611AC7E" w14:textId="77777777" w:rsidR="00FF6022" w:rsidRPr="00733084" w:rsidRDefault="00FF6022" w:rsidP="00126C6E">
      <w:pPr>
        <w:pStyle w:val="Sansinterligne"/>
        <w:rPr>
          <w:lang w:val="en-US"/>
        </w:rPr>
      </w:pPr>
    </w:p>
    <w:sectPr w:rsidR="00FF6022" w:rsidRPr="00733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racle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4300"/>
    <w:multiLevelType w:val="hybridMultilevel"/>
    <w:tmpl w:val="86C82800"/>
    <w:lvl w:ilvl="0" w:tplc="20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736C8"/>
    <w:multiLevelType w:val="hybridMultilevel"/>
    <w:tmpl w:val="872C4B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2186F"/>
    <w:multiLevelType w:val="hybridMultilevel"/>
    <w:tmpl w:val="9C76FB34"/>
    <w:lvl w:ilvl="0" w:tplc="587E3F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736E3"/>
    <w:multiLevelType w:val="hybridMultilevel"/>
    <w:tmpl w:val="F9C49E42"/>
    <w:lvl w:ilvl="0" w:tplc="830E29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717B6"/>
    <w:multiLevelType w:val="hybridMultilevel"/>
    <w:tmpl w:val="624202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B9"/>
    <w:rsid w:val="00004917"/>
    <w:rsid w:val="00005E20"/>
    <w:rsid w:val="00012C36"/>
    <w:rsid w:val="00014B78"/>
    <w:rsid w:val="000255E1"/>
    <w:rsid w:val="00026292"/>
    <w:rsid w:val="0003102B"/>
    <w:rsid w:val="000469B0"/>
    <w:rsid w:val="0007281F"/>
    <w:rsid w:val="00077243"/>
    <w:rsid w:val="00093712"/>
    <w:rsid w:val="000B71C2"/>
    <w:rsid w:val="000C05D6"/>
    <w:rsid w:val="000D35B0"/>
    <w:rsid w:val="000E0C46"/>
    <w:rsid w:val="000E4E5E"/>
    <w:rsid w:val="00114898"/>
    <w:rsid w:val="0012045D"/>
    <w:rsid w:val="00120B67"/>
    <w:rsid w:val="00120FFE"/>
    <w:rsid w:val="00126C6E"/>
    <w:rsid w:val="00130897"/>
    <w:rsid w:val="00146B1E"/>
    <w:rsid w:val="00151406"/>
    <w:rsid w:val="00151628"/>
    <w:rsid w:val="001650F3"/>
    <w:rsid w:val="001675E3"/>
    <w:rsid w:val="001768F6"/>
    <w:rsid w:val="00183132"/>
    <w:rsid w:val="00194FBA"/>
    <w:rsid w:val="001A4BA3"/>
    <w:rsid w:val="001A61B9"/>
    <w:rsid w:val="001C1B70"/>
    <w:rsid w:val="001D7373"/>
    <w:rsid w:val="001F6FF9"/>
    <w:rsid w:val="0022633D"/>
    <w:rsid w:val="00242ECC"/>
    <w:rsid w:val="00246843"/>
    <w:rsid w:val="0025493A"/>
    <w:rsid w:val="00263889"/>
    <w:rsid w:val="00267105"/>
    <w:rsid w:val="00267B41"/>
    <w:rsid w:val="0027221C"/>
    <w:rsid w:val="0027416B"/>
    <w:rsid w:val="002A3581"/>
    <w:rsid w:val="002A4DD6"/>
    <w:rsid w:val="002D3DE1"/>
    <w:rsid w:val="002D5666"/>
    <w:rsid w:val="002E5AD5"/>
    <w:rsid w:val="002F14DD"/>
    <w:rsid w:val="002F7F84"/>
    <w:rsid w:val="00336BDD"/>
    <w:rsid w:val="00346BCD"/>
    <w:rsid w:val="00363D38"/>
    <w:rsid w:val="00377CA3"/>
    <w:rsid w:val="003831E8"/>
    <w:rsid w:val="003844CB"/>
    <w:rsid w:val="00384F79"/>
    <w:rsid w:val="0038651A"/>
    <w:rsid w:val="00397261"/>
    <w:rsid w:val="003B23E9"/>
    <w:rsid w:val="003B7252"/>
    <w:rsid w:val="003C4788"/>
    <w:rsid w:val="003C4B90"/>
    <w:rsid w:val="003C60AD"/>
    <w:rsid w:val="003D7B3F"/>
    <w:rsid w:val="003E2058"/>
    <w:rsid w:val="003E46EB"/>
    <w:rsid w:val="003F2AFE"/>
    <w:rsid w:val="00410A39"/>
    <w:rsid w:val="00413FB7"/>
    <w:rsid w:val="00450B1E"/>
    <w:rsid w:val="00453507"/>
    <w:rsid w:val="004644AD"/>
    <w:rsid w:val="00472B9B"/>
    <w:rsid w:val="004742A8"/>
    <w:rsid w:val="00495A0F"/>
    <w:rsid w:val="004B5A6E"/>
    <w:rsid w:val="004C49C8"/>
    <w:rsid w:val="004D3252"/>
    <w:rsid w:val="004E1658"/>
    <w:rsid w:val="004E54C5"/>
    <w:rsid w:val="004F49D2"/>
    <w:rsid w:val="00500582"/>
    <w:rsid w:val="005175D6"/>
    <w:rsid w:val="005209CA"/>
    <w:rsid w:val="00541E57"/>
    <w:rsid w:val="0057064D"/>
    <w:rsid w:val="00571088"/>
    <w:rsid w:val="0057127E"/>
    <w:rsid w:val="00575FF3"/>
    <w:rsid w:val="0057610E"/>
    <w:rsid w:val="00584D9E"/>
    <w:rsid w:val="00585EAF"/>
    <w:rsid w:val="005D3F1E"/>
    <w:rsid w:val="005F1994"/>
    <w:rsid w:val="005F379F"/>
    <w:rsid w:val="00605131"/>
    <w:rsid w:val="006159DE"/>
    <w:rsid w:val="00625EBF"/>
    <w:rsid w:val="00646849"/>
    <w:rsid w:val="006B2B28"/>
    <w:rsid w:val="006D026B"/>
    <w:rsid w:val="006D708C"/>
    <w:rsid w:val="006E70E2"/>
    <w:rsid w:val="006F3A1B"/>
    <w:rsid w:val="007075BC"/>
    <w:rsid w:val="00712AB0"/>
    <w:rsid w:val="00715867"/>
    <w:rsid w:val="00733084"/>
    <w:rsid w:val="007348DE"/>
    <w:rsid w:val="00744267"/>
    <w:rsid w:val="00761891"/>
    <w:rsid w:val="00764453"/>
    <w:rsid w:val="00770A0C"/>
    <w:rsid w:val="007822C1"/>
    <w:rsid w:val="00784143"/>
    <w:rsid w:val="00784742"/>
    <w:rsid w:val="00793051"/>
    <w:rsid w:val="007A09B2"/>
    <w:rsid w:val="007A666A"/>
    <w:rsid w:val="007B0C0C"/>
    <w:rsid w:val="007B3E4D"/>
    <w:rsid w:val="007B4BBE"/>
    <w:rsid w:val="007C2D33"/>
    <w:rsid w:val="007C40ED"/>
    <w:rsid w:val="007D534B"/>
    <w:rsid w:val="00810F10"/>
    <w:rsid w:val="0081264D"/>
    <w:rsid w:val="0082558A"/>
    <w:rsid w:val="00833379"/>
    <w:rsid w:val="00834EA6"/>
    <w:rsid w:val="00836437"/>
    <w:rsid w:val="008661BE"/>
    <w:rsid w:val="008801F2"/>
    <w:rsid w:val="008871CF"/>
    <w:rsid w:val="00890E23"/>
    <w:rsid w:val="008A15B9"/>
    <w:rsid w:val="008B0CB5"/>
    <w:rsid w:val="008C1E0E"/>
    <w:rsid w:val="008D1AE8"/>
    <w:rsid w:val="008F324A"/>
    <w:rsid w:val="008F519C"/>
    <w:rsid w:val="00907FBD"/>
    <w:rsid w:val="0093013E"/>
    <w:rsid w:val="00943CCC"/>
    <w:rsid w:val="00972CA5"/>
    <w:rsid w:val="00985A4E"/>
    <w:rsid w:val="00990863"/>
    <w:rsid w:val="009A18FF"/>
    <w:rsid w:val="009A36E2"/>
    <w:rsid w:val="009B58AB"/>
    <w:rsid w:val="009C40DE"/>
    <w:rsid w:val="009C5F60"/>
    <w:rsid w:val="00A001B0"/>
    <w:rsid w:val="00A02EFA"/>
    <w:rsid w:val="00A11D9D"/>
    <w:rsid w:val="00A44247"/>
    <w:rsid w:val="00A54EF1"/>
    <w:rsid w:val="00A71C72"/>
    <w:rsid w:val="00A75857"/>
    <w:rsid w:val="00A83F81"/>
    <w:rsid w:val="00A95BA9"/>
    <w:rsid w:val="00AB2A06"/>
    <w:rsid w:val="00AD0AC6"/>
    <w:rsid w:val="00B0544B"/>
    <w:rsid w:val="00B32655"/>
    <w:rsid w:val="00B32E69"/>
    <w:rsid w:val="00B33F85"/>
    <w:rsid w:val="00B37806"/>
    <w:rsid w:val="00B45D5F"/>
    <w:rsid w:val="00B6399E"/>
    <w:rsid w:val="00B6780F"/>
    <w:rsid w:val="00B756FC"/>
    <w:rsid w:val="00B85525"/>
    <w:rsid w:val="00BB0634"/>
    <w:rsid w:val="00BB4075"/>
    <w:rsid w:val="00BD1A42"/>
    <w:rsid w:val="00BD4A40"/>
    <w:rsid w:val="00BD715A"/>
    <w:rsid w:val="00BF1633"/>
    <w:rsid w:val="00BF2BA0"/>
    <w:rsid w:val="00BF70EB"/>
    <w:rsid w:val="00C10D30"/>
    <w:rsid w:val="00C12D41"/>
    <w:rsid w:val="00C1318F"/>
    <w:rsid w:val="00C13284"/>
    <w:rsid w:val="00C25741"/>
    <w:rsid w:val="00C2613F"/>
    <w:rsid w:val="00C360F7"/>
    <w:rsid w:val="00C53D53"/>
    <w:rsid w:val="00C7075B"/>
    <w:rsid w:val="00C735A4"/>
    <w:rsid w:val="00C73FED"/>
    <w:rsid w:val="00C74417"/>
    <w:rsid w:val="00C751F7"/>
    <w:rsid w:val="00C857CC"/>
    <w:rsid w:val="00CD0D7C"/>
    <w:rsid w:val="00CE6695"/>
    <w:rsid w:val="00D12C0B"/>
    <w:rsid w:val="00D17603"/>
    <w:rsid w:val="00D63ED2"/>
    <w:rsid w:val="00D85C37"/>
    <w:rsid w:val="00DA1F7A"/>
    <w:rsid w:val="00DA3451"/>
    <w:rsid w:val="00DB0E91"/>
    <w:rsid w:val="00DC6AF5"/>
    <w:rsid w:val="00DD469A"/>
    <w:rsid w:val="00DE1E0A"/>
    <w:rsid w:val="00DE1E63"/>
    <w:rsid w:val="00DE5C13"/>
    <w:rsid w:val="00DF6802"/>
    <w:rsid w:val="00E142FC"/>
    <w:rsid w:val="00E41EA3"/>
    <w:rsid w:val="00E51079"/>
    <w:rsid w:val="00E51626"/>
    <w:rsid w:val="00E71F18"/>
    <w:rsid w:val="00E7590E"/>
    <w:rsid w:val="00E915C3"/>
    <w:rsid w:val="00EA576E"/>
    <w:rsid w:val="00EB420A"/>
    <w:rsid w:val="00EC2165"/>
    <w:rsid w:val="00EC25D0"/>
    <w:rsid w:val="00EE2C41"/>
    <w:rsid w:val="00EF0101"/>
    <w:rsid w:val="00F23AB7"/>
    <w:rsid w:val="00F330C8"/>
    <w:rsid w:val="00F5168F"/>
    <w:rsid w:val="00FA7EBB"/>
    <w:rsid w:val="00FD4B1E"/>
    <w:rsid w:val="00FE1EEB"/>
    <w:rsid w:val="00FE5BC3"/>
    <w:rsid w:val="00FF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795C2E"/>
  <w15:chartTrackingRefBased/>
  <w15:docId w15:val="{2276D30B-A058-4E5F-9648-CE37FDB2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FB7"/>
  </w:style>
  <w:style w:type="paragraph" w:styleId="Titre1">
    <w:name w:val="heading 1"/>
    <w:basedOn w:val="Normal"/>
    <w:next w:val="Normal"/>
    <w:link w:val="Titre1Car"/>
    <w:uiPriority w:val="9"/>
    <w:qFormat/>
    <w:rsid w:val="00120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5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15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915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A15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1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120B6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120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51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915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915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agraphedeliste">
    <w:name w:val="List Paragraph"/>
    <w:basedOn w:val="Normal"/>
    <w:uiPriority w:val="34"/>
    <w:qFormat/>
    <w:rsid w:val="008801F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DD6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ln">
    <w:name w:val="pln"/>
    <w:basedOn w:val="Policepardfaut"/>
    <w:rsid w:val="002A4DD6"/>
  </w:style>
  <w:style w:type="character" w:customStyle="1" w:styleId="pun">
    <w:name w:val="pun"/>
    <w:basedOn w:val="Policepardfaut"/>
    <w:rsid w:val="002A4DD6"/>
  </w:style>
  <w:style w:type="character" w:customStyle="1" w:styleId="kmcontent">
    <w:name w:val="kmcontent"/>
    <w:basedOn w:val="Policepardfaut"/>
    <w:rsid w:val="00126C6E"/>
  </w:style>
  <w:style w:type="paragraph" w:styleId="NormalWeb">
    <w:name w:val="Normal (Web)"/>
    <w:basedOn w:val="Normal"/>
    <w:uiPriority w:val="99"/>
    <w:semiHidden/>
    <w:unhideWhenUsed/>
    <w:rsid w:val="000C0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D7B3F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3D7B3F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3D7B3F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3D7B3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3D7B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5449F-8BFA-4F2E-9BEB-766538289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3CE0BBB.dotm</Template>
  <TotalTime>74</TotalTime>
  <Pages>22</Pages>
  <Words>4333</Words>
  <Characters>23837</Characters>
  <Application>Microsoft Office Word</Application>
  <DocSecurity>0</DocSecurity>
  <Lines>198</Lines>
  <Paragraphs>56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FHVi</Company>
  <LinksUpToDate>false</LinksUpToDate>
  <CharactersWithSpaces>28114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Simbozel Eric</dc:creator>
  <cp:keywords/>
  <dc:description/>
  <cp:lastModifiedBy>Simbozel Eric</cp:lastModifiedBy>
  <cp:revision>6</cp:revision>
  <dcterms:created xsi:type="dcterms:W3CDTF">2021-12-08T09:53:00Z</dcterms:created>
  <dcterms:modified xsi:type="dcterms:W3CDTF">2021-12-08T11:25:00Z</dcterms:modified>
</cp:coreProperties>
</file>