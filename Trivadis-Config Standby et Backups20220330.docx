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CAC9F41" w14:textId="77777777" w:rsidR="005C12F4" w:rsidRDefault="003D7B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98934617" w:history="1">
            <w:r w:rsidR="005C12F4" w:rsidRPr="009379CD">
              <w:rPr>
                <w:rStyle w:val="Lienhypertexte"/>
                <w:noProof/>
              </w:rPr>
              <w:t>Préparation de la base primaire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56626C0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8" w:history="1">
            <w:r w:rsidR="005C12F4" w:rsidRPr="009379CD">
              <w:rPr>
                <w:rStyle w:val="Lienhypertexte"/>
                <w:noProof/>
              </w:rPr>
              <w:t>Préparation de la base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AE97F0C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9" w:history="1">
            <w:r w:rsidR="005C12F4" w:rsidRPr="009379CD">
              <w:rPr>
                <w:rStyle w:val="Lienhypertexte"/>
                <w:noProof/>
                <w:lang w:val="en-US"/>
              </w:rPr>
              <w:t>CREATION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BBCD64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0" w:history="1">
            <w:r w:rsidR="005C12F4" w:rsidRPr="009379CD">
              <w:rPr>
                <w:rStyle w:val="Lienhypertexte"/>
                <w:noProof/>
              </w:rPr>
              <w:t>Adaptation du listener.ora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1C373F6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1" w:history="1">
            <w:r w:rsidR="005C12F4" w:rsidRPr="009379CD">
              <w:rPr>
                <w:rStyle w:val="Lienhypertexte"/>
                <w:noProof/>
              </w:rPr>
              <w:t>Tester connexion en sqlplus des deux côtés: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4456F2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2" w:history="1">
            <w:r w:rsidR="005C12F4" w:rsidRPr="009379CD">
              <w:rPr>
                <w:rStyle w:val="Lienhypertexte"/>
                <w:noProof/>
              </w:rPr>
              <w:t>Créer configuration standby 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2C84CB1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3" w:history="1">
            <w:r w:rsidR="005C12F4" w:rsidRPr="009379CD">
              <w:rPr>
                <w:rStyle w:val="Lienhypertexte"/>
                <w:noProof/>
              </w:rPr>
              <w:t>Instancier la base standby: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3306C8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4" w:history="1">
            <w:r w:rsidR="005C12F4" w:rsidRPr="009379CD">
              <w:rPr>
                <w:rStyle w:val="Lienhypertexte"/>
                <w:noProof/>
                <w:lang w:val="en-US"/>
              </w:rPr>
              <w:t>Tests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597F062" w14:textId="77777777" w:rsidR="005C12F4" w:rsidRDefault="00077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5" w:history="1">
            <w:r w:rsidR="005C12F4" w:rsidRPr="009379CD">
              <w:rPr>
                <w:rStyle w:val="Lienhypertexte"/>
                <w:noProof/>
                <w:lang w:val="en-US"/>
              </w:rPr>
              <w:t>Tester apply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0EDD59D" w14:textId="77777777" w:rsidR="005C12F4" w:rsidRDefault="00077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6" w:history="1">
            <w:r w:rsidR="005C12F4" w:rsidRPr="009379CD">
              <w:rPr>
                <w:rStyle w:val="Lienhypertexte"/>
                <w:noProof/>
              </w:rPr>
              <w:t>Tester switchover (downtime !)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F28C52C" w14:textId="77777777" w:rsidR="005C12F4" w:rsidRDefault="00077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7" w:history="1">
            <w:r w:rsidR="005C12F4" w:rsidRPr="009379CD">
              <w:rPr>
                <w:rStyle w:val="Lienhypertexte"/>
                <w:noProof/>
              </w:rPr>
              <w:t>Test purge archive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20FA5A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8" w:history="1">
            <w:r w:rsidR="005C12F4" w:rsidRPr="009379CD">
              <w:rPr>
                <w:rStyle w:val="Lienhypertexte"/>
                <w:noProof/>
              </w:rPr>
              <w:t>Ajouter jobs à la crontab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E3158F0" w14:textId="77777777" w:rsidR="005C12F4" w:rsidRDefault="00077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9" w:history="1">
            <w:r w:rsidR="005C12F4" w:rsidRPr="009379CD">
              <w:rPr>
                <w:rStyle w:val="Lienhypertexte"/>
                <w:noProof/>
              </w:rPr>
              <w:t>Test création de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12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62DCDF9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0" w:history="1">
            <w:r w:rsidR="005C12F4" w:rsidRPr="009379CD">
              <w:rPr>
                <w:rStyle w:val="Lienhypertexte"/>
                <w:noProof/>
              </w:rPr>
              <w:t>Troubleshooting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6439AAE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1" w:history="1">
            <w:r w:rsidR="005C12F4" w:rsidRPr="009379CD">
              <w:rPr>
                <w:rStyle w:val="Lienhypertexte"/>
                <w:noProof/>
                <w:lang w:val="en-US"/>
              </w:rPr>
              <w:t>Création Db*Backup Repository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A91DB28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2" w:history="1">
            <w:r w:rsidR="005C12F4" w:rsidRPr="009379CD">
              <w:rPr>
                <w:rStyle w:val="Lienhypertexte"/>
                <w:noProof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914E1F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3" w:history="1">
            <w:r w:rsidR="005C12F4" w:rsidRPr="009379CD">
              <w:rPr>
                <w:rStyle w:val="Lienhypertexte"/>
                <w:noProof/>
                <w:highlight w:val="yellow"/>
              </w:rPr>
              <w:t>Modifier le statut d’une CDB pour qu’elle redémarre en Automatique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6EC4C4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4" w:history="1">
            <w:r w:rsidR="005C12F4" w:rsidRPr="009379CD">
              <w:rPr>
                <w:rStyle w:val="Lienhypertexte"/>
                <w:noProof/>
              </w:rPr>
              <w:t>Création catalogue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97F744F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5" w:history="1">
            <w:r w:rsidR="005C12F4" w:rsidRPr="009379CD">
              <w:rPr>
                <w:rStyle w:val="Lienhypertexte"/>
                <w:noProof/>
              </w:rPr>
              <w:t>Migration DBs via DataPump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99DE41F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6" w:history="1">
            <w:r w:rsidR="005C12F4" w:rsidRPr="009379CD">
              <w:rPr>
                <w:rStyle w:val="Lienhypertexte"/>
                <w:noProof/>
                <w:lang w:val="en-US"/>
              </w:rPr>
              <w:t>ou export de tous les schémas sans sys et system: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94568E8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7" w:history="1">
            <w:r w:rsidR="005C12F4" w:rsidRPr="009379CD">
              <w:rPr>
                <w:rStyle w:val="Lienhypertexte"/>
                <w:noProof/>
                <w:lang w:val="en-US"/>
              </w:rPr>
              <w:t>Problème roles et profiles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19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6D6587C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8" w:history="1">
            <w:r w:rsidR="005C12F4" w:rsidRPr="009379CD">
              <w:rPr>
                <w:rStyle w:val="Lienhypertexte"/>
                <w:noProof/>
                <w:lang w:val="en-US"/>
              </w:rPr>
              <w:t>Compiler objects invalides: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0D5C79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9" w:history="1">
            <w:r w:rsidR="005C12F4" w:rsidRPr="009379CD">
              <w:rPr>
                <w:rStyle w:val="Lienhypertexte"/>
                <w:noProof/>
                <w:lang w:val="en-US"/>
              </w:rPr>
              <w:t>RECHARGER LA BASE PAR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3A1561C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0" w:history="1">
            <w:r w:rsidR="005C12F4" w:rsidRPr="009379CD">
              <w:rPr>
                <w:rStyle w:val="Lienhypertexte"/>
                <w:noProof/>
                <w:lang w:val="en-US"/>
              </w:rPr>
              <w:t>CLONE d’UNE BASE DE PROD 19c VERS UNE BASE DE QUAL en 19c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F716D4E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1" w:history="1">
            <w:r w:rsidR="005C12F4" w:rsidRPr="009379CD">
              <w:rPr>
                <w:rStyle w:val="Lienhypertexte"/>
                <w:noProof/>
                <w:lang w:val="en-US"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D7B0A01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2" w:history="1">
            <w:r w:rsidR="005C12F4" w:rsidRPr="009379CD">
              <w:rPr>
                <w:rStyle w:val="Lienhypertexte"/>
                <w:noProof/>
                <w:lang w:val="en-US"/>
              </w:rPr>
              <w:t>Export des synonyms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43B7279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3" w:history="1">
            <w:r w:rsidR="005C12F4" w:rsidRPr="009379CD">
              <w:rPr>
                <w:rStyle w:val="Lienhypertexte"/>
                <w:noProof/>
                <w:lang w:val="en-US"/>
              </w:rPr>
              <w:t>MESSAGES D’ERREUR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7A368F2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4" w:history="1">
            <w:r w:rsidR="005C12F4" w:rsidRPr="009379CD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FDCF5A" w14:textId="77777777" w:rsidR="005C12F4" w:rsidRDefault="00077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5" w:history="1">
            <w:r w:rsidR="005C12F4" w:rsidRPr="009379CD">
              <w:rPr>
                <w:rStyle w:val="Lienhypertexte"/>
                <w:noProof/>
                <w:highlight w:val="yellow"/>
              </w:rPr>
              <w:t>SI BASE EN ETAT MIGRATE: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E087574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6" w:history="1">
            <w:r w:rsidR="005C12F4" w:rsidRPr="009379CD">
              <w:rPr>
                <w:rStyle w:val="Lienhypertexte"/>
                <w:noProof/>
                <w:lang w:val="en-US"/>
              </w:rPr>
              <w:t>OBJETS en 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58EC11B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7" w:history="1">
            <w:r w:rsidR="005C12F4" w:rsidRPr="009379CD">
              <w:rPr>
                <w:rStyle w:val="Lienhypertexte"/>
                <w:noProof/>
                <w:lang w:val="en-US"/>
              </w:rPr>
              <w:t>Pour les identifier: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092D3BF" w14:textId="77777777" w:rsidR="005C12F4" w:rsidRDefault="00077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8" w:history="1">
            <w:r w:rsidR="005C12F4" w:rsidRPr="009379CD">
              <w:rPr>
                <w:rStyle w:val="Lienhypertexte"/>
                <w:noProof/>
                <w:lang w:val="en-US"/>
              </w:rPr>
              <w:t>Correction: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98934617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98934618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013673CE" w:rsidR="00130897" w:rsidRDefault="0090326D" w:rsidP="00130897">
      <w:pPr>
        <w:pStyle w:val="Sansinterligne"/>
      </w:pPr>
      <w:proofErr w:type="spellStart"/>
      <w:r>
        <w:t>passwd</w:t>
      </w:r>
      <w:proofErr w:type="spellEnd"/>
      <w:r>
        <w:t xml:space="preserve"> : </w:t>
      </w:r>
      <w:r w:rsidRPr="0090326D">
        <w:t>7XWU8zHrqajG$ECO*</w:t>
      </w:r>
      <w:proofErr w:type="gramStart"/>
      <w:r w:rsidRPr="0090326D">
        <w:t>!&amp;</w:t>
      </w:r>
      <w:proofErr w:type="gramEnd"/>
      <w:r w:rsidRPr="0090326D">
        <w:t>V</w:t>
      </w: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2" w:name="_Toc98934619"/>
      <w:r w:rsidRPr="00377CA3">
        <w:rPr>
          <w:lang w:val="en-US"/>
        </w:rPr>
        <w:t>CREATION STANDBY</w:t>
      </w:r>
      <w:bookmarkEnd w:id="2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3" w:name="_Toc98934620"/>
      <w:r>
        <w:t xml:space="preserve">Adaptation du </w:t>
      </w:r>
      <w:proofErr w:type="spellStart"/>
      <w:r>
        <w:t>listener.ora</w:t>
      </w:r>
      <w:bookmarkEnd w:id="3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4" w:name="_Toc98934621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4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5" w:name="_Toc98934622"/>
      <w:r w:rsidRPr="00012C36">
        <w:t>Cré</w:t>
      </w:r>
      <w:r>
        <w:t>er configuration standby :</w:t>
      </w:r>
      <w:bookmarkEnd w:id="5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6" w:name="_Toc98934623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6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7" w:name="_Toc98934624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7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8" w:name="_Toc98934625"/>
      <w:r>
        <w:rPr>
          <w:lang w:val="en-US"/>
        </w:rPr>
        <w:t>Tester apply</w:t>
      </w:r>
      <w:bookmarkEnd w:id="8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9" w:name="_Toc98934626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9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0" w:name="_Toc98934627"/>
      <w:r>
        <w:t>Test purge archive</w:t>
      </w:r>
      <w:bookmarkEnd w:id="10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1" w:name="_Toc98934628"/>
      <w:r w:rsidRPr="009C5F60">
        <w:t>Ajouter jobs à</w:t>
      </w:r>
      <w:r>
        <w:t xml:space="preserve"> la </w:t>
      </w:r>
      <w:proofErr w:type="spellStart"/>
      <w:r>
        <w:t>crontab</w:t>
      </w:r>
      <w:bookmarkEnd w:id="11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2" w:name="_Toc98934629"/>
      <w:r>
        <w:t>Test création de PDB</w:t>
      </w:r>
      <w:bookmarkEnd w:id="12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3" w:name="_Toc98934630"/>
      <w:r>
        <w:t>Troubleshooting</w:t>
      </w:r>
      <w:bookmarkEnd w:id="13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4" w:name="_Toc98934631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4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5" w:name="_Toc98934632"/>
      <w:r>
        <w:t>ANNEXES</w:t>
      </w:r>
      <w:bookmarkEnd w:id="15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6" w:name="_Toc98934633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6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7" w:name="_Toc98934634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7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5652B2D0" w14:textId="7E02B847" w:rsidR="00BD1A42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for </w:t>
      </w:r>
      <w:proofErr w:type="spellStart"/>
      <w:r w:rsidR="00BD1A42" w:rsidRPr="00DD469A">
        <w:t>db</w:t>
      </w:r>
      <w:proofErr w:type="spellEnd"/>
      <w:r w:rsidR="00BD1A42" w:rsidRPr="00DD469A">
        <w:t xml:space="preserve"> in $(</w:t>
      </w:r>
      <w:proofErr w:type="spellStart"/>
      <w:r w:rsidR="00BD1A42" w:rsidRPr="00DD469A">
        <w:t>grep</w:t>
      </w:r>
      <w:proofErr w:type="spellEnd"/>
      <w:r w:rsidR="00BD1A42" w:rsidRPr="00DD469A">
        <w:t xml:space="preserve"> CDB_SQ /</w:t>
      </w:r>
      <w:proofErr w:type="spellStart"/>
      <w:r w:rsidR="00BD1A42" w:rsidRPr="00DD469A">
        <w:t>etc</w:t>
      </w:r>
      <w:proofErr w:type="spellEnd"/>
      <w:r w:rsidR="00BD1A42" w:rsidRPr="00DD469A">
        <w:t>/</w:t>
      </w:r>
      <w:proofErr w:type="spellStart"/>
      <w:r w:rsidR="00BD1A42" w:rsidRPr="00DD469A">
        <w:t>oratab</w:t>
      </w:r>
      <w:proofErr w:type="spellEnd"/>
      <w:r w:rsidR="00BD1A42" w:rsidRPr="00DD469A">
        <w:t xml:space="preserve"> | </w:t>
      </w:r>
      <w:proofErr w:type="spellStart"/>
      <w:r w:rsidR="00BD1A42" w:rsidRPr="00DD469A">
        <w:t>cut</w:t>
      </w:r>
      <w:proofErr w:type="spellEnd"/>
      <w:r w:rsidR="00BD1A42" w:rsidRPr="00DD469A">
        <w:t xml:space="preserve"> -d: -f1); do ORACLE_SID=$</w:t>
      </w:r>
      <w:proofErr w:type="spellStart"/>
      <w:r w:rsidR="00BD1A42" w:rsidRPr="00DD469A">
        <w:t>db</w:t>
      </w:r>
      <w:proofErr w:type="spellEnd"/>
      <w:r w:rsidR="00BD1A42" w:rsidRPr="00DD469A">
        <w:t xml:space="preserve"> $ORACLE_HOME/</w:t>
      </w:r>
      <w:proofErr w:type="spellStart"/>
      <w:r w:rsidR="00BD1A42" w:rsidRPr="00DD469A">
        <w:t>OPatch</w:t>
      </w:r>
      <w:proofErr w:type="spellEnd"/>
      <w:r w:rsidR="00BD1A42" w:rsidRPr="00DD469A">
        <w:t>/</w:t>
      </w:r>
      <w:proofErr w:type="spellStart"/>
      <w:r w:rsidR="00BD1A42" w:rsidRPr="00DD469A">
        <w:t>datapatch</w:t>
      </w:r>
      <w:proofErr w:type="spellEnd"/>
      <w:r w:rsidR="00BD1A42" w:rsidRPr="00DD469A">
        <w:t xml:space="preserve">; </w:t>
      </w:r>
      <w:proofErr w:type="spellStart"/>
      <w:r w:rsidR="00BD1A42" w:rsidRPr="00DD469A">
        <w:t>done</w:t>
      </w:r>
      <w:proofErr w:type="spellEnd"/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E97A3F" w:rsidRDefault="00834EA6" w:rsidP="00E97A3F">
      <w:pPr>
        <w:pStyle w:val="Titre1"/>
      </w:pPr>
      <w:bookmarkStart w:id="18" w:name="_Toc98934635"/>
      <w:r w:rsidRPr="00E97A3F">
        <w:t xml:space="preserve">Migration </w:t>
      </w:r>
      <w:proofErr w:type="spellStart"/>
      <w:r w:rsidRPr="00E97A3F">
        <w:t>DBs</w:t>
      </w:r>
      <w:proofErr w:type="spellEnd"/>
      <w:r w:rsidRPr="00E97A3F">
        <w:t xml:space="preserve"> via </w:t>
      </w:r>
      <w:proofErr w:type="spellStart"/>
      <w:r w:rsidRPr="00E97A3F">
        <w:t>DataPump</w:t>
      </w:r>
      <w:bookmarkEnd w:id="18"/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6E678B96" w:rsidR="00834EA6" w:rsidRPr="00026292" w:rsidRDefault="00834EA6" w:rsidP="00834EA6">
      <w:pPr>
        <w:pStyle w:val="Sansinterligne"/>
        <w:ind w:left="720"/>
        <w:rPr>
          <w:lang w:val="en-US"/>
        </w:rPr>
      </w:pPr>
      <w:proofErr w:type="gramStart"/>
      <w:r w:rsidRPr="00026292">
        <w:rPr>
          <w:lang w:val="en-US"/>
        </w:rPr>
        <w:t>set</w:t>
      </w:r>
      <w:proofErr w:type="gramEnd"/>
      <w:r w:rsidRPr="00026292">
        <w:rPr>
          <w:lang w:val="en-US"/>
        </w:rPr>
        <w:t xml:space="preserve"> lines 500</w:t>
      </w:r>
    </w:p>
    <w:p w14:paraId="64F948DB" w14:textId="4C25570C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6EC66A84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>=</w:t>
      </w:r>
      <w:r w:rsidR="007F2103">
        <w:rPr>
          <w:lang w:val="en-US"/>
        </w:rPr>
        <w:t>hojg</w:t>
      </w:r>
      <w:r w:rsidRPr="00EA576E">
        <w:rPr>
          <w:lang w:val="en-US"/>
        </w:rPr>
        <w:t xml:space="preserve">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</w:t>
      </w:r>
      <w:r w:rsidR="00AB1BC6">
        <w:rPr>
          <w:lang w:val="en-US"/>
        </w:rPr>
        <w:t>hojg</w:t>
      </w:r>
      <w:r w:rsidRPr="00EA576E">
        <w:rPr>
          <w:lang w:val="en-US"/>
        </w:rPr>
        <w:t xml:space="preserve">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FFC05BE" w14:textId="77777777" w:rsidR="00C97D33" w:rsidRDefault="00C97D33" w:rsidP="00834EA6">
      <w:pPr>
        <w:pStyle w:val="Sansinterligne"/>
        <w:rPr>
          <w:lang w:val="en-US"/>
        </w:rPr>
      </w:pPr>
    </w:p>
    <w:p w14:paraId="2274FAF4" w14:textId="77777777" w:rsidR="00C97D33" w:rsidRDefault="00C97D33" w:rsidP="00834EA6">
      <w:pPr>
        <w:pStyle w:val="Sansinterligne"/>
        <w:rPr>
          <w:lang w:val="en-US"/>
        </w:rPr>
      </w:pPr>
    </w:p>
    <w:p w14:paraId="7CCC2D91" w14:textId="754294B2" w:rsidR="00C97D33" w:rsidRDefault="00C97D33" w:rsidP="00C97D33">
      <w:pPr>
        <w:pStyle w:val="Titre2"/>
        <w:rPr>
          <w:lang w:val="en-US"/>
        </w:rPr>
      </w:pPr>
      <w:bookmarkStart w:id="19" w:name="_Toc98934636"/>
      <w:proofErr w:type="spellStart"/>
      <w:proofErr w:type="gram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export de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schémas</w:t>
      </w:r>
      <w:proofErr w:type="spellEnd"/>
      <w:r>
        <w:rPr>
          <w:lang w:val="en-US"/>
        </w:rPr>
        <w:t xml:space="preserve"> sans sys et system:</w:t>
      </w:r>
      <w:bookmarkEnd w:id="19"/>
    </w:p>
    <w:p w14:paraId="164F58E4" w14:textId="3428940A" w:rsidR="00C97D33" w:rsidRDefault="00C97D33" w:rsidP="00834EA6">
      <w:pPr>
        <w:pStyle w:val="Sansinterligne"/>
        <w:rPr>
          <w:lang w:val="en-US"/>
        </w:rPr>
      </w:pPr>
      <w:proofErr w:type="spellStart"/>
      <w:proofErr w:type="gramStart"/>
      <w:r w:rsidRPr="00C97D33">
        <w:rPr>
          <w:lang w:val="en-US"/>
        </w:rPr>
        <w:t>expdp</w:t>
      </w:r>
      <w:proofErr w:type="spellEnd"/>
      <w:proofErr w:type="gramEnd"/>
      <w:r w:rsidRPr="00C97D33">
        <w:rPr>
          <w:lang w:val="en-US"/>
        </w:rPr>
        <w:t xml:space="preserve"> </w:t>
      </w:r>
      <w:proofErr w:type="spellStart"/>
      <w:r w:rsidRPr="00C97D33">
        <w:rPr>
          <w:lang w:val="en-US"/>
        </w:rPr>
        <w:t>dumpfile</w:t>
      </w:r>
      <w:proofErr w:type="spellEnd"/>
      <w:r w:rsidRPr="00C97D33">
        <w:rPr>
          <w:lang w:val="en-US"/>
        </w:rPr>
        <w:t xml:space="preserve">=hojg11.dmp </w:t>
      </w:r>
      <w:proofErr w:type="spellStart"/>
      <w:r w:rsidRPr="00C97D33">
        <w:rPr>
          <w:lang w:val="en-US"/>
        </w:rPr>
        <w:t>flashback_time</w:t>
      </w:r>
      <w:proofErr w:type="spellEnd"/>
      <w:r w:rsidRPr="00C97D33">
        <w:rPr>
          <w:lang w:val="en-US"/>
        </w:rPr>
        <w:t>=</w:t>
      </w:r>
      <w:proofErr w:type="spellStart"/>
      <w:r w:rsidRPr="00C97D33">
        <w:rPr>
          <w:lang w:val="en-US"/>
        </w:rPr>
        <w:t>systimestamp</w:t>
      </w:r>
      <w:proofErr w:type="spellEnd"/>
      <w:r w:rsidRPr="00C97D33">
        <w:rPr>
          <w:lang w:val="en-US"/>
        </w:rPr>
        <w:t xml:space="preserve">  FULL=y exclude=schema:\"IN \(\'SYS\',\'SYSTEM\'\)\" logfile=hojg11.log </w:t>
      </w:r>
      <w:proofErr w:type="spellStart"/>
      <w:r w:rsidRPr="00C97D33">
        <w:rPr>
          <w:lang w:val="en-US"/>
        </w:rPr>
        <w:t>reuse_dumpfiles</w:t>
      </w:r>
      <w:proofErr w:type="spellEnd"/>
      <w:r w:rsidRPr="00C97D33">
        <w:rPr>
          <w:lang w:val="en-US"/>
        </w:rPr>
        <w:t>=yes</w:t>
      </w:r>
    </w:p>
    <w:p w14:paraId="1F8A122D" w14:textId="77777777" w:rsidR="003D281E" w:rsidRDefault="003D281E" w:rsidP="00834EA6">
      <w:pPr>
        <w:pStyle w:val="Sansinterligne"/>
        <w:rPr>
          <w:lang w:val="en-US"/>
        </w:rPr>
      </w:pPr>
    </w:p>
    <w:p w14:paraId="0EE80F4F" w14:textId="29DC7384" w:rsidR="003D281E" w:rsidRDefault="003D281E" w:rsidP="00834EA6">
      <w:pPr>
        <w:pStyle w:val="Sansinterligne"/>
        <w:rPr>
          <w:lang w:val="en-US"/>
        </w:rPr>
      </w:pPr>
      <w:proofErr w:type="spellStart"/>
      <w:proofErr w:type="gramStart"/>
      <w:r w:rsidRPr="003D281E">
        <w:rPr>
          <w:lang w:val="en-US"/>
        </w:rPr>
        <w:t>expdp</w:t>
      </w:r>
      <w:proofErr w:type="spellEnd"/>
      <w:proofErr w:type="gramEnd"/>
      <w:r w:rsidRPr="003D281E">
        <w:rPr>
          <w:lang w:val="en-US"/>
        </w:rPr>
        <w:t xml:space="preserve"> </w:t>
      </w:r>
      <w:proofErr w:type="spellStart"/>
      <w:r w:rsidRPr="003D281E">
        <w:rPr>
          <w:lang w:val="en-US"/>
        </w:rPr>
        <w:t>dumpfile</w:t>
      </w:r>
      <w:proofErr w:type="spellEnd"/>
      <w:r w:rsidRPr="003D281E">
        <w:rPr>
          <w:lang w:val="en-US"/>
        </w:rPr>
        <w:t xml:space="preserve">=hojg11.dmp </w:t>
      </w:r>
      <w:proofErr w:type="spellStart"/>
      <w:r w:rsidRPr="003D281E">
        <w:rPr>
          <w:lang w:val="en-US"/>
        </w:rPr>
        <w:t>flashback_time</w:t>
      </w:r>
      <w:proofErr w:type="spellEnd"/>
      <w:r w:rsidRPr="003D281E">
        <w:rPr>
          <w:lang w:val="en-US"/>
        </w:rPr>
        <w:t>=</w:t>
      </w:r>
      <w:proofErr w:type="spellStart"/>
      <w:r w:rsidRPr="003D281E">
        <w:rPr>
          <w:lang w:val="en-US"/>
        </w:rPr>
        <w:t>systimestamp</w:t>
      </w:r>
      <w:proofErr w:type="spellEnd"/>
      <w:r w:rsidRPr="003D281E">
        <w:rPr>
          <w:lang w:val="en-US"/>
        </w:rPr>
        <w:t xml:space="preserve">  FULL=y exclude=schema:\"IN \(\'SYS\',\'SYSTEM\'\)\" logfile=hojg11.log </w:t>
      </w:r>
      <w:proofErr w:type="spellStart"/>
      <w:r w:rsidRPr="003D281E">
        <w:rPr>
          <w:lang w:val="en-US"/>
        </w:rPr>
        <w:t>reuse_dumpfiles</w:t>
      </w:r>
      <w:proofErr w:type="spellEnd"/>
      <w:r w:rsidRPr="003D281E">
        <w:rPr>
          <w:lang w:val="en-US"/>
        </w:rPr>
        <w:t>=yes EXCLUDE=STATISTICS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1CE9D06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0D3F79">
        <w:rPr>
          <w:lang w:val="en-US"/>
        </w:rPr>
        <w:t>HOJGQ_PDB</w:t>
      </w:r>
      <w:r w:rsidRPr="00605131">
        <w:rPr>
          <w:lang w:val="en-US"/>
        </w:rPr>
        <w:t xml:space="preserve"> admin user </w:t>
      </w:r>
      <w:r w:rsidR="000D3F79">
        <w:rPr>
          <w:lang w:val="en-US"/>
        </w:rPr>
        <w:t>PDBDBA</w:t>
      </w:r>
      <w:r w:rsidRPr="00605131">
        <w:rPr>
          <w:lang w:val="en-US"/>
        </w:rPr>
        <w:t xml:space="preserve"> identified by Oracle19;</w:t>
      </w:r>
    </w:p>
    <w:p w14:paraId="1F4CB501" w14:textId="453AAB72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r w:rsidR="000D3F79">
        <w:rPr>
          <w:lang w:val="en-US"/>
        </w:rPr>
        <w:t>HOJGQ_PDB</w:t>
      </w:r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0D7219BA" w14:textId="6027B0EE" w:rsidR="005F1546" w:rsidRP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>C</w:t>
      </w:r>
      <w:r w:rsidRPr="005F1546">
        <w:rPr>
          <w:lang w:val="en-US"/>
        </w:rPr>
        <w:t xml:space="preserve">REATE TEMPORARY TABLESPACE "TEMPORARY_DATA" </w:t>
      </w:r>
    </w:p>
    <w:p w14:paraId="4DB45924" w14:textId="4B483AB3" w:rsid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5F1546">
        <w:rPr>
          <w:lang w:val="en-US"/>
        </w:rPr>
        <w:t>ROLLBACK_DATA</w:t>
      </w:r>
    </w:p>
    <w:p w14:paraId="51A15444" w14:textId="039EF744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temporary tablespace</w:t>
      </w:r>
      <w:r w:rsidRPr="005C12F4">
        <w:rPr>
          <w:lang w:val="en-US"/>
        </w:rPr>
        <w:t xml:space="preserve"> </w:t>
      </w:r>
      <w:r>
        <w:rPr>
          <w:lang w:val="en-US"/>
        </w:rPr>
        <w:t>TEMP2;</w:t>
      </w:r>
    </w:p>
    <w:p w14:paraId="1E3B021A" w14:textId="26C20036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USERS;</w:t>
      </w:r>
    </w:p>
    <w:p w14:paraId="7CC9EE99" w14:textId="7B8EE683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UNDOTBS;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6AFB3A30" w14:textId="77777777" w:rsidR="001420BA" w:rsidRDefault="001420BA" w:rsidP="0004168F">
      <w:pPr>
        <w:pStyle w:val="Sansinterligne"/>
        <w:rPr>
          <w:bdr w:val="none" w:sz="0" w:space="0" w:color="auto" w:frame="1"/>
          <w:lang w:eastAsia="fr-CH"/>
        </w:rPr>
      </w:pPr>
    </w:p>
    <w:p w14:paraId="42F424B2" w14:textId="46E88D23" w:rsidR="001420BA" w:rsidRPr="002A4DD6" w:rsidRDefault="001420BA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1420BA">
        <w:rPr>
          <w:rFonts w:ascii="Consolas" w:hAnsi="Consolas"/>
          <w:color w:val="2080AD"/>
          <w:lang w:eastAsia="fr-CH"/>
        </w:rPr>
        <w:t>ALTER SYSTEM SET STREAMS_POOL_SIZE=100M SCOPE=</w:t>
      </w:r>
      <w:proofErr w:type="spellStart"/>
      <w:r w:rsidRPr="001420BA">
        <w:rPr>
          <w:rFonts w:ascii="Consolas" w:hAnsi="Consolas"/>
          <w:color w:val="2080AD"/>
          <w:lang w:eastAsia="fr-CH"/>
        </w:rPr>
        <w:t>both</w:t>
      </w:r>
      <w:proofErr w:type="spellEnd"/>
      <w:r w:rsidRPr="001420BA">
        <w:rPr>
          <w:rFonts w:ascii="Consolas" w:hAnsi="Consolas"/>
          <w:color w:val="2080AD"/>
          <w:lang w:eastAsia="fr-CH"/>
        </w:rPr>
        <w:t>;</w:t>
      </w:r>
      <w:r>
        <w:rPr>
          <w:rFonts w:ascii="Consolas" w:hAnsi="Consolas"/>
          <w:color w:val="2080AD"/>
          <w:lang w:eastAsia="fr-CH"/>
        </w:rPr>
        <w:t xml:space="preserve"> pour accélérer </w:t>
      </w:r>
      <w:proofErr w:type="spellStart"/>
      <w:r>
        <w:rPr>
          <w:rFonts w:ascii="Consolas" w:hAnsi="Consolas"/>
          <w:color w:val="2080AD"/>
          <w:lang w:eastAsia="fr-CH"/>
        </w:rPr>
        <w:t>Datapump</w:t>
      </w:r>
      <w:proofErr w:type="spellEnd"/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075CD83C" w:rsidR="00E71F18" w:rsidRPr="00E71F18" w:rsidRDefault="00C1318F" w:rsidP="00834EA6">
      <w:pPr>
        <w:pStyle w:val="Sansinterligne"/>
        <w:rPr>
          <w:lang w:val="en-US"/>
        </w:rPr>
      </w:pPr>
      <w:proofErr w:type="spell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757A3551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</w:t>
      </w:r>
      <w:r w:rsidR="004B66E2">
        <w:rPr>
          <w:lang w:val="en-US"/>
        </w:rPr>
        <w:t>HOJGQ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>=</w:t>
      </w:r>
      <w:r w:rsidR="007F2103">
        <w:rPr>
          <w:lang w:val="en-US"/>
        </w:rPr>
        <w:t>hojg11</w:t>
      </w:r>
      <w:r w:rsidR="00834EA6" w:rsidRPr="009C40DE">
        <w:rPr>
          <w:lang w:val="en-US"/>
        </w:rPr>
        <w:t xml:space="preserve">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</w:t>
      </w:r>
      <w:r w:rsidR="00375110">
        <w:rPr>
          <w:lang w:val="en-US"/>
        </w:rPr>
        <w:t>hojg</w:t>
      </w:r>
      <w:r w:rsidR="00834EA6" w:rsidRPr="009C40DE">
        <w:rPr>
          <w:lang w:val="en-US"/>
        </w:rPr>
        <w:t>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  <w:r w:rsidR="001420BA">
        <w:rPr>
          <w:lang w:val="en-US"/>
        </w:rPr>
        <w:t xml:space="preserve"> FULL=YES</w:t>
      </w:r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20" w:name="_Toc98934637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20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1" w:name="_Toc98934638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1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5AD42C82" w14:textId="77777777" w:rsidR="001420BA" w:rsidRPr="00DE1E63" w:rsidRDefault="001420BA" w:rsidP="00014B78">
      <w:pPr>
        <w:pStyle w:val="Sansinterligne"/>
      </w:pP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73DBF723" w14:textId="77777777" w:rsidR="00F330C8" w:rsidRDefault="00F330C8" w:rsidP="00F330C8">
      <w:pPr>
        <w:pStyle w:val="Sansinterligne"/>
        <w:rPr>
          <w:lang w:val="en-US"/>
        </w:rPr>
      </w:pPr>
    </w:p>
    <w:p w14:paraId="281DA707" w14:textId="77777777" w:rsidR="00CB41C4" w:rsidRDefault="00CB41C4" w:rsidP="00F330C8">
      <w:pPr>
        <w:pStyle w:val="Sansinterligne"/>
        <w:rPr>
          <w:lang w:val="en-US"/>
        </w:rPr>
      </w:pPr>
    </w:p>
    <w:p w14:paraId="76618D8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COLUMN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FORMAT A30</w:t>
      </w:r>
    </w:p>
    <w:p w14:paraId="177EC84A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SELECT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5D66F5C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3E7B0A44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1145B7A2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proofErr w:type="gramEnd"/>
    </w:p>
    <w:p w14:paraId="3AA28F07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FROM 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dba_objects</w:t>
      </w:r>
      <w:proofErr w:type="spellEnd"/>
    </w:p>
    <w:p w14:paraId="0955DCD5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WHERE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= 'INVALID'</w:t>
      </w:r>
    </w:p>
    <w:p w14:paraId="3E05905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ORDER BY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;</w:t>
      </w:r>
    </w:p>
    <w:p w14:paraId="149D6CBF" w14:textId="77777777" w:rsidR="00CB41C4" w:rsidRDefault="00CB41C4" w:rsidP="00F330C8">
      <w:pPr>
        <w:pStyle w:val="Sansinterligne"/>
        <w:rPr>
          <w:lang w:val="en-US"/>
        </w:rPr>
      </w:pPr>
    </w:p>
    <w:p w14:paraId="29BC03CF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2CEAF1C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C49D6A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7BD88F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4D3BFE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11953ED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5982E99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5A40666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73A5F1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4032C6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6EBE0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8BC5AA9" w14:textId="77777777" w:rsidR="001420BA" w:rsidRDefault="001420BA" w:rsidP="00F330C8">
      <w:pPr>
        <w:pStyle w:val="Sansinterligne"/>
        <w:rPr>
          <w:lang w:val="en-US"/>
        </w:rPr>
      </w:pPr>
    </w:p>
    <w:p w14:paraId="0CEEBA4C" w14:textId="77777777" w:rsidR="001420BA" w:rsidRDefault="001420BA" w:rsidP="00F330C8">
      <w:pPr>
        <w:pStyle w:val="Sansinterligne"/>
        <w:rPr>
          <w:lang w:val="en-US"/>
        </w:rPr>
      </w:pPr>
    </w:p>
    <w:p w14:paraId="3D6DB23A" w14:textId="77777777" w:rsidR="001420BA" w:rsidRDefault="001420BA" w:rsidP="00F330C8">
      <w:pPr>
        <w:pStyle w:val="Sansinterligne"/>
        <w:rPr>
          <w:lang w:val="en-US"/>
        </w:rPr>
      </w:pPr>
    </w:p>
    <w:p w14:paraId="345B32E3" w14:textId="77777777" w:rsidR="001420BA" w:rsidRPr="00F330C8" w:rsidRDefault="001420BA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5E2FD57B" w14:textId="77777777" w:rsidR="00180A92" w:rsidRDefault="00180A92" w:rsidP="00180A92">
      <w:pPr>
        <w:pStyle w:val="Titre1"/>
        <w:rPr>
          <w:lang w:val="en-US"/>
        </w:rPr>
      </w:pPr>
      <w:bookmarkStart w:id="22" w:name="_Toc98934639"/>
      <w:r>
        <w:rPr>
          <w:lang w:val="en-US"/>
        </w:rPr>
        <w:t>RECHARGER LA BASE PAR RMAN</w:t>
      </w:r>
      <w:bookmarkEnd w:id="22"/>
    </w:p>
    <w:p w14:paraId="0F2174D8" w14:textId="77777777" w:rsidR="00180A92" w:rsidRPr="00180A92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>RMAN&gt; run {</w:t>
      </w:r>
    </w:p>
    <w:p w14:paraId="118C2C0F" w14:textId="75903C48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archivelog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4982E7A8" w14:textId="39658773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backupset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3DFDF851" w14:textId="070A12D5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onlinelog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532BFE90" w14:textId="288136DE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set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newname</w:t>
      </w:r>
      <w:proofErr w:type="spellEnd"/>
      <w:r w:rsidRPr="00180A92">
        <w:rPr>
          <w:lang w:val="en-US"/>
        </w:rPr>
        <w:t xml:space="preserve"> for database to '/u01/prod/</w:t>
      </w:r>
      <w:proofErr w:type="spellStart"/>
      <w:r w:rsidRPr="00180A92">
        <w:rPr>
          <w:lang w:val="en-US"/>
        </w:rPr>
        <w:t>oradata</w:t>
      </w:r>
      <w:proofErr w:type="spellEnd"/>
      <w:r w:rsidRPr="00180A92">
        <w:rPr>
          <w:lang w:val="en-US"/>
        </w:rPr>
        <w:t>/HOJG/%b';</w:t>
      </w:r>
    </w:p>
    <w:p w14:paraId="59D1AA8F" w14:textId="0022B30D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restore</w:t>
      </w:r>
      <w:proofErr w:type="gramEnd"/>
      <w:r w:rsidRPr="00180A92">
        <w:rPr>
          <w:lang w:val="en-US"/>
        </w:rPr>
        <w:t xml:space="preserve"> database;</w:t>
      </w:r>
    </w:p>
    <w:p w14:paraId="5B891E64" w14:textId="4E3BA960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datafile</w:t>
      </w:r>
      <w:proofErr w:type="spellEnd"/>
      <w:r w:rsidRPr="00180A92">
        <w:rPr>
          <w:lang w:val="en-US"/>
        </w:rPr>
        <w:t xml:space="preserve"> all;</w:t>
      </w:r>
    </w:p>
    <w:p w14:paraId="365FD87E" w14:textId="61DDB5CB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tempfile</w:t>
      </w:r>
      <w:proofErr w:type="spellEnd"/>
      <w:r w:rsidRPr="00180A92">
        <w:rPr>
          <w:lang w:val="en-US"/>
        </w:rPr>
        <w:t xml:space="preserve"> all;</w:t>
      </w:r>
    </w:p>
    <w:p w14:paraId="16011E69" w14:textId="119426E2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recover</w:t>
      </w:r>
      <w:proofErr w:type="gramEnd"/>
      <w:r w:rsidRPr="00180A92">
        <w:rPr>
          <w:lang w:val="en-US"/>
        </w:rPr>
        <w:t xml:space="preserve"> database;</w:t>
      </w:r>
    </w:p>
    <w:p w14:paraId="198BA0CD" w14:textId="7BA4626C" w:rsidR="00C13284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 xml:space="preserve">} </w:t>
      </w:r>
      <w:r w:rsidR="00C13284">
        <w:rPr>
          <w:lang w:val="en-US"/>
        </w:rPr>
        <w:br w:type="page"/>
      </w:r>
    </w:p>
    <w:p w14:paraId="273B5A22" w14:textId="1FFB3EA0" w:rsidR="000D3F79" w:rsidRDefault="000D3F79" w:rsidP="00C13284">
      <w:pPr>
        <w:pStyle w:val="Titre1"/>
        <w:rPr>
          <w:lang w:val="en-US"/>
        </w:rPr>
      </w:pPr>
      <w:bookmarkStart w:id="23" w:name="_Toc98934640"/>
      <w:r>
        <w:rPr>
          <w:lang w:val="en-US"/>
        </w:rPr>
        <w:t xml:space="preserve">CLONE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BASE DE PROD 19c VERS UNE BASE DE QUAL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  <w:bookmarkEnd w:id="23"/>
    </w:p>
    <w:p w14:paraId="3589275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#cloner ADS_PDB </w:t>
      </w:r>
      <w:proofErr w:type="spellStart"/>
      <w:r w:rsidRPr="000D3F79">
        <w:rPr>
          <w:lang w:val="en-US"/>
        </w:rPr>
        <w:t>vers</w:t>
      </w:r>
      <w:proofErr w:type="spellEnd"/>
      <w:r w:rsidRPr="000D3F79">
        <w:rPr>
          <w:lang w:val="en-US"/>
        </w:rPr>
        <w:t xml:space="preserve"> ADSQ_PDB</w:t>
      </w:r>
    </w:p>
    <w:p w14:paraId="69B5EBB8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spellStart"/>
      <w:proofErr w:type="gramStart"/>
      <w:r w:rsidRPr="000D3F79">
        <w:rPr>
          <w:lang w:val="en-US"/>
        </w:rPr>
        <w:t>il</w:t>
      </w:r>
      <w:proofErr w:type="spellEnd"/>
      <w:proofErr w:type="gram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passer la CDB </w:t>
      </w:r>
      <w:proofErr w:type="spellStart"/>
      <w:r w:rsidRPr="000D3F79">
        <w:rPr>
          <w:lang w:val="en-US"/>
        </w:rPr>
        <w:t>en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archivelog</w:t>
      </w:r>
      <w:proofErr w:type="spellEnd"/>
      <w:r w:rsidRPr="000D3F79">
        <w:rPr>
          <w:lang w:val="en-US"/>
        </w:rPr>
        <w:t>:</w:t>
      </w:r>
    </w:p>
    <w:p w14:paraId="0320F2E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shutdown</w:t>
      </w:r>
      <w:proofErr w:type="gramEnd"/>
      <w:r w:rsidRPr="000D3F79">
        <w:rPr>
          <w:lang w:val="en-US"/>
        </w:rPr>
        <w:t xml:space="preserve"> immediate</w:t>
      </w:r>
    </w:p>
    <w:p w14:paraId="2212269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startup</w:t>
      </w:r>
      <w:proofErr w:type="gramEnd"/>
      <w:r w:rsidRPr="000D3F79">
        <w:rPr>
          <w:lang w:val="en-US"/>
        </w:rPr>
        <w:t xml:space="preserve"> mount</w:t>
      </w:r>
    </w:p>
    <w:p w14:paraId="2D60011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 xml:space="preserve">alter database </w:t>
      </w:r>
      <w:proofErr w:type="spellStart"/>
      <w:r w:rsidRPr="000D3F79">
        <w:rPr>
          <w:lang w:val="en-US"/>
        </w:rPr>
        <w:t>archivelog</w:t>
      </w:r>
      <w:proofErr w:type="spellEnd"/>
    </w:p>
    <w:p w14:paraId="5716DF11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>alter database open</w:t>
      </w:r>
    </w:p>
    <w:p w14:paraId="237877DA" w14:textId="77777777" w:rsidR="000D3F79" w:rsidRPr="000D3F79" w:rsidRDefault="000D3F79" w:rsidP="000D3F79">
      <w:pPr>
        <w:rPr>
          <w:lang w:val="en-US"/>
        </w:rPr>
      </w:pPr>
    </w:p>
    <w:p w14:paraId="5F9AB6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gramStart"/>
      <w:r w:rsidRPr="000D3F79">
        <w:rPr>
          <w:lang w:val="en-US"/>
        </w:rPr>
        <w:t>sur</w:t>
      </w:r>
      <w:proofErr w:type="gramEnd"/>
      <w:r w:rsidRPr="000D3F79">
        <w:rPr>
          <w:lang w:val="en-US"/>
        </w:rPr>
        <w:t xml:space="preserve"> la nouvelle CDB, </w:t>
      </w:r>
      <w:proofErr w:type="spellStart"/>
      <w:r w:rsidRPr="000D3F79">
        <w:rPr>
          <w:lang w:val="en-US"/>
        </w:rPr>
        <w:t>il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créer</w:t>
      </w:r>
      <w:proofErr w:type="spellEnd"/>
      <w:r w:rsidRPr="000D3F79">
        <w:rPr>
          <w:lang w:val="en-US"/>
        </w:rPr>
        <w:t xml:space="preserve"> un remote user:</w:t>
      </w:r>
    </w:p>
    <w:p w14:paraId="4D58DB5E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CREATE USER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IDENTIFIED BY 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64E470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GRANT CREATE SESSION, CREATE PLUGGABLE DATABASE TO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2AC93A07" w14:textId="414D65AE" w:rsidR="000D3F79" w:rsidRPr="000D3F79" w:rsidRDefault="004F282D" w:rsidP="000D3F79">
      <w:pPr>
        <w:rPr>
          <w:lang w:val="en-US"/>
        </w:rPr>
      </w:pPr>
      <w:r w:rsidRPr="004F282D">
        <w:rPr>
          <w:highlight w:val="yellow"/>
          <w:lang w:val="en-US"/>
        </w:rPr>
        <w:t xml:space="preserve">Sur le </w:t>
      </w:r>
      <w:proofErr w:type="spellStart"/>
      <w:r w:rsidRPr="004F282D">
        <w:rPr>
          <w:highlight w:val="yellow"/>
          <w:lang w:val="en-US"/>
        </w:rPr>
        <w:t>serveur</w:t>
      </w:r>
      <w:proofErr w:type="spellEnd"/>
      <w:r w:rsidRPr="004F282D">
        <w:rPr>
          <w:highlight w:val="yellow"/>
          <w:lang w:val="en-US"/>
        </w:rPr>
        <w:t xml:space="preserve"> sfhvora11:</w:t>
      </w:r>
    </w:p>
    <w:p w14:paraId="04C3DD30" w14:textId="77777777" w:rsidR="000D3F79" w:rsidRPr="000D3F79" w:rsidRDefault="000D3F79" w:rsidP="000D3F79">
      <w:pPr>
        <w:rPr>
          <w:lang w:val="en-US"/>
        </w:rPr>
      </w:pPr>
      <w:proofErr w:type="spellStart"/>
      <w:proofErr w:type="gramStart"/>
      <w:r w:rsidRPr="000D3F79">
        <w:rPr>
          <w:lang w:val="en-US"/>
        </w:rPr>
        <w:t>dbca</w:t>
      </w:r>
      <w:proofErr w:type="spellEnd"/>
      <w:proofErr w:type="gramEnd"/>
      <w:r w:rsidRPr="000D3F79">
        <w:rPr>
          <w:lang w:val="en-US"/>
        </w:rPr>
        <w:t xml:space="preserve"> -silent \</w:t>
      </w:r>
    </w:p>
    <w:p w14:paraId="69092837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createPluggableDatabase</w:t>
      </w:r>
      <w:proofErr w:type="spellEnd"/>
      <w:r w:rsidRPr="000D3F79">
        <w:rPr>
          <w:lang w:val="en-US"/>
        </w:rPr>
        <w:t xml:space="preserve"> \</w:t>
      </w:r>
    </w:p>
    <w:p w14:paraId="1F58C58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pdbName</w:t>
      </w:r>
      <w:proofErr w:type="spellEnd"/>
      <w:r w:rsidRPr="000D3F79">
        <w:rPr>
          <w:lang w:val="en-US"/>
        </w:rPr>
        <w:t xml:space="preserve"> ADSQ_PDB \</w:t>
      </w:r>
    </w:p>
    <w:p w14:paraId="2B9DEBE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sourceDB</w:t>
      </w:r>
      <w:proofErr w:type="spellEnd"/>
      <w:r w:rsidRPr="000D3F79">
        <w:rPr>
          <w:lang w:val="en-US"/>
        </w:rPr>
        <w:t xml:space="preserve"> CDB_SQ01 \</w:t>
      </w:r>
    </w:p>
    <w:p w14:paraId="647021C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createFromRemotePDB</w:t>
      </w:r>
      <w:proofErr w:type="spellEnd"/>
      <w:r w:rsidRPr="000D3F79">
        <w:rPr>
          <w:lang w:val="en-US"/>
        </w:rPr>
        <w:t xml:space="preserve"> \</w:t>
      </w:r>
    </w:p>
    <w:p w14:paraId="3CCC00B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remotePDBName</w:t>
      </w:r>
      <w:proofErr w:type="spellEnd"/>
      <w:r w:rsidRPr="000D3F79">
        <w:rPr>
          <w:lang w:val="en-US"/>
        </w:rPr>
        <w:t xml:space="preserve"> ADS_PDB \</w:t>
      </w:r>
    </w:p>
    <w:p w14:paraId="794371BF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remoteDBConnString</w:t>
      </w:r>
      <w:proofErr w:type="spellEnd"/>
      <w:r w:rsidRPr="000D3F79">
        <w:rPr>
          <w:lang w:val="en-US"/>
        </w:rPr>
        <w:t xml:space="preserve"> sfhvora10:1541/ADS_PDB\</w:t>
      </w:r>
    </w:p>
    <w:p w14:paraId="2B6F985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remoteDBSYSDBAUserName</w:t>
      </w:r>
      <w:proofErr w:type="spellEnd"/>
      <w:r w:rsidRPr="000D3F79">
        <w:rPr>
          <w:lang w:val="en-US"/>
        </w:rPr>
        <w:t xml:space="preserve"> sys \</w:t>
      </w:r>
    </w:p>
    <w:p w14:paraId="7334D1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remoteDBSYSDBAUserPassword</w:t>
      </w:r>
      <w:proofErr w:type="spellEnd"/>
      <w:r w:rsidRPr="000D3F79">
        <w:rPr>
          <w:lang w:val="en-US"/>
        </w:rPr>
        <w:t xml:space="preserve"> Oracle19 \</w:t>
      </w:r>
    </w:p>
    <w:p w14:paraId="4C56BB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dbLinkUsername</w:t>
      </w:r>
      <w:proofErr w:type="spellEnd"/>
      <w:r w:rsidRPr="000D3F79">
        <w:rPr>
          <w:lang w:val="en-US"/>
        </w:rPr>
        <w:t xml:space="preserve">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\</w:t>
      </w:r>
    </w:p>
    <w:p w14:paraId="0E3846A7" w14:textId="367065B2" w:rsid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dbLinkUserPassword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remote_clone_user</w:t>
      </w:r>
      <w:proofErr w:type="spellEnd"/>
    </w:p>
    <w:p w14:paraId="5142A3F8" w14:textId="77777777" w:rsidR="004F282D" w:rsidRPr="000D3F79" w:rsidRDefault="004F282D" w:rsidP="000D3F79">
      <w:pPr>
        <w:rPr>
          <w:lang w:val="en-US"/>
        </w:rPr>
      </w:pPr>
    </w:p>
    <w:p w14:paraId="61EB4289" w14:textId="77777777" w:rsidR="00B67BC3" w:rsidRDefault="00B67BC3">
      <w:pPr>
        <w:rPr>
          <w:lang w:val="en-US"/>
        </w:rPr>
      </w:pPr>
      <w:r>
        <w:rPr>
          <w:lang w:val="en-US"/>
        </w:rPr>
        <w:br w:type="page"/>
      </w:r>
    </w:p>
    <w:p w14:paraId="76F99CEF" w14:textId="77777777" w:rsidR="00B67BC3" w:rsidRDefault="00B67BC3" w:rsidP="00B67BC3">
      <w:pPr>
        <w:pStyle w:val="Titre1"/>
        <w:rPr>
          <w:lang w:val="en-US"/>
        </w:rPr>
      </w:pPr>
      <w:r>
        <w:rPr>
          <w:lang w:val="en-US"/>
        </w:rPr>
        <w:t>BASE EN RESTRICTED MODE</w:t>
      </w:r>
    </w:p>
    <w:p w14:paraId="519B1FD8" w14:textId="77777777" w:rsidR="00B67BC3" w:rsidRDefault="00B67BC3" w:rsidP="00B67BC3">
      <w:pPr>
        <w:pStyle w:val="Titre1"/>
        <w:rPr>
          <w:lang w:val="en-US"/>
        </w:rPr>
      </w:pPr>
    </w:p>
    <w:p w14:paraId="54B5BE27" w14:textId="4B30E1EB" w:rsidR="00B67BC3" w:rsidRDefault="00B67BC3" w:rsidP="00B67BC3">
      <w:pPr>
        <w:rPr>
          <w:lang w:val="en-US"/>
        </w:rPr>
      </w:pPr>
      <w:r>
        <w:rPr>
          <w:lang w:val="en-US"/>
        </w:rPr>
        <w:t xml:space="preserve">La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certains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installé</w:t>
      </w:r>
      <w:proofErr w:type="spellEnd"/>
      <w:r>
        <w:rPr>
          <w:lang w:val="en-US"/>
        </w:rPr>
        <w:t xml:space="preserve"> sur la source pour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pour de </w:t>
      </w:r>
      <w:proofErr w:type="spellStart"/>
      <w:r>
        <w:rPr>
          <w:lang w:val="en-US"/>
        </w:rPr>
        <w:t>l’Enterprise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que le CDB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Standard Edition:</w:t>
      </w:r>
    </w:p>
    <w:p w14:paraId="2D57D7BA" w14:textId="5FB5A51D" w:rsidR="00B67BC3" w:rsidRDefault="00B67BC3" w:rsidP="00B67BC3">
      <w:pPr>
        <w:rPr>
          <w:lang w:val="en-US"/>
        </w:rPr>
      </w:pPr>
      <w:proofErr w:type="gramStart"/>
      <w:r>
        <w:rPr>
          <w:lang w:val="en-US"/>
        </w:rPr>
        <w:t>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verifier avec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requête</w:t>
      </w:r>
      <w:proofErr w:type="spellEnd"/>
      <w:r>
        <w:rPr>
          <w:lang w:val="en-US"/>
        </w:rPr>
        <w:t xml:space="preserve"> sur la PDB:</w:t>
      </w:r>
    </w:p>
    <w:p w14:paraId="568C3428" w14:textId="0236DAC3" w:rsidR="00B67BC3" w:rsidRDefault="00B67BC3" w:rsidP="00B67BC3">
      <w:pPr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name,cause,type,message,status</w:t>
      </w:r>
      <w:proofErr w:type="spellEnd"/>
      <w:r w:rsidRPr="00B67BC3">
        <w:rPr>
          <w:lang w:val="en-US"/>
        </w:rPr>
        <w:t xml:space="preserve"> from PDB_PLUG_IN_VIOLATIONs order by name;</w:t>
      </w:r>
    </w:p>
    <w:p w14:paraId="0D7319E6" w14:textId="77777777" w:rsidR="00B67BC3" w:rsidRDefault="00B67BC3" w:rsidP="00B67BC3">
      <w:pPr>
        <w:rPr>
          <w:lang w:val="en-US"/>
        </w:rPr>
      </w:pPr>
    </w:p>
    <w:p w14:paraId="13B542BC" w14:textId="3E50E05E" w:rsidR="00B67BC3" w:rsidRDefault="00B67BC3" w:rsidP="00B67BC3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les packages de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:</w:t>
      </w:r>
    </w:p>
    <w:p w14:paraId="40105F6A" w14:textId="77777777" w:rsidR="00B67BC3" w:rsidRPr="00B67BC3" w:rsidRDefault="00B67BC3" w:rsidP="00B67BC3">
      <w:pPr>
        <w:rPr>
          <w:lang w:val="en-US"/>
        </w:rPr>
      </w:pPr>
      <w:r w:rsidRPr="00B67BC3">
        <w:rPr>
          <w:lang w:val="en-US"/>
        </w:rPr>
        <w:t>-- VOIR LES PACKAGES INVALIDES</w:t>
      </w:r>
    </w:p>
    <w:p w14:paraId="4F29335C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 xml:space="preserve"> format a25</w:t>
      </w:r>
    </w:p>
    <w:p w14:paraId="7AA41FB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version format a25</w:t>
      </w:r>
    </w:p>
    <w:p w14:paraId="0560D040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status format a15</w:t>
      </w:r>
    </w:p>
    <w:p w14:paraId="6E21DFF8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>, version, status</w:t>
      </w:r>
    </w:p>
    <w:p w14:paraId="249A1A3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from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dba_registry</w:t>
      </w:r>
      <w:proofErr w:type="spellEnd"/>
    </w:p>
    <w:p w14:paraId="3C4BADA1" w14:textId="46EB8F42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where</w:t>
      </w:r>
      <w:proofErr w:type="gramEnd"/>
      <w:r w:rsidRPr="00B67BC3">
        <w:rPr>
          <w:lang w:val="en-US"/>
        </w:rPr>
        <w:t xml:space="preserve"> status='INVALID';</w:t>
      </w:r>
    </w:p>
    <w:p w14:paraId="1D339A62" w14:textId="77777777" w:rsidR="00B67BC3" w:rsidRDefault="00B67BC3" w:rsidP="00B67BC3">
      <w:pPr>
        <w:pStyle w:val="Sansinterligne"/>
        <w:rPr>
          <w:lang w:val="en-US"/>
        </w:rPr>
      </w:pPr>
    </w:p>
    <w:p w14:paraId="5243EA20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ORDIM; -- ORACLE MULTI MEDIA</w:t>
      </w:r>
    </w:p>
    <w:p w14:paraId="1279BB9F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CC228E5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FA7BF78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 xml:space="preserve">SUPPRESSION DES </w:t>
      </w:r>
      <w:proofErr w:type="gramStart"/>
      <w:r w:rsidRPr="00B67BC3">
        <w:rPr>
          <w:lang w:val="en-US"/>
        </w:rPr>
        <w:t>OPTIONS :</w:t>
      </w:r>
      <w:proofErr w:type="gramEnd"/>
    </w:p>
    <w:p w14:paraId="7169361B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</w:t>
      </w:r>
    </w:p>
    <w:p w14:paraId="6C4DB00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7B65FC7D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1294376E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JAVAVM</w:t>
      </w:r>
    </w:p>
    <w:p w14:paraId="5B1F3FB7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catnojav.sql</w:t>
      </w:r>
      <w:proofErr w:type="spellEnd"/>
    </w:p>
    <w:p w14:paraId="58DC37A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xdk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rmxml.sql</w:t>
      </w:r>
      <w:proofErr w:type="spellEnd"/>
    </w:p>
    <w:p w14:paraId="134F07C3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javavm</w:t>
      </w:r>
      <w:proofErr w:type="spellEnd"/>
      <w:r w:rsidRPr="00B67BC3">
        <w:rPr>
          <w:lang w:val="en-US"/>
        </w:rPr>
        <w:t>/install/</w:t>
      </w:r>
      <w:proofErr w:type="spellStart"/>
      <w:r w:rsidRPr="00B67BC3">
        <w:rPr>
          <w:lang w:val="en-US"/>
        </w:rPr>
        <w:t>rmjvm.sql</w:t>
      </w:r>
      <w:proofErr w:type="spellEnd"/>
    </w:p>
    <w:p w14:paraId="59E9895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6F47F0ED" w14:textId="77777777" w:rsidR="00B67BC3" w:rsidRPr="00B67BC3" w:rsidRDefault="00B67BC3" w:rsidP="00B67BC3">
      <w:pPr>
        <w:pStyle w:val="Sansinterligne"/>
        <w:rPr>
          <w:lang w:val="en-US"/>
        </w:rPr>
      </w:pPr>
      <w:bookmarkStart w:id="24" w:name="_GoBack"/>
      <w:proofErr w:type="gramStart"/>
      <w:r w:rsidRPr="00B67BC3">
        <w:rPr>
          <w:lang w:val="en-US"/>
        </w:rPr>
        <w:t>delete</w:t>
      </w:r>
      <w:proofErr w:type="gramEnd"/>
      <w:r w:rsidRPr="00B67BC3">
        <w:rPr>
          <w:lang w:val="en-US"/>
        </w:rPr>
        <w:t xml:space="preserve"> from registry$ where status='99' and </w:t>
      </w:r>
      <w:proofErr w:type="spellStart"/>
      <w:r w:rsidRPr="00B67BC3">
        <w:rPr>
          <w:lang w:val="en-US"/>
        </w:rPr>
        <w:t>cid</w:t>
      </w:r>
      <w:proofErr w:type="spellEnd"/>
      <w:r w:rsidRPr="00B67BC3">
        <w:rPr>
          <w:lang w:val="en-US"/>
        </w:rPr>
        <w:t xml:space="preserve"> in ('XML','JAVAVM','CATJAVA');</w:t>
      </w:r>
    </w:p>
    <w:p w14:paraId="35F2B81F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commit</w:t>
      </w:r>
      <w:proofErr w:type="gramEnd"/>
      <w:r w:rsidRPr="00B67BC3">
        <w:rPr>
          <w:lang w:val="en-US"/>
        </w:rPr>
        <w:t>;</w:t>
      </w:r>
    </w:p>
    <w:bookmarkEnd w:id="24"/>
    <w:p w14:paraId="3B8E5933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5F00CE7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CONTEXT:</w:t>
      </w:r>
    </w:p>
    <w:p w14:paraId="3CFEB73A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ctx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catnoctx.sql</w:t>
      </w:r>
      <w:proofErr w:type="spellEnd"/>
    </w:p>
    <w:p w14:paraId="12C804CA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sys.validate_context</w:t>
      </w:r>
      <w:proofErr w:type="spellEnd"/>
      <w:r w:rsidRPr="00B67BC3">
        <w:rPr>
          <w:lang w:val="en-US"/>
        </w:rPr>
        <w:t>;</w:t>
      </w:r>
    </w:p>
    <w:p w14:paraId="1E6C6F42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0F50175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package </w:t>
      </w:r>
      <w:proofErr w:type="spellStart"/>
      <w:r w:rsidRPr="00B67BC3">
        <w:rPr>
          <w:lang w:val="en-US"/>
        </w:rPr>
        <w:t>XDB.dbms_xdbt</w:t>
      </w:r>
      <w:proofErr w:type="spellEnd"/>
      <w:r w:rsidRPr="00B67BC3">
        <w:rPr>
          <w:lang w:val="en-US"/>
        </w:rPr>
        <w:t>;</w:t>
      </w:r>
    </w:p>
    <w:p w14:paraId="1245AE1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xdb.xdb_datastore_proc</w:t>
      </w:r>
      <w:proofErr w:type="spellEnd"/>
      <w:r w:rsidRPr="00B67BC3">
        <w:rPr>
          <w:lang w:val="en-US"/>
        </w:rPr>
        <w:t>;</w:t>
      </w:r>
    </w:p>
    <w:p w14:paraId="5FB656A6" w14:textId="16354263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start ?</w:t>
      </w:r>
      <w:proofErr w:type="gramEnd"/>
      <w:r w:rsidRPr="00B67BC3">
        <w:rPr>
          <w:lang w:val="en-US"/>
        </w:rPr>
        <w:t>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14409E1E" w14:textId="77777777" w:rsidR="00B67BC3" w:rsidRDefault="00B67BC3" w:rsidP="00B67BC3">
      <w:pPr>
        <w:pStyle w:val="Sansinterligne"/>
        <w:rPr>
          <w:lang w:val="en-US"/>
        </w:rPr>
      </w:pPr>
    </w:p>
    <w:p w14:paraId="0DFEA9B0" w14:textId="6C9FC8A9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shutdown</w:t>
      </w:r>
      <w:proofErr w:type="gramEnd"/>
      <w:r>
        <w:rPr>
          <w:lang w:val="en-US"/>
        </w:rPr>
        <w:t xml:space="preserve"> immediate </w:t>
      </w:r>
    </w:p>
    <w:p w14:paraId="7DC06EAB" w14:textId="142D9451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startup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</w:t>
      </w:r>
    </w:p>
    <w:p w14:paraId="55E3BF6D" w14:textId="77777777" w:rsidR="00B67BC3" w:rsidRDefault="00B67BC3" w:rsidP="00B67BC3">
      <w:pPr>
        <w:rPr>
          <w:lang w:val="en-US"/>
        </w:rPr>
      </w:pPr>
    </w:p>
    <w:p w14:paraId="2BCDD6ED" w14:textId="77777777" w:rsidR="00B67BC3" w:rsidRPr="00B67BC3" w:rsidRDefault="00B67BC3" w:rsidP="00B67BC3">
      <w:pPr>
        <w:rPr>
          <w:lang w:val="en-US"/>
        </w:rPr>
      </w:pPr>
    </w:p>
    <w:p w14:paraId="5EDBA59E" w14:textId="6106814C" w:rsidR="000D3F79" w:rsidRDefault="000D3F79" w:rsidP="00B67BC3">
      <w:pPr>
        <w:pStyle w:val="Sansinterligne"/>
        <w:rPr>
          <w:lang w:val="en-US"/>
        </w:rPr>
      </w:pPr>
      <w:r>
        <w:rPr>
          <w:lang w:val="en-US"/>
        </w:rPr>
        <w:br w:type="page"/>
      </w:r>
    </w:p>
    <w:p w14:paraId="6E9146D8" w14:textId="2AFD9F79" w:rsidR="00C13284" w:rsidRDefault="00C13284" w:rsidP="00C13284">
      <w:pPr>
        <w:pStyle w:val="Titre1"/>
        <w:rPr>
          <w:lang w:val="en-US"/>
        </w:rPr>
      </w:pPr>
      <w:bookmarkStart w:id="25" w:name="_Toc98934641"/>
      <w:r>
        <w:rPr>
          <w:lang w:val="en-US"/>
        </w:rPr>
        <w:t>ANNEXES</w:t>
      </w:r>
      <w:bookmarkEnd w:id="25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6" w:name="_Toc98934642"/>
      <w:r>
        <w:rPr>
          <w:lang w:val="en-US"/>
        </w:rPr>
        <w:t>Export des synonyms</w:t>
      </w:r>
      <w:bookmarkEnd w:id="26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15AA37BA" w14:textId="33E9DF06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export</w:t>
      </w:r>
      <w:proofErr w:type="gramEnd"/>
      <w:r>
        <w:rPr>
          <w:rFonts w:ascii="Calibri" w:hAnsi="Calibri" w:cs="Calibri"/>
          <w:color w:val="000000"/>
        </w:rPr>
        <w:t xml:space="preserve"> de tous les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3E2887AD" w14:textId="4BE4B15E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t>select</w:t>
      </w:r>
      <w:proofErr w:type="gramEnd"/>
      <w:r>
        <w:t xml:space="preserve"> '</w:t>
      </w:r>
      <w:proofErr w:type="spellStart"/>
      <w:r>
        <w:t>cr</w:t>
      </w:r>
      <w:proofErr w:type="spellEnd"/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7" w:name="_Toc98934643"/>
      <w:r>
        <w:rPr>
          <w:lang w:val="en-US"/>
        </w:rPr>
        <w:t>MESSAGES D’ERREUR</w:t>
      </w:r>
      <w:bookmarkEnd w:id="27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8" w:name="_Toc98934644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8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3FCAFEEA" w14:textId="77777777" w:rsidR="008E64CA" w:rsidRDefault="008E64CA" w:rsidP="00F330C8">
      <w:pPr>
        <w:pStyle w:val="Sansinterligne"/>
        <w:rPr>
          <w:rStyle w:val="kmcontent"/>
          <w:color w:val="000000"/>
        </w:rPr>
      </w:pPr>
    </w:p>
    <w:p w14:paraId="69A23B42" w14:textId="6E64A568" w:rsidR="008E64CA" w:rsidRDefault="00B66329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  <w:t>Cd /u01/oracle/db19s/</w:t>
      </w:r>
      <w:proofErr w:type="spellStart"/>
      <w:r>
        <w:rPr>
          <w:rStyle w:val="kmcontent"/>
          <w:color w:val="000000"/>
        </w:rPr>
        <w:t>OP</w:t>
      </w:r>
      <w:r w:rsidR="008E64CA">
        <w:rPr>
          <w:rStyle w:val="kmcontent"/>
          <w:color w:val="000000"/>
        </w:rPr>
        <w:t>atch</w:t>
      </w:r>
      <w:proofErr w:type="spellEnd"/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9" w:name="_Toc98934645"/>
      <w:r>
        <w:rPr>
          <w:highlight w:val="yellow"/>
        </w:rPr>
        <w:t>SI BASE EN ETAT MIGRATE:</w:t>
      </w:r>
      <w:bookmarkEnd w:id="29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Default="00FF6022" w:rsidP="00126C6E">
      <w:pPr>
        <w:pStyle w:val="Sansinterligne"/>
        <w:rPr>
          <w:lang w:val="en-US"/>
        </w:rPr>
      </w:pPr>
    </w:p>
    <w:p w14:paraId="070DE0A4" w14:textId="77777777" w:rsidR="000139E3" w:rsidRDefault="000139E3" w:rsidP="00126C6E">
      <w:pPr>
        <w:pStyle w:val="Sansinterligne"/>
        <w:rPr>
          <w:lang w:val="en-US"/>
        </w:rPr>
      </w:pPr>
    </w:p>
    <w:p w14:paraId="600C30F1" w14:textId="77777777" w:rsidR="000139E3" w:rsidRDefault="000139E3" w:rsidP="00126C6E">
      <w:pPr>
        <w:pStyle w:val="Sansinterligne"/>
        <w:rPr>
          <w:lang w:val="en-US"/>
        </w:rPr>
      </w:pPr>
    </w:p>
    <w:p w14:paraId="4EBE7B05" w14:textId="4875FFF6" w:rsidR="000139E3" w:rsidRDefault="000139E3" w:rsidP="000139E3">
      <w:pPr>
        <w:pStyle w:val="Titre2"/>
        <w:rPr>
          <w:lang w:val="en-US"/>
        </w:rPr>
      </w:pPr>
      <w:bookmarkStart w:id="30" w:name="_Toc98934646"/>
      <w:r>
        <w:rPr>
          <w:lang w:val="en-US"/>
        </w:rPr>
        <w:t xml:space="preserve">OBJETS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bookmarkEnd w:id="30"/>
      <w:proofErr w:type="spellEnd"/>
    </w:p>
    <w:p w14:paraId="4C7F3DE3" w14:textId="32786D32" w:rsidR="000139E3" w:rsidRDefault="000139E3" w:rsidP="000139E3">
      <w:pPr>
        <w:pStyle w:val="Titre2"/>
        <w:rPr>
          <w:lang w:val="en-US"/>
        </w:rPr>
      </w:pPr>
      <w:bookmarkStart w:id="31" w:name="_Toc98934647"/>
      <w:r>
        <w:rPr>
          <w:lang w:val="en-US"/>
        </w:rPr>
        <w:t>Pour les identifier:</w:t>
      </w:r>
      <w:bookmarkEnd w:id="31"/>
    </w:p>
    <w:p w14:paraId="57E77FEB" w14:textId="77777777" w:rsidR="000139E3" w:rsidRDefault="000139E3" w:rsidP="00126C6E">
      <w:pPr>
        <w:pStyle w:val="Sansinterligne"/>
        <w:rPr>
          <w:lang w:val="en-US"/>
        </w:rPr>
      </w:pPr>
    </w:p>
    <w:p w14:paraId="71BF6DE3" w14:textId="2CD28D27" w:rsidR="000139E3" w:rsidRPr="000139E3" w:rsidRDefault="00DB4775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alt</w:t>
      </w:r>
      <w:proofErr w:type="spellEnd"/>
      <w:proofErr w:type="gramEnd"/>
    </w:p>
    <w:p w14:paraId="71E959AE" w14:textId="77777777" w:rsidR="000139E3" w:rsidRDefault="000139E3" w:rsidP="00126C6E">
      <w:pPr>
        <w:pStyle w:val="Sansinterligne"/>
        <w:rPr>
          <w:lang w:val="en-US"/>
        </w:rPr>
      </w:pPr>
    </w:p>
    <w:p w14:paraId="5101E670" w14:textId="4E4A8C07" w:rsidR="000139E3" w:rsidRDefault="000139E3" w:rsidP="000139E3">
      <w:pPr>
        <w:pStyle w:val="Titre2"/>
        <w:rPr>
          <w:lang w:val="en-US"/>
        </w:rPr>
      </w:pPr>
      <w:bookmarkStart w:id="32" w:name="_Toc98934648"/>
      <w:r>
        <w:rPr>
          <w:lang w:val="en-US"/>
        </w:rPr>
        <w:t>Correction:</w:t>
      </w:r>
      <w:bookmarkEnd w:id="32"/>
    </w:p>
    <w:p w14:paraId="008ADA5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69E5D20D" w14:textId="04F3FF88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30B83642" w14:textId="67C0C671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260658B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8757E6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4F43FB74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E12765E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2553DD3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1D59BA7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1653C911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755567C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CEAD890" w14:textId="040CBFD1" w:rsidR="007B5808" w:rsidRDefault="007B5808">
      <w:pPr>
        <w:rPr>
          <w:lang w:val="en-US"/>
        </w:rPr>
      </w:pPr>
      <w:r>
        <w:rPr>
          <w:lang w:val="en-US"/>
        </w:rPr>
        <w:br w:type="page"/>
      </w:r>
    </w:p>
    <w:p w14:paraId="782759DD" w14:textId="1B5651F5" w:rsidR="000139E3" w:rsidRDefault="007B5808" w:rsidP="00126C6E">
      <w:pPr>
        <w:pStyle w:val="Sansinterligne"/>
        <w:rPr>
          <w:lang w:val="en-US"/>
        </w:rPr>
      </w:pPr>
      <w:r>
        <w:rPr>
          <w:lang w:val="en-US"/>
        </w:rPr>
        <w:t>18.03.2022</w:t>
      </w:r>
    </w:p>
    <w:p w14:paraId="18AF622F" w14:textId="77777777" w:rsidR="007B5808" w:rsidRDefault="007B5808" w:rsidP="00126C6E">
      <w:pPr>
        <w:pStyle w:val="Sansinterligne"/>
        <w:rPr>
          <w:lang w:val="en-US"/>
        </w:rPr>
      </w:pPr>
    </w:p>
    <w:p w14:paraId="5992F646" w14:textId="0D533093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Test export avec transportable:</w:t>
      </w:r>
    </w:p>
    <w:p w14:paraId="4B7B427B" w14:textId="77777777" w:rsidR="007B5808" w:rsidRDefault="007B5808" w:rsidP="00126C6E">
      <w:pPr>
        <w:pStyle w:val="Sansinterligne"/>
        <w:rPr>
          <w:lang w:val="en-US"/>
        </w:rPr>
      </w:pPr>
    </w:p>
    <w:p w14:paraId="0DA236FD" w14:textId="1286E29B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vierge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</w:p>
    <w:p w14:paraId="39FC2F2B" w14:textId="77777777" w:rsidR="007B5808" w:rsidRDefault="007B5808" w:rsidP="00126C6E">
      <w:pPr>
        <w:pStyle w:val="Sansinterligne"/>
        <w:rPr>
          <w:lang w:val="en-US"/>
        </w:rPr>
      </w:pPr>
    </w:p>
    <w:p w14:paraId="5BB0133F" w14:textId="2456C360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only sur la source (11g)</w:t>
      </w:r>
    </w:p>
    <w:p w14:paraId="2F920062" w14:textId="77777777" w:rsidR="007B5808" w:rsidRDefault="007B5808" w:rsidP="00126C6E">
      <w:pPr>
        <w:pStyle w:val="Sansinterligne"/>
        <w:rPr>
          <w:lang w:val="en-US"/>
        </w:rPr>
      </w:pPr>
    </w:p>
    <w:p w14:paraId="0F258686" w14:textId="14652B90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Exporter la base</w:t>
      </w:r>
    </w:p>
    <w:p w14:paraId="2324389E" w14:textId="77777777" w:rsidR="007B5808" w:rsidRDefault="007B5808" w:rsidP="00126C6E">
      <w:pPr>
        <w:pStyle w:val="Sansinterligne"/>
        <w:rPr>
          <w:lang w:val="en-US"/>
        </w:rPr>
      </w:pPr>
    </w:p>
    <w:p w14:paraId="52B242AC" w14:textId="5AABD89F" w:rsidR="007B5808" w:rsidRDefault="007B5808" w:rsidP="00126C6E">
      <w:pPr>
        <w:pStyle w:val="Sansinterligne"/>
        <w:rPr>
          <w:lang w:val="en-US"/>
        </w:rPr>
      </w:pPr>
      <w:proofErr w:type="spellStart"/>
      <w:proofErr w:type="gramStart"/>
      <w:r w:rsidRPr="007B5808">
        <w:rPr>
          <w:lang w:val="en-US"/>
        </w:rPr>
        <w:t>expdp</w:t>
      </w:r>
      <w:proofErr w:type="spellEnd"/>
      <w:proofErr w:type="gramEnd"/>
      <w:r w:rsidRPr="007B5808">
        <w:rPr>
          <w:lang w:val="en-US"/>
        </w:rPr>
        <w:t xml:space="preserve"> </w:t>
      </w:r>
      <w:proofErr w:type="spellStart"/>
      <w:r w:rsidRPr="007B5808">
        <w:rPr>
          <w:lang w:val="en-US"/>
        </w:rPr>
        <w:t>dumpfile</w:t>
      </w:r>
      <w:proofErr w:type="spellEnd"/>
      <w:r w:rsidRPr="007B5808">
        <w:rPr>
          <w:lang w:val="en-US"/>
        </w:rPr>
        <w:t xml:space="preserve">=hojg11.dmp FULL=y exclude=schema:\"IN \(\'SYS\',\'SYSTEM\'\)\" logfile=hojg11.log </w:t>
      </w:r>
      <w:proofErr w:type="spellStart"/>
      <w:r w:rsidRPr="007B5808">
        <w:rPr>
          <w:lang w:val="en-US"/>
        </w:rPr>
        <w:t>reuse_dumpfiles</w:t>
      </w:r>
      <w:proofErr w:type="spellEnd"/>
      <w:r w:rsidRPr="007B5808">
        <w:rPr>
          <w:lang w:val="en-US"/>
        </w:rPr>
        <w:t>=yes EXCLUDE=STATISTICS VERSION=12 TRANSPORTABLE=ALWAYS</w:t>
      </w:r>
    </w:p>
    <w:p w14:paraId="0844FD45" w14:textId="77777777" w:rsidR="007B5808" w:rsidRDefault="007B5808" w:rsidP="00126C6E">
      <w:pPr>
        <w:pStyle w:val="Sansinterligne"/>
        <w:rPr>
          <w:lang w:val="en-US"/>
        </w:rPr>
      </w:pPr>
    </w:p>
    <w:p w14:paraId="59B4FE41" w14:textId="77777777" w:rsidR="007B5808" w:rsidRDefault="007B5808" w:rsidP="00126C6E">
      <w:pPr>
        <w:pStyle w:val="Sansinterligne"/>
        <w:rPr>
          <w:lang w:val="en-US"/>
        </w:rPr>
      </w:pPr>
    </w:p>
    <w:p w14:paraId="0F8AFAAD" w14:textId="1154E050" w:rsidR="007B5808" w:rsidRDefault="007B5808" w:rsidP="00126C6E">
      <w:pPr>
        <w:pStyle w:val="Sansinterligne"/>
        <w:rPr>
          <w:lang w:val="en-US"/>
        </w:rPr>
      </w:pPr>
      <w:proofErr w:type="gramStart"/>
      <w:r>
        <w:rPr>
          <w:lang w:val="en-US"/>
        </w:rPr>
        <w:t>copier</w:t>
      </w:r>
      <w:proofErr w:type="gram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sur la destination au bon </w:t>
      </w:r>
      <w:proofErr w:type="spellStart"/>
      <w:r>
        <w:rPr>
          <w:lang w:val="en-US"/>
        </w:rPr>
        <w:t>endroit</w:t>
      </w:r>
      <w:proofErr w:type="spellEnd"/>
      <w:r>
        <w:rPr>
          <w:lang w:val="en-US"/>
        </w:rPr>
        <w:t>.</w:t>
      </w:r>
    </w:p>
    <w:p w14:paraId="7615764A" w14:textId="77777777" w:rsidR="007B5808" w:rsidRPr="007B5808" w:rsidRDefault="007B5808" w:rsidP="007B58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</w:pPr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Copy the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datafiles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 to the correct location for the 12c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database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.</w:t>
      </w:r>
    </w:p>
    <w:p w14:paraId="3067EEDE" w14:textId="20EF3538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/data01.dbf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1E438967" w14:textId="4BCA38FE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/example01.dbf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002E16E9" w14:textId="77777777" w:rsidR="007B5808" w:rsidRDefault="007B5808" w:rsidP="00126C6E">
      <w:pPr>
        <w:pStyle w:val="Sansinterligne"/>
        <w:rPr>
          <w:lang w:val="en-US"/>
        </w:rPr>
      </w:pPr>
    </w:p>
    <w:p w14:paraId="1FFAE439" w14:textId="22040198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Remettre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write sur la </w:t>
      </w:r>
      <w:proofErr w:type="gramStart"/>
      <w:r>
        <w:rPr>
          <w:lang w:val="en-US"/>
        </w:rPr>
        <w:t>source :</w:t>
      </w:r>
      <w:proofErr w:type="gramEnd"/>
    </w:p>
    <w:p w14:paraId="7DE7FEDB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sqlplus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 as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sysdba</w:t>
      </w:r>
      <w:proofErr w:type="spellEnd"/>
    </w:p>
    <w:p w14:paraId="4829160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data_ts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6B3F487C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example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0EBDF60B" w14:textId="77777777" w:rsidR="007B5808" w:rsidRDefault="007B5808" w:rsidP="00126C6E">
      <w:pPr>
        <w:pStyle w:val="Sansinterligne"/>
        <w:rPr>
          <w:lang w:val="en-US"/>
        </w:rPr>
      </w:pPr>
    </w:p>
    <w:p w14:paraId="75CCA87E" w14:textId="77777777" w:rsidR="007B5808" w:rsidRDefault="007B5808" w:rsidP="00126C6E">
      <w:pPr>
        <w:pStyle w:val="Sansinterligne"/>
        <w:rPr>
          <w:lang w:val="en-US"/>
        </w:rPr>
      </w:pPr>
    </w:p>
    <w:p w14:paraId="4768D5E5" w14:textId="42CEF5E5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 xml:space="preserve">Importer le dump avec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</w:t>
      </w:r>
    </w:p>
    <w:p w14:paraId="4CE42F69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export</w:t>
      </w:r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ORACLE_SID=orcl12c</w:t>
      </w:r>
    </w:p>
    <w:p w14:paraId="68FBA7A2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ORAENV_ASK=NO</w:t>
      </w:r>
    </w:p>
    <w:p w14:paraId="195ADF8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.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oraenv</w:t>
      </w:r>
      <w:proofErr w:type="spellEnd"/>
      <w:proofErr w:type="gramEnd"/>
    </w:p>
    <w:p w14:paraId="4E3ED4B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ORAENV_ASK=YES</w:t>
      </w:r>
    </w:p>
    <w:p w14:paraId="5B72C4DF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F783C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impdp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system full=Y directory=TEMP_DIR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dumpfile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orcl.dmp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logfile=impdporcl.log \</w:t>
      </w:r>
    </w:p>
    <w:p w14:paraId="1E87C1F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transport_datafiles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 \</w:t>
      </w:r>
    </w:p>
    <w:p w14:paraId="5929C61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/orcl12c/data01.dbf', \</w:t>
      </w:r>
    </w:p>
    <w:p w14:paraId="32A0A577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/orcl12c/example01.dbf'</w:t>
      </w:r>
    </w:p>
    <w:p w14:paraId="6249C31C" w14:textId="77777777" w:rsidR="007B5808" w:rsidRPr="00733084" w:rsidRDefault="007B5808" w:rsidP="00126C6E">
      <w:pPr>
        <w:pStyle w:val="Sansinterligne"/>
        <w:rPr>
          <w:lang w:val="en-US"/>
        </w:rPr>
      </w:pPr>
    </w:p>
    <w:sectPr w:rsidR="007B5808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39E3"/>
    <w:rsid w:val="00014B78"/>
    <w:rsid w:val="000255E1"/>
    <w:rsid w:val="00026292"/>
    <w:rsid w:val="0003102B"/>
    <w:rsid w:val="0004168F"/>
    <w:rsid w:val="000469B0"/>
    <w:rsid w:val="0007281F"/>
    <w:rsid w:val="00077243"/>
    <w:rsid w:val="00077FBD"/>
    <w:rsid w:val="00093712"/>
    <w:rsid w:val="000B71C2"/>
    <w:rsid w:val="000C05D6"/>
    <w:rsid w:val="000C15D1"/>
    <w:rsid w:val="000D35B0"/>
    <w:rsid w:val="000D3F79"/>
    <w:rsid w:val="000E0C46"/>
    <w:rsid w:val="000E4E5E"/>
    <w:rsid w:val="00114898"/>
    <w:rsid w:val="0012045D"/>
    <w:rsid w:val="00120B67"/>
    <w:rsid w:val="00120FFE"/>
    <w:rsid w:val="00126C6E"/>
    <w:rsid w:val="00130897"/>
    <w:rsid w:val="001420BA"/>
    <w:rsid w:val="00146B1E"/>
    <w:rsid w:val="00151406"/>
    <w:rsid w:val="00151628"/>
    <w:rsid w:val="001650F3"/>
    <w:rsid w:val="001675E3"/>
    <w:rsid w:val="001768F6"/>
    <w:rsid w:val="00180A92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563"/>
    <w:rsid w:val="002D5666"/>
    <w:rsid w:val="002E5AD5"/>
    <w:rsid w:val="002F14DD"/>
    <w:rsid w:val="002F7F84"/>
    <w:rsid w:val="00336BDD"/>
    <w:rsid w:val="00346BCD"/>
    <w:rsid w:val="00363D38"/>
    <w:rsid w:val="00375110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281E"/>
    <w:rsid w:val="003D2B72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B66E2"/>
    <w:rsid w:val="004C49C8"/>
    <w:rsid w:val="004D3252"/>
    <w:rsid w:val="004E1658"/>
    <w:rsid w:val="004E3A5B"/>
    <w:rsid w:val="004E54C5"/>
    <w:rsid w:val="004F282D"/>
    <w:rsid w:val="004F49D2"/>
    <w:rsid w:val="00500582"/>
    <w:rsid w:val="005175D6"/>
    <w:rsid w:val="0052066F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C12F4"/>
    <w:rsid w:val="005D3F1E"/>
    <w:rsid w:val="005D4C5D"/>
    <w:rsid w:val="005F1546"/>
    <w:rsid w:val="005F1994"/>
    <w:rsid w:val="005F379F"/>
    <w:rsid w:val="00605131"/>
    <w:rsid w:val="006159DE"/>
    <w:rsid w:val="00625EBF"/>
    <w:rsid w:val="00646849"/>
    <w:rsid w:val="006B2B28"/>
    <w:rsid w:val="006D026B"/>
    <w:rsid w:val="006D708C"/>
    <w:rsid w:val="006E70E2"/>
    <w:rsid w:val="006F3A1B"/>
    <w:rsid w:val="007075BC"/>
    <w:rsid w:val="0071066F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B5808"/>
    <w:rsid w:val="007C2D33"/>
    <w:rsid w:val="007C40ED"/>
    <w:rsid w:val="007D534B"/>
    <w:rsid w:val="007E3057"/>
    <w:rsid w:val="007F2103"/>
    <w:rsid w:val="00810F10"/>
    <w:rsid w:val="0081264D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5CB"/>
    <w:rsid w:val="008B0CB5"/>
    <w:rsid w:val="008C1E0E"/>
    <w:rsid w:val="008D1AE8"/>
    <w:rsid w:val="008E64CA"/>
    <w:rsid w:val="008F324A"/>
    <w:rsid w:val="008F519C"/>
    <w:rsid w:val="0090326D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1BC6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6329"/>
    <w:rsid w:val="00B6780F"/>
    <w:rsid w:val="00B67BC3"/>
    <w:rsid w:val="00B756FC"/>
    <w:rsid w:val="00B85525"/>
    <w:rsid w:val="00BB0634"/>
    <w:rsid w:val="00BB4075"/>
    <w:rsid w:val="00BC5AF6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360F7"/>
    <w:rsid w:val="00C53D53"/>
    <w:rsid w:val="00C7075B"/>
    <w:rsid w:val="00C735A4"/>
    <w:rsid w:val="00C73FED"/>
    <w:rsid w:val="00C74417"/>
    <w:rsid w:val="00C751F7"/>
    <w:rsid w:val="00C857CC"/>
    <w:rsid w:val="00C97D33"/>
    <w:rsid w:val="00CB41C4"/>
    <w:rsid w:val="00CD0D7C"/>
    <w:rsid w:val="00CE6695"/>
    <w:rsid w:val="00CF5901"/>
    <w:rsid w:val="00D12C0B"/>
    <w:rsid w:val="00D17603"/>
    <w:rsid w:val="00D63ED2"/>
    <w:rsid w:val="00D85C37"/>
    <w:rsid w:val="00DA1F7A"/>
    <w:rsid w:val="00DA3451"/>
    <w:rsid w:val="00DB0E91"/>
    <w:rsid w:val="00DB4775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97A3F"/>
    <w:rsid w:val="00EA576E"/>
    <w:rsid w:val="00EB420A"/>
    <w:rsid w:val="00EC2165"/>
    <w:rsid w:val="00EC25D0"/>
    <w:rsid w:val="00EC3D5C"/>
    <w:rsid w:val="00EE2C41"/>
    <w:rsid w:val="00EF0101"/>
    <w:rsid w:val="00F23AB7"/>
    <w:rsid w:val="00F330C8"/>
    <w:rsid w:val="00F5168F"/>
    <w:rsid w:val="00F664F2"/>
    <w:rsid w:val="00FA7EBB"/>
    <w:rsid w:val="00FD4B1E"/>
    <w:rsid w:val="00FE1EEB"/>
    <w:rsid w:val="00FE5BC3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E334192A-6BEF-4C31-A50B-44F00849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C4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6627-8E78-4EA8-96F0-F871DC96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7D09E72E.dotm</Template>
  <TotalTime>25</TotalTime>
  <Pages>28</Pages>
  <Words>5199</Words>
  <Characters>28600</Characters>
  <Application>Microsoft Office Word</Application>
  <DocSecurity>0</DocSecurity>
  <Lines>238</Lines>
  <Paragraphs>67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  <vt:variant>
        <vt:lpstr>Title</vt:lpstr>
      </vt:variant>
      <vt:variant>
        <vt:i4>1</vt:i4>
      </vt:variant>
    </vt:vector>
  </HeadingPairs>
  <TitlesOfParts>
    <vt:vector size="37" baseType="lpstr">
      <vt:lpstr/>
      <vt:lpstr>    Préparation de la base primaire</vt:lpstr>
      <vt:lpstr>    Préparation de la base standby</vt:lpstr>
      <vt:lpstr>CREATION STANDBY</vt:lpstr>
      <vt:lpstr>Adaptation du listener.ora</vt:lpstr>
      <vt:lpstr>Tester connexion en sqlplus des deux côtés:</vt:lpstr>
      <vt:lpstr>Créer configuration standby :</vt:lpstr>
      <vt:lpstr>    Instancier la base standby:</vt:lpstr>
      <vt:lpstr>    Tests</vt:lpstr>
      <vt:lpstr>        Tester apply</vt:lpstr>
      <vt:lpstr>        Tester switchover (downtime !)</vt:lpstr>
      <vt:lpstr>        Test purge archive </vt:lpstr>
      <vt:lpstr>    Ajouter jobs à la crontab</vt:lpstr>
      <vt:lpstr>        Test création de PDB</vt:lpstr>
      <vt:lpstr>Troubleshooting</vt:lpstr>
      <vt:lpstr>Création Db*Backup Repository</vt:lpstr>
      <vt:lpstr>ANNEXES</vt:lpstr>
      <vt:lpstr>Modifier le statut d’une CDB pour qu’elle redémarre en Automatique</vt:lpstr>
      <vt:lpstr>Création catalogue RMAN</vt:lpstr>
      <vt:lpstr>Migration DBs via DataPump</vt:lpstr>
      <vt:lpstr>    ou export de tous les schémas sans sys et system:</vt:lpstr>
      <vt:lpstr>Problème roles et profiles</vt:lpstr>
      <vt:lpstr>Compiler objects invalides:</vt:lpstr>
      <vt:lpstr>RECHARGER LA BASE PAR RMAN</vt:lpstr>
      <vt:lpstr>CLONE d’UNE BASE DE PROD 19c VERS UNE BASE DE QUAL en 19c</vt:lpstr>
      <vt:lpstr>BASE EN RESTRICTED MODE</vt:lpstr>
      <vt:lpstr/>
      <vt:lpstr>ANNEXES</vt:lpstr>
      <vt:lpstr>    Export des synonyms</vt:lpstr>
      <vt:lpstr/>
      <vt:lpstr>MESSAGES D’ERREUR</vt:lpstr>
      <vt:lpstr>    19.10.0.0.0 Release_Update 2101081850' is installed in the CDB but '19.13.0.0.0 </vt:lpstr>
      <vt:lpstr>SI BASE EN ETAT MIGRATE:</vt:lpstr>
      <vt:lpstr>    OBJETS en Erreur</vt:lpstr>
      <vt:lpstr>    Pour les identifier:</vt:lpstr>
      <vt:lpstr>    Correction:</vt:lpstr>
      <vt:lpstr/>
    </vt:vector>
  </TitlesOfParts>
  <Company>FHVi</Company>
  <LinksUpToDate>false</LinksUpToDate>
  <CharactersWithSpaces>33732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3</cp:revision>
  <dcterms:created xsi:type="dcterms:W3CDTF">2022-03-30T14:32:00Z</dcterms:created>
  <dcterms:modified xsi:type="dcterms:W3CDTF">2022-03-30T14:57:00Z</dcterms:modified>
</cp:coreProperties>
</file>